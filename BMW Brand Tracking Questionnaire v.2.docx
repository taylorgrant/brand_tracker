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E688398" w:rsidP="74029DE0" w:rsidRDefault="1E688398" w14:paraId="470819C2" w14:textId="02BCFC5E">
      <w:pPr>
        <w:pStyle w:val="paragraph"/>
        <w:spacing w:before="0" w:beforeAutospacing="off" w:after="0" w:afterAutospacing="off"/>
        <w:jc w:val="center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  <w:lang w:eastAsia="en-US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u w:val="single"/>
        </w:rPr>
        <w:t>BMW Brand Tracker Survey Questionnaire</w:t>
      </w:r>
      <w:r w:rsidRPr="74029DE0" w:rsidR="74029DE0">
        <w:rPr>
          <w:rStyle w:val="eop"/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  <w:t> </w:t>
      </w:r>
    </w:p>
    <w:p w:rsidR="1E688398" w:rsidP="74029DE0" w:rsidRDefault="1E688398" w14:paraId="6B4BE013" w14:textId="60C38E9E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u w:val="single"/>
        </w:rPr>
      </w:pPr>
    </w:p>
    <w:p w:rsidR="1E688398" w:rsidP="74029DE0" w:rsidRDefault="1E688398" w14:paraId="209B15C7" w14:textId="1C962C7C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8499B74" w:rsidP="74029DE0" w:rsidRDefault="08499B74" w14:paraId="1C4CDDD7" w14:textId="2FEB04B0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Objectives:</w:t>
      </w:r>
    </w:p>
    <w:p w:rsidR="08499B74" w:rsidP="74029DE0" w:rsidRDefault="08499B74" w14:paraId="08CD912D" w14:textId="1158BC5F">
      <w:pPr>
        <w:pStyle w:val="paragraph"/>
        <w:numPr>
          <w:ilvl w:val="0"/>
          <w:numId w:val="2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9FB263" w:rsidR="319FB263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Track key metrics from brand monitor on a more frequent basis.</w:t>
      </w:r>
    </w:p>
    <w:p w:rsidR="08499B74" w:rsidP="74029DE0" w:rsidRDefault="08499B74" w14:paraId="33782FC4" w14:textId="40872F00">
      <w:pPr>
        <w:pStyle w:val="paragraph"/>
        <w:numPr>
          <w:ilvl w:val="0"/>
          <w:numId w:val="2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6C589E16" w:rsidR="6C589E1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Tie back any changes in movement among core KPIs to specific campaigns. </w:t>
      </w:r>
    </w:p>
    <w:p w:rsidR="5541A50F" w:rsidP="5541A50F" w:rsidRDefault="5541A50F" w14:paraId="15F90C0E" w14:textId="159EC59D">
      <w:pPr>
        <w:pStyle w:val="paragraph"/>
        <w:numPr>
          <w:ilvl w:val="1"/>
          <w:numId w:val="2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41A50F" w:rsidR="5541A50F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Looking at any significant differences in exposed versus non-exposed.</w:t>
      </w:r>
    </w:p>
    <w:p w:rsidR="08499B74" w:rsidP="74029DE0" w:rsidRDefault="08499B74" w14:paraId="0F963AD7" w14:textId="40F9225D">
      <w:pPr>
        <w:pStyle w:val="paragraph"/>
        <w:numPr>
          <w:ilvl w:val="0"/>
          <w:numId w:val="2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319FB263" w:rsidR="319FB263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Identify impact of campaign(s) on key growth audiences. </w:t>
      </w:r>
    </w:p>
    <w:p w:rsidR="08499B74" w:rsidP="74029DE0" w:rsidRDefault="08499B74" w14:paraId="6080DE48" w14:textId="1032A7AF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8499B74" w:rsidP="74029DE0" w:rsidRDefault="08499B74" w14:paraId="694F4BD0" w14:textId="643BAFF6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Frequency of Fieldwork:</w:t>
      </w:r>
    </w:p>
    <w:p w:rsidR="08499B74" w:rsidP="74029DE0" w:rsidRDefault="08499B74" w14:paraId="3A772B75" w14:textId="088FC071">
      <w:pPr>
        <w:pStyle w:val="paragraph"/>
        <w:numPr>
          <w:ilvl w:val="0"/>
          <w:numId w:val="25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0C069E0C" w:rsidR="0C069E0C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Data is collected monthly (a report will be provided every month).</w:t>
      </w:r>
    </w:p>
    <w:p w:rsidR="08499B74" w:rsidP="74029DE0" w:rsidRDefault="08499B74" w14:paraId="39C4A776" w14:textId="6F1B3945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8499B74" w:rsidP="74029DE0" w:rsidRDefault="08499B74" w14:paraId="2886BCC4" w14:textId="3E204B13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Sample with Key Quotas:</w:t>
      </w:r>
    </w:p>
    <w:p w:rsidR="455FA7FA" w:rsidP="74029DE0" w:rsidRDefault="455FA7FA" w14:paraId="474A6745" w14:textId="5FF86BB3">
      <w:pPr>
        <w:pStyle w:val="paragraph"/>
        <w:numPr>
          <w:ilvl w:val="0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July – Dec </w:t>
      </w:r>
    </w:p>
    <w:p w:rsidR="455FA7FA" w:rsidP="74029DE0" w:rsidRDefault="455FA7FA" w14:paraId="6744B5D6" w14:textId="0D339544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Exposed N=4400; Control N=4400</w:t>
      </w:r>
    </w:p>
    <w:p w:rsidR="74587291" w:rsidP="74029DE0" w:rsidRDefault="74587291" w14:paraId="25F0E1C3" w14:textId="77F32821">
      <w:pPr>
        <w:pStyle w:val="paragraph"/>
        <w:numPr>
          <w:ilvl w:val="0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Monthly basis</w:t>
      </w:r>
    </w:p>
    <w:p w:rsidR="74587291" w:rsidP="74029DE0" w:rsidRDefault="74587291" w14:paraId="5A38120F" w14:textId="2403E915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78F9D6" w:rsidR="5578F9D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~N=700-750</w:t>
      </w:r>
    </w:p>
    <w:p w:rsidR="5578F9D6" w:rsidP="5578F9D6" w:rsidRDefault="5578F9D6" w14:paraId="16E126D1" w14:textId="4FAB2A35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78F9D6" w:rsidR="5578F9D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Sub-quotas:</w:t>
      </w:r>
    </w:p>
    <w:p w:rsidR="5578F9D6" w:rsidP="5578F9D6" w:rsidRDefault="5578F9D6" w14:paraId="27A970E6" w14:textId="7DCCF23C">
      <w:pPr>
        <w:pStyle w:val="paragraph"/>
        <w:numPr>
          <w:ilvl w:val="2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78F9D6" w:rsidR="5578F9D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EV prospects: n=50 </w:t>
      </w:r>
    </w:p>
    <w:p w:rsidR="5578F9D6" w:rsidP="5578F9D6" w:rsidRDefault="5578F9D6" w14:paraId="19FC805D" w14:textId="188535A6">
      <w:pPr>
        <w:pStyle w:val="paragraph"/>
        <w:numPr>
          <w:ilvl w:val="2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78F9D6" w:rsidR="5578F9D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South Asian: n=50 </w:t>
      </w:r>
    </w:p>
    <w:p w:rsidR="5578F9D6" w:rsidP="5578F9D6" w:rsidRDefault="5578F9D6" w14:paraId="6EA3CA94" w14:textId="6707B22D">
      <w:pPr>
        <w:pStyle w:val="paragraph"/>
        <w:numPr>
          <w:ilvl w:val="2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578F9D6" w:rsidR="5578F9D6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LGBTQ: n=50</w:t>
      </w:r>
    </w:p>
    <w:p w:rsidR="74587291" w:rsidP="74029DE0" w:rsidRDefault="74587291" w14:paraId="53F1204B" w14:textId="7C6E814B">
      <w:pPr>
        <w:pStyle w:val="paragraph"/>
        <w:numPr>
          <w:ilvl w:val="0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Sample characteristics:</w:t>
      </w:r>
    </w:p>
    <w:p w:rsidR="74587291" w:rsidP="74029DE0" w:rsidRDefault="74587291" w14:paraId="41BE9EC9" w14:textId="69A600CE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0A767537" w:rsidR="0A767537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$100k+ Household income</w:t>
      </w:r>
    </w:p>
    <w:p w:rsidR="0A767537" w:rsidP="0A767537" w:rsidRDefault="0A767537" w14:paraId="49F8D697" w14:textId="601380BF">
      <w:pPr>
        <w:pStyle w:val="paragraph"/>
        <w:numPr>
          <w:ilvl w:val="2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0A767537" w:rsidR="0A767537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 xml:space="preserve">Aim for even spread from $100-150k, $150-$200k, $200k+. Aim to keep consistent across waves. </w:t>
      </w:r>
    </w:p>
    <w:p w:rsidR="74587291" w:rsidP="74029DE0" w:rsidRDefault="74587291" w14:paraId="410E1DA8" w14:textId="48D7BCD4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77F2D82" w:rsidR="577F2D82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Looking to purchase a new vehicle in the next 4 years</w:t>
      </w:r>
    </w:p>
    <w:p w:rsidR="577F2D82" w:rsidP="577F2D82" w:rsidRDefault="577F2D82" w14:paraId="47BA4A0D" w14:textId="459B087A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77F2D82" w:rsidR="577F2D82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Purchase decision maker</w:t>
      </w:r>
    </w:p>
    <w:p w:rsidR="74587291" w:rsidP="74029DE0" w:rsidRDefault="74587291" w14:paraId="244E0653" w14:textId="7BC5CE87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577F2D82" w:rsidR="577F2D82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Gender: 55/45 Male/Female</w:t>
      </w:r>
    </w:p>
    <w:p w:rsidR="74587291" w:rsidP="74029DE0" w:rsidRDefault="74587291" w14:paraId="329D88A0" w14:textId="37B1DF88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0A767537" w:rsidR="0A767537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Age: even mix across generation age ranges; but allow more in Millennial and Gen X. Keep consistent across waves.</w:t>
      </w:r>
    </w:p>
    <w:p w:rsidR="74587291" w:rsidP="0A767537" w:rsidRDefault="74587291" w14:paraId="609BF102" w14:textId="3676151A">
      <w:pPr>
        <w:pStyle w:val="paragraph"/>
        <w:numPr>
          <w:ilvl w:val="2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0A767537" w:rsidR="0A767537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Screen out younger than 25 and older than 70.</w:t>
      </w:r>
    </w:p>
    <w:p w:rsidR="3F5655E2" w:rsidP="3F5655E2" w:rsidRDefault="3F5655E2" w14:paraId="216E8F46" w14:textId="76CF40E0">
      <w:pPr>
        <w:pStyle w:val="paragraph"/>
        <w:numPr>
          <w:ilvl w:val="1"/>
          <w:numId w:val="2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2031A5EA" w:rsidR="2031A5EA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Premium and non-premium drivers: 80% premium/20% non-premium</w:t>
      </w:r>
    </w:p>
    <w:p w:rsidR="08499B74" w:rsidP="74029DE0" w:rsidRDefault="08499B74" w14:paraId="013A6A85" w14:textId="5D5399F4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8499B74" w:rsidP="74029DE0" w:rsidRDefault="08499B74" w14:paraId="4DD7024A" w14:textId="6A705ECA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4D6EE72" w:rsidR="14D6EE72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Specific campaigns being tracked, beyond brand metrics:</w:t>
      </w:r>
    </w:p>
    <w:p w:rsidR="1E688398" w:rsidP="74029DE0" w:rsidRDefault="1E688398" w14:paraId="26325D3A" w14:textId="75989A8A">
      <w:pPr>
        <w:pStyle w:val="paragraph"/>
        <w:numPr>
          <w:ilvl w:val="0"/>
          <w:numId w:val="24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302AF690" w:rsidR="302AF69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SSE (?), GKL, EV, YEE, X3</w:t>
      </w:r>
    </w:p>
    <w:p w:rsidR="1E688398" w:rsidP="74029DE0" w:rsidRDefault="1E688398" w14:paraId="0F2DA656" w14:textId="19FCACFF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1E688398" w:rsidP="74029DE0" w:rsidRDefault="1E688398" w14:paraId="149EDF6B" w14:textId="2CA50233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Survey Details:</w:t>
      </w:r>
    </w:p>
    <w:p w:rsidR="1AA6AEB8" w:rsidP="490B8D70" w:rsidRDefault="1AA6AEB8" w14:paraId="44EEDEC0" w14:textId="7E71580E">
      <w:pPr>
        <w:pStyle w:val="paragraph"/>
        <w:numPr>
          <w:ilvl w:val="0"/>
          <w:numId w:val="26"/>
        </w:numPr>
        <w:spacing w:before="0" w:beforeAutospacing="off" w:after="0" w:afterAutospacing="off"/>
        <w:ind/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</w:pPr>
      <w:r w:rsidRPr="490B8D70" w:rsidR="490B8D70">
        <w:rPr>
          <w:rStyle w:val="normaltextrun"/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</w:rPr>
        <w:t>Length - 8-10 minutes</w:t>
      </w:r>
    </w:p>
    <w:p w:rsidR="1AA6AEB8" w:rsidP="1AA6AEB8" w:rsidRDefault="1AA6AEB8" w14:paraId="68717869" w14:textId="6EA83D2E">
      <w:pPr>
        <w:pStyle w:val="Normal"/>
        <w:ind w:left="36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490B8D70" w:rsidP="490B8D70" w:rsidRDefault="490B8D70" w14:paraId="36FB9C74" w14:textId="03BE3A48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C32BFC4" w:rsidP="0C32BFC4" w:rsidRDefault="0C32BFC4" w14:paraId="3C8D9720" w14:textId="3B904289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C32BFC4" w:rsidP="0C32BFC4" w:rsidRDefault="0C32BFC4" w14:paraId="67B6CEB7" w14:textId="057CAB93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11E3C6FD" w:rsidP="11E3C6FD" w:rsidRDefault="11E3C6FD" w14:paraId="32EE72C5" w14:textId="4AA104E6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23D6EC5" w:rsidP="74029DE0" w:rsidRDefault="023D6EC5" w14:paraId="26AA8CB7" w14:textId="6919E2E6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QUESTIONNAIRE: </w:t>
      </w:r>
    </w:p>
    <w:p w:rsidR="023D6EC5" w:rsidP="74029DE0" w:rsidRDefault="023D6EC5" w14:paraId="76AC7869" w14:textId="43339774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C94A67" w:rsidR="00FC351F" w:rsidP="74029DE0" w:rsidRDefault="00AE7894" w14:paraId="5A673B0F" w14:textId="615B382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Q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1 - INDUSTRY</w:t>
      </w:r>
    </w:p>
    <w:p w:rsidRPr="00AE7894" w:rsidR="00AE7894" w:rsidP="74029DE0" w:rsidRDefault="00AE7894" w14:paraId="1B87AA8E" w14:textId="7B3DAA87">
      <w:pPr>
        <w:spacing w:after="160" w:line="276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 xml:space="preserve">ASK ALL </w:t>
      </w:r>
    </w:p>
    <w:p w:rsidRPr="00AE7894" w:rsidR="00AE7894" w:rsidP="74029DE0" w:rsidRDefault="00AE7894" w14:paraId="3EA6C4EE" w14:textId="77777777">
      <w:pPr>
        <w:spacing w:after="160" w:line="276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>TERMINATE IF:  market research or automotive manufacturers/dealers is mentioned</w:t>
      </w:r>
    </w:p>
    <w:p w:rsidR="00885515" w:rsidP="74029DE0" w:rsidRDefault="00885515" w14:paraId="329143A3" w14:textId="4C17BFA3">
      <w:pPr>
        <w:spacing w:after="160" w:line="276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1CB2DDB" w:rsidR="11CB2DD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Do you work in any of the following industries?</w:t>
      </w:r>
    </w:p>
    <w:p w:rsidRPr="00AE7894" w:rsidR="00AE7894" w:rsidP="74029DE0" w:rsidRDefault="00AE7894" w14:paraId="41A05234" w14:textId="4188A791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Media (TV, press)</w:t>
      </w:r>
    </w:p>
    <w:p w:rsidRPr="00AE7894" w:rsidR="00AE7894" w:rsidP="74029DE0" w:rsidRDefault="00AE7894" w14:paraId="3E7E6E8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Advertising</w:t>
      </w:r>
    </w:p>
    <w:p w:rsidRPr="00AE7894" w:rsidR="00AE7894" w:rsidP="74029DE0" w:rsidRDefault="00AE7894" w14:paraId="13622DFF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Market research –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AE7894" w:rsidR="00AE7894" w:rsidP="74029DE0" w:rsidRDefault="00AE7894" w14:paraId="388B4F07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Marketing</w:t>
      </w:r>
    </w:p>
    <w:p w:rsidRPr="00AE7894" w:rsidR="00AE7894" w:rsidP="74029DE0" w:rsidRDefault="00AE7894" w14:paraId="53638CA5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Automotive manufacturers/dealers -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AE7894" w:rsidR="00AE7894" w:rsidP="74029DE0" w:rsidRDefault="00AE7894" w14:paraId="2D176C4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Tourism</w:t>
      </w:r>
    </w:p>
    <w:p w:rsidRPr="00AE7894" w:rsidR="00AE7894" w:rsidP="74029DE0" w:rsidRDefault="00AE7894" w14:paraId="76A10367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Insurance</w:t>
      </w:r>
    </w:p>
    <w:p w:rsidRPr="00AE7894" w:rsidR="00AE7894" w:rsidP="74029DE0" w:rsidRDefault="00AE7894" w14:paraId="1A0C880C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Journalism</w:t>
      </w:r>
    </w:p>
    <w:p w:rsidRPr="00AE7894" w:rsidR="00AE7894" w:rsidP="74029DE0" w:rsidRDefault="00AE7894" w14:paraId="6DCBF120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Finance/banking</w:t>
      </w:r>
    </w:p>
    <w:p w:rsidRPr="00AE7894" w:rsidR="00AE7894" w:rsidP="74029DE0" w:rsidRDefault="00AE7894" w14:paraId="43EE3E6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Public relations</w:t>
      </w:r>
    </w:p>
    <w:p w:rsidRPr="00AE7894" w:rsidR="00AE7894" w:rsidP="74029DE0" w:rsidRDefault="00AE7894" w14:paraId="5F4F6208" w14:textId="57952BA3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None of the above</w:t>
      </w:r>
    </w:p>
    <w:p w:rsidR="715AF1A2" w:rsidP="74029DE0" w:rsidRDefault="715AF1A2" w14:paraId="07D230B9" w14:textId="2575F1EF">
      <w:pPr>
        <w:ind w:left="36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AE7894" w:rsidP="74029DE0" w:rsidRDefault="00AE7894" w14:paraId="5B80D92A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>Q2 – INCOME</w:t>
      </w:r>
    </w:p>
    <w:p w:rsidRPr="00885515" w:rsidR="00885515" w:rsidP="74029DE0" w:rsidRDefault="00885515" w14:paraId="789FE64F" w14:textId="55A01FAB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ASK ALL</w:t>
      </w:r>
    </w:p>
    <w:p w:rsidR="732492CE" w:rsidP="732492CE" w:rsidRDefault="732492CE" w14:paraId="0DF04039" w14:textId="3E66C3FC">
      <w:pPr>
        <w:pStyle w:val="Normal"/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>TERMINATE IF: under $100k in household income</w:t>
      </w:r>
    </w:p>
    <w:p w:rsidR="00AE7894" w:rsidP="74029DE0" w:rsidRDefault="00AE7894" w14:paraId="79180E53" w14:textId="022C4D9C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What is the total annual income of your household before tax and other deductions? </w:t>
      </w:r>
    </w:p>
    <w:p w:rsidRPr="00885515" w:rsidR="00BA3F42" w:rsidP="74029DE0" w:rsidRDefault="00BA3F42" w14:paraId="02D936F3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AE7894" w:rsidR="00AE7894" w:rsidP="74029DE0" w:rsidRDefault="00AE7894" w14:paraId="28A78C6C" w14:textId="41C1EA61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Under $59,999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AE7894" w:rsidR="00AE7894" w:rsidP="74029DE0" w:rsidRDefault="00AE7894" w14:paraId="3EC2D351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$60,000 - $79,999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AE7894" w:rsidR="00AE7894" w:rsidP="74029DE0" w:rsidRDefault="00AE7894" w14:paraId="53319A39" w14:textId="0CB45A3F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5F3775C8" w:rsidR="5F3775C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$80,000 - $99,999 </w:t>
      </w:r>
      <w:r w:rsidRPr="5F3775C8" w:rsidR="5F3775C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AE7894" w:rsidR="00AE7894" w:rsidP="74029DE0" w:rsidRDefault="00AE7894" w14:paraId="30F667B5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$100,000 - $119,999</w:t>
      </w:r>
    </w:p>
    <w:p w:rsidRPr="00AE7894" w:rsidR="00AE7894" w:rsidP="74029DE0" w:rsidRDefault="00AE7894" w14:paraId="77F54CEA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$120,000 - $139,999</w:t>
      </w:r>
    </w:p>
    <w:p w:rsidRPr="00AE7894" w:rsidR="00AE7894" w:rsidP="74029DE0" w:rsidRDefault="00AE7894" w14:paraId="189495C3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$140,000 - $159,999</w:t>
      </w:r>
    </w:p>
    <w:p w:rsidRPr="00AE7894" w:rsidR="00AE7894" w:rsidP="74029DE0" w:rsidRDefault="00AE7894" w14:paraId="17420AEC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$160,000 - $179,999</w:t>
      </w:r>
    </w:p>
    <w:p w:rsidRPr="00AE7894" w:rsidR="00AE7894" w:rsidP="74029DE0" w:rsidRDefault="00AE7894" w14:paraId="5BA9B23C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$180,000 - $199,999</w:t>
      </w:r>
    </w:p>
    <w:p w:rsidRPr="00AE7894" w:rsidR="00AE7894" w:rsidP="74029DE0" w:rsidRDefault="00AE7894" w14:paraId="182791F9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$200,000 - $399,999</w:t>
      </w:r>
    </w:p>
    <w:p w:rsidRPr="00AE7894" w:rsidR="00AE7894" w:rsidP="74029DE0" w:rsidRDefault="00AE7894" w14:paraId="4117BFB2" w14:textId="77777777">
      <w:pPr>
        <w:spacing w:line="259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$400,000 or more</w:t>
      </w:r>
    </w:p>
    <w:p w:rsidR="715AF1A2" w:rsidP="11E3C6FD" w:rsidRDefault="715AF1A2" w14:paraId="607D30DA" w14:textId="66EA4DD8">
      <w:pPr>
        <w:spacing w:line="259" w:lineRule="auto"/>
        <w:ind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Prefer not to say </w:t>
      </w: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  <w:r>
        <w:tab/>
      </w:r>
    </w:p>
    <w:p w:rsidR="26D64C51" w:rsidP="76262587" w:rsidRDefault="26D64C51" w14:paraId="4BC0D56D" w14:textId="25830A21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</w:pPr>
    </w:p>
    <w:p w:rsidR="00AE7894" w:rsidP="74029DE0" w:rsidRDefault="00AE7894" w14:paraId="17A871CD" w14:textId="0625F978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>Q3 – VEHICLE PURCHASE INTENT (BM)</w:t>
      </w:r>
    </w:p>
    <w:p w:rsidR="00885515" w:rsidP="74029DE0" w:rsidRDefault="00885515" w14:paraId="4035E11E" w14:textId="2E8A6988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ASK ALL</w:t>
      </w:r>
    </w:p>
    <w:p w:rsidR="03319A95" w:rsidP="74029DE0" w:rsidRDefault="03319A95" w14:paraId="311BD410" w14:textId="34D03007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TERMINATE IF: MORE THAN 4 YEARS</w:t>
      </w:r>
    </w:p>
    <w:p w:rsidRPr="001C472D" w:rsidR="00AE7894" w:rsidP="74029DE0" w:rsidRDefault="00AE7894" w14:paraId="22EB93FD" w14:textId="14128790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Are you planning to make a purchase/lease/finance a vehicle and if so, when?</w:t>
      </w:r>
    </w:p>
    <w:p w:rsidRPr="00631B93" w:rsidR="00631B93" w:rsidP="74029DE0" w:rsidRDefault="00631B93" w14:paraId="0A4A97D9" w14:textId="54838B4F" w14:noSpellErr="1">
      <w:pPr>
        <w:pStyle w:val="Normal"/>
        <w:ind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</w:p>
    <w:p w:rsidRPr="00631B93" w:rsidR="00631B93" w:rsidP="74029DE0" w:rsidRDefault="00631B93" w14:paraId="00B365EF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Within the next 12 months</w:t>
      </w:r>
    </w:p>
    <w:p w:rsidRPr="00631B93" w:rsidR="00631B93" w:rsidP="74029DE0" w:rsidRDefault="00631B93" w14:paraId="7D5A3AEB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Within the next 2 years</w:t>
      </w:r>
    </w:p>
    <w:p w:rsidRPr="00631B93" w:rsidR="00631B93" w:rsidP="74029DE0" w:rsidRDefault="00631B93" w14:paraId="099332F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Within the next 4 years</w:t>
      </w:r>
    </w:p>
    <w:p w:rsidRPr="00631B93" w:rsidR="00631B93" w:rsidP="74029DE0" w:rsidRDefault="00631B93" w14:paraId="6F1650BE" w14:textId="6F8B3D4C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In more than 4 years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Pr="00631B93" w:rsidR="00631B93" w:rsidP="74029DE0" w:rsidRDefault="00631B93" w14:paraId="46247944" w14:textId="6D052961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I haven’t decided yet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715AF1A2" w:rsidP="74029DE0" w:rsidRDefault="00631B93" w14:paraId="54FBE31E" w14:textId="3E9738E4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No purchase intention 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74029DE0" w:rsidP="74029DE0" w:rsidRDefault="74029DE0" w14:paraId="7B021FA9" w14:textId="6C20BF7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</w:pPr>
    </w:p>
    <w:p w:rsidR="4268BDE0" w:rsidP="577F2D82" w:rsidRDefault="4268BDE0" w14:paraId="745C192E" w14:textId="3D2D6D8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  <w:t xml:space="preserve">Q4 – ENGINE TYPE CONSIDERATION </w:t>
      </w: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(BM adapted)</w:t>
      </w:r>
    </w:p>
    <w:p w:rsidR="4268BDE0" w:rsidP="74029DE0" w:rsidRDefault="4268BDE0" w14:paraId="4757BAE3" w14:textId="06C6FC7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 xml:space="preserve">ASK ALL </w:t>
      </w:r>
    </w:p>
    <w:p w:rsidR="4268BDE0" w:rsidP="74029DE0" w:rsidRDefault="4268BDE0" w14:paraId="7F5DF478" w14:textId="06E1B92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What type of vehicle are you likely to consider?</w:t>
      </w:r>
    </w:p>
    <w:p w:rsidR="4268BDE0" w:rsidP="74029DE0" w:rsidRDefault="4268BDE0" w14:paraId="49B9037B" w14:textId="3099F54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Please select all that apply. </w:t>
      </w:r>
    </w:p>
    <w:p w:rsidR="4268BDE0" w:rsidP="74029DE0" w:rsidRDefault="4268BDE0" w14:paraId="1F641098" w14:textId="68820EC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 </w:t>
      </w:r>
    </w:p>
    <w:p w:rsidR="4268BDE0" w:rsidP="74029DE0" w:rsidRDefault="4268BDE0" w14:paraId="521EAF04" w14:textId="0E4360B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Fully electric  </w:t>
      </w:r>
    </w:p>
    <w:p w:rsidR="4268BDE0" w:rsidP="74029DE0" w:rsidRDefault="4268BDE0" w14:paraId="485EF4AA" w14:textId="421728D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Plug-in hybrid </w:t>
      </w:r>
    </w:p>
    <w:p w:rsidR="4268BDE0" w:rsidP="74029DE0" w:rsidRDefault="4268BDE0" w14:paraId="44770B70" w14:textId="699C683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Traditional hybrid (cannot plug-in) </w:t>
      </w:r>
    </w:p>
    <w:p w:rsidR="2638BCEA" w:rsidP="2638BCEA" w:rsidRDefault="2638BCEA" w14:paraId="3EB6BA8B" w14:textId="2D8E454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Hydrogen</w:t>
      </w:r>
    </w:p>
    <w:p w:rsidR="4268BDE0" w:rsidP="535E939B" w:rsidRDefault="4268BDE0" w14:paraId="3AE44758" w14:textId="7157F0E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Gasoline</w:t>
      </w:r>
    </w:p>
    <w:p w:rsidR="4268BDE0" w:rsidP="74029DE0" w:rsidRDefault="4268BDE0" w14:paraId="5FE80BF1" w14:textId="774615E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Diesel </w:t>
      </w:r>
    </w:p>
    <w:p w:rsidR="577F2D82" w:rsidP="577F2D82" w:rsidRDefault="577F2D82" w14:paraId="5D882F91" w14:textId="77CB33E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577F2D82" w:rsidP="577F2D82" w:rsidRDefault="577F2D82" w14:paraId="5D25D5D8" w14:textId="7A8A3A7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</w:pPr>
      <w:r w:rsidRPr="448E863C" w:rsidR="448E863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  <w:t>Q5 – DECISION POWER (BM)</w:t>
      </w:r>
    </w:p>
    <w:p w:rsidR="577F2D82" w:rsidP="577F2D82" w:rsidRDefault="577F2D82" w14:paraId="7E19D3E4" w14:textId="06C6FC7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 xml:space="preserve">ASK ALL </w:t>
      </w:r>
    </w:p>
    <w:p w:rsidR="732492CE" w:rsidP="732492CE" w:rsidRDefault="732492CE" w14:paraId="754BCA42" w14:textId="26FAAF3E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TERMINATE IF: not a household influencer</w:t>
      </w:r>
    </w:p>
    <w:p w:rsidR="577F2D82" w:rsidP="577F2D82" w:rsidRDefault="577F2D82" w14:paraId="5EFC59A2" w14:textId="7A108BE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Who will be responsible for making the purchase decision for your next vehicle?</w:t>
      </w:r>
    </w:p>
    <w:p w:rsidR="577F2D82" w:rsidP="577F2D82" w:rsidRDefault="577F2D82" w14:paraId="1659FE13" w14:textId="37DF937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Please select one.</w:t>
      </w:r>
    </w:p>
    <w:p w:rsidR="577F2D82" w:rsidP="577F2D82" w:rsidRDefault="577F2D82" w14:paraId="377E852F" w14:textId="4A5660F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577F2D82" w:rsidP="577F2D82" w:rsidRDefault="577F2D82" w14:paraId="3A48F0BD" w14:textId="3C7F030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I am the only decision maker</w:t>
      </w:r>
    </w:p>
    <w:p w:rsidR="577F2D82" w:rsidP="577F2D82" w:rsidRDefault="577F2D82" w14:paraId="5F7549CF" w14:textId="4B9763D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77F2D82" w:rsidR="577F2D8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I decide with other members of my household</w:t>
      </w:r>
    </w:p>
    <w:p w:rsidR="1E793988" w:rsidP="11E3C6FD" w:rsidRDefault="1E793988" w14:paraId="19BE2FD1" w14:textId="15A01A8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I don’t influence the decision at all </w:t>
      </w: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1E793988" w:rsidP="26D64C51" w:rsidRDefault="1E793988" w14:paraId="5757B362" w14:textId="24996CA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</w:pPr>
    </w:p>
    <w:p w:rsidR="1E793988" w:rsidP="74029DE0" w:rsidRDefault="1E793988" w14:paraId="0D064B45" w14:textId="46B4DFF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  <w:t>Q6 – NUMBER OF CARS IN HH (BM)</w:t>
      </w:r>
    </w:p>
    <w:p w:rsidR="1E793988" w:rsidP="74029DE0" w:rsidRDefault="1E793988" w14:paraId="50C1B3D9" w14:textId="2E8A6988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ASK ALL</w:t>
      </w:r>
    </w:p>
    <w:p w:rsidR="1E793988" w:rsidP="74029DE0" w:rsidRDefault="1E793988" w14:paraId="1FD24D20" w14:textId="5D467296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32492CE" w:rsidR="732492C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TERMINATE IF: NO CAR</w:t>
      </w:r>
    </w:p>
    <w:p w:rsidR="1E793988" w:rsidP="74029DE0" w:rsidRDefault="1E793988" w14:paraId="69B8290D" w14:textId="76E838FA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How many cars do you currently have in your household?</w:t>
      </w:r>
    </w:p>
    <w:p w:rsidR="1E793988" w:rsidP="74029DE0" w:rsidRDefault="1E793988" w14:paraId="18770822" w14:textId="7C4FD685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1E793988" w:rsidP="74029DE0" w:rsidRDefault="1E793988" w14:paraId="0EB694C7" w14:textId="07E706BB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1</w:t>
      </w:r>
    </w:p>
    <w:p w:rsidR="1E793988" w:rsidP="74029DE0" w:rsidRDefault="1E793988" w14:paraId="06159E20" w14:textId="51CA8E20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2</w:t>
      </w:r>
    </w:p>
    <w:p w:rsidR="1E793988" w:rsidP="74029DE0" w:rsidRDefault="1E793988" w14:paraId="3A5F1BFC" w14:textId="0BE0BB3D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3</w:t>
      </w:r>
    </w:p>
    <w:p w:rsidR="1E793988" w:rsidP="74029DE0" w:rsidRDefault="1E793988" w14:paraId="75201870" w14:textId="2DF33332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More than 3</w:t>
      </w:r>
    </w:p>
    <w:p w:rsidR="1E793988" w:rsidP="1FC81E55" w:rsidRDefault="1E793988" w14:paraId="16C0C13B" w14:textId="79EF95EF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No vehicle in household? </w:t>
      </w: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0D86D423" w:rsidP="0D86D423" w:rsidRDefault="0D86D423" w14:paraId="5822A6F5" w14:textId="4020FC44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</w:pPr>
    </w:p>
    <w:p w:rsidR="1E793988" w:rsidP="0D86D423" w:rsidRDefault="1E793988" w14:paraId="3081694B" w14:textId="4D71D461">
      <w:pPr>
        <w:pStyle w:val="Normal"/>
        <w:suppressLineNumbers w:val="0"/>
        <w:bidi w:val="0"/>
        <w:spacing w:before="0" w:beforeAutospacing="off" w:after="0" w:afterAutospacing="off" w:line="259" w:lineRule="auto"/>
        <w:ind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</w:pP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Q7 – VEHICLE MAKE (BM)</w:t>
      </w:r>
    </w:p>
    <w:p w:rsidR="1E793988" w:rsidP="74029DE0" w:rsidRDefault="1E793988" w14:paraId="4F61687C" w14:textId="405E4A37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2555A592" w:rsidR="2555A59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="1E793988" w:rsidP="74029DE0" w:rsidRDefault="1E793988" w14:paraId="4AFDA6BB" w14:textId="2AB12364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0801352A" w:rsidR="0801352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Which make(s) do you currently have in your household?</w:t>
      </w:r>
    </w:p>
    <w:p w:rsidR="6A2D5997" w:rsidP="74029DE0" w:rsidRDefault="6A2D5997" w14:paraId="582A3C2F" w14:textId="7B91926A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</w:p>
    <w:p w:rsidR="6A2D5997" w:rsidP="74029DE0" w:rsidRDefault="6A2D5997" w14:paraId="6027D4ED" w14:textId="4CC131A2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 xml:space="preserve">Brand: </w:t>
      </w:r>
    </w:p>
    <w:p w:rsidR="41303E7E" w:rsidP="41303E7E" w:rsidRDefault="41303E7E" w14:paraId="3D1C23C2" w14:textId="6C4A128A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Acura</w:t>
      </w:r>
    </w:p>
    <w:p w:rsidR="61603602" w:rsidP="61603602" w:rsidRDefault="61603602" w14:paraId="3378B336" w14:textId="0CBDA73E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Audi</w:t>
      </w:r>
    </w:p>
    <w:p w:rsidR="61603602" w:rsidP="61603602" w:rsidRDefault="61603602" w14:paraId="7D0714A0" w14:textId="16BC5B59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BMW</w:t>
      </w:r>
    </w:p>
    <w:p w:rsidR="61603602" w:rsidP="61603602" w:rsidRDefault="61603602" w14:paraId="3C6C9547" w14:textId="62995B33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Cadillac</w:t>
      </w:r>
    </w:p>
    <w:p w:rsidR="61603602" w:rsidP="61603602" w:rsidRDefault="61603602" w14:paraId="070EEC96" w14:textId="7DB47C66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 xml:space="preserve">Chevrolet </w:t>
      </w:r>
    </w:p>
    <w:p w:rsidR="61603602" w:rsidP="61603602" w:rsidRDefault="61603602" w14:paraId="363281C4" w14:textId="0B7D9E1C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Ford</w:t>
      </w:r>
    </w:p>
    <w:p w:rsidR="2638BCEA" w:rsidP="2638BCEA" w:rsidRDefault="2638BCEA" w14:paraId="7D62004D" w14:textId="344D64F4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Genesis</w:t>
      </w:r>
    </w:p>
    <w:p w:rsidR="61603602" w:rsidP="61603602" w:rsidRDefault="61603602" w14:paraId="7F666CB5" w14:textId="7E285CFB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Honda</w:t>
      </w:r>
    </w:p>
    <w:p w:rsidR="61603602" w:rsidP="61603602" w:rsidRDefault="61603602" w14:paraId="272D48AD" w14:textId="5166FBD5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Hyundai</w:t>
      </w:r>
    </w:p>
    <w:p w:rsidR="61603602" w:rsidP="61603602" w:rsidRDefault="61603602" w14:paraId="6F3069C5" w14:textId="6D8B884F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Infiniti</w:t>
      </w:r>
    </w:p>
    <w:p w:rsidR="61603602" w:rsidP="61603602" w:rsidRDefault="61603602" w14:paraId="069FDA7D" w14:textId="05FBD660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Jeep</w:t>
      </w:r>
    </w:p>
    <w:p w:rsidR="41303E7E" w:rsidP="41303E7E" w:rsidRDefault="41303E7E" w14:paraId="23CDF588" w14:textId="67BF7828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Kia</w:t>
      </w:r>
    </w:p>
    <w:p w:rsidR="61603602" w:rsidP="61603602" w:rsidRDefault="61603602" w14:paraId="2C750225" w14:textId="589B0A9C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Lexus</w:t>
      </w:r>
    </w:p>
    <w:p w:rsidR="61603602" w:rsidP="61603602" w:rsidRDefault="61603602" w14:paraId="69915C75" w14:textId="156C3872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Lucid</w:t>
      </w:r>
    </w:p>
    <w:p w:rsidR="61603602" w:rsidP="61603602" w:rsidRDefault="61603602" w14:paraId="4186E001" w14:textId="717B5138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Mazda</w:t>
      </w:r>
    </w:p>
    <w:p w:rsidR="61603602" w:rsidP="61603602" w:rsidRDefault="61603602" w14:paraId="04BB7ADA" w14:textId="6DCF4753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Mercedes Benz</w:t>
      </w:r>
    </w:p>
    <w:p w:rsidR="61603602" w:rsidP="61603602" w:rsidRDefault="61603602" w14:paraId="7B0CD177" w14:textId="5B74A927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MINI</w:t>
      </w:r>
    </w:p>
    <w:p w:rsidR="61603602" w:rsidP="61603602" w:rsidRDefault="61603602" w14:paraId="0B4DE2F4" w14:textId="7E2A5921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Nissan</w:t>
      </w:r>
    </w:p>
    <w:p w:rsidR="41303E7E" w:rsidP="41303E7E" w:rsidRDefault="41303E7E" w14:paraId="77713473" w14:textId="7F2E33BD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Polestar</w:t>
      </w:r>
    </w:p>
    <w:p w:rsidR="61603602" w:rsidP="61603602" w:rsidRDefault="61603602" w14:paraId="57506207" w14:textId="17EB0F87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Porsche</w:t>
      </w:r>
    </w:p>
    <w:p w:rsidR="61603602" w:rsidP="61603602" w:rsidRDefault="61603602" w14:paraId="31E1BF76" w14:textId="1A3A783D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Range Rover</w:t>
      </w:r>
    </w:p>
    <w:p w:rsidR="61603602" w:rsidP="61603602" w:rsidRDefault="61603602" w14:paraId="64EA5595" w14:textId="517A0A00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Rivian</w:t>
      </w:r>
    </w:p>
    <w:p w:rsidR="61603602" w:rsidP="61603602" w:rsidRDefault="61603602" w14:paraId="12DE341F" w14:textId="22A453EF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Subaru</w:t>
      </w:r>
    </w:p>
    <w:p w:rsidR="61603602" w:rsidP="61603602" w:rsidRDefault="61603602" w14:paraId="4D7C47BC" w14:textId="157922DD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61603602" w:rsidR="6160360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Tesla</w:t>
      </w:r>
    </w:p>
    <w:p w:rsidR="61603602" w:rsidP="61603602" w:rsidRDefault="61603602" w14:paraId="00FA0138" w14:textId="4858048B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Toyota</w:t>
      </w:r>
    </w:p>
    <w:p w:rsidR="41303E7E" w:rsidP="41303E7E" w:rsidRDefault="41303E7E" w14:paraId="28B618DA" w14:textId="4F8801CB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 xml:space="preserve">Volkswagen </w:t>
      </w:r>
    </w:p>
    <w:p w:rsidR="41303E7E" w:rsidP="41303E7E" w:rsidRDefault="41303E7E" w14:paraId="25320669" w14:textId="553323BD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41303E7E" w:rsidR="41303E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Volvo</w:t>
      </w:r>
    </w:p>
    <w:p w:rsidR="3F5655E2" w:rsidP="3F5655E2" w:rsidRDefault="3F5655E2" w14:paraId="47E7E262" w14:textId="53F3467E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3F5655E2" w:rsidR="3F5655E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Other (please specify)</w:t>
      </w:r>
    </w:p>
    <w:p w:rsidR="1E793988" w:rsidP="74029DE0" w:rsidRDefault="1E793988" w14:paraId="039F0CDB" w14:textId="418AA91D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9C7AB72" w:rsidR="29C7AB7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 </w:t>
      </w:r>
    </w:p>
    <w:p w:rsidR="1E793988" w:rsidP="74029DE0" w:rsidRDefault="1E793988" w14:paraId="68587DD4" w14:textId="3636BFE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Q8 – ENGINE TYPE (BM adapted)</w:t>
      </w:r>
    </w:p>
    <w:p w:rsidR="3E21E961" w:rsidP="74029DE0" w:rsidRDefault="3E21E961" w14:paraId="7E67ACE1" w14:textId="0B9A686F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2555A592" w:rsidR="2555A59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="3E21E961" w:rsidP="74029DE0" w:rsidRDefault="3E21E961" w14:paraId="410880E8" w14:textId="1C247739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And what engine type does it have?</w:t>
      </w:r>
    </w:p>
    <w:p w:rsidR="3E21E961" w:rsidP="74029DE0" w:rsidRDefault="3E21E961" w14:paraId="472F722A" w14:textId="1EA5174C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</w:p>
    <w:p w:rsidR="215627D0" w:rsidP="215627D0" w:rsidRDefault="215627D0" w14:paraId="75620F3F" w14:textId="1231EFEE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</w:pPr>
      <w:r w:rsidRPr="215627D0" w:rsidR="215627D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4"/>
          <w:szCs w:val="24"/>
          <w:lang w:val="en-US"/>
        </w:rPr>
        <w:t>COLUMNS</w:t>
      </w:r>
    </w:p>
    <w:p w:rsidR="535E939B" w:rsidP="535E939B" w:rsidRDefault="535E939B" w14:paraId="68F8FF91" w14:textId="0E4360B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Fully electric  </w:t>
      </w:r>
    </w:p>
    <w:p w:rsidR="535E939B" w:rsidP="535E939B" w:rsidRDefault="535E939B" w14:paraId="024B44CA" w14:textId="421728D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Plug-in hybrid </w:t>
      </w:r>
    </w:p>
    <w:p w:rsidR="535E939B" w:rsidP="535E939B" w:rsidRDefault="535E939B" w14:paraId="35EAEC08" w14:textId="699C683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Traditional hybrid (cannot plug-in) </w:t>
      </w:r>
    </w:p>
    <w:p w:rsidR="2638BCEA" w:rsidP="2638BCEA" w:rsidRDefault="2638BCEA" w14:paraId="06C3A88C" w14:textId="527464E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Hydrogen </w:t>
      </w:r>
    </w:p>
    <w:p w:rsidR="535E939B" w:rsidP="535E939B" w:rsidRDefault="535E939B" w14:paraId="2C8A33ED" w14:textId="7157F0E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535E939B" w:rsidR="535E939B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Gasoline</w:t>
      </w:r>
    </w:p>
    <w:p w:rsidR="6411152A" w:rsidP="6411152A" w:rsidRDefault="6411152A" w14:paraId="700B11D7" w14:textId="762874DF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6411152A" w:rsidR="6411152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Diesel</w:t>
      </w:r>
    </w:p>
    <w:p w:rsidR="003F60E4" w:rsidP="74029DE0" w:rsidRDefault="003F60E4" w14:paraId="137AD3DC" w14:textId="69846B1F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  <w:lang w:val="en-GB"/>
        </w:rPr>
      </w:pPr>
    </w:p>
    <w:p w:rsidR="3E21E961" w:rsidP="74029DE0" w:rsidRDefault="3E21E961" w14:paraId="1CCBDE77" w14:textId="37574ACE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Q9 – GENDER (BM)</w:t>
      </w:r>
    </w:p>
    <w:p w:rsidR="3E21E961" w:rsidP="74029DE0" w:rsidRDefault="3E21E961" w14:paraId="2499EE82" w14:textId="237A4164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="3E21E961" w:rsidP="74029DE0" w:rsidRDefault="3E21E961" w14:paraId="1C6D5F11" w14:textId="1300481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Which of the following best describes your gender? </w:t>
      </w:r>
    </w:p>
    <w:p w:rsidR="3E21E961" w:rsidP="74029DE0" w:rsidRDefault="3E21E961" w14:paraId="445A46DD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="3E21E961" w:rsidP="74029DE0" w:rsidRDefault="3E21E961" w14:paraId="42783DE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Male</w:t>
      </w:r>
    </w:p>
    <w:p w:rsidR="3E21E961" w:rsidP="74029DE0" w:rsidRDefault="3E21E961" w14:paraId="3C72935A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Female</w:t>
      </w:r>
    </w:p>
    <w:p w:rsidR="3E21E961" w:rsidP="74029DE0" w:rsidRDefault="3E21E961" w14:paraId="115E48AB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Non-binary</w:t>
      </w:r>
    </w:p>
    <w:p w:rsidR="3E21E961" w:rsidP="74029DE0" w:rsidRDefault="3E21E961" w14:paraId="2F797905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Transgender</w:t>
      </w:r>
    </w:p>
    <w:p w:rsidR="3E21E961" w:rsidP="74029DE0" w:rsidRDefault="3E21E961" w14:paraId="6328AC3E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Prefer not to say</w:t>
      </w:r>
    </w:p>
    <w:p w:rsidR="3E21E961" w:rsidP="74029DE0" w:rsidRDefault="3E21E961" w14:paraId="43F67870" w14:textId="3264D7E1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</w:p>
    <w:p w:rsidR="3E21E961" w:rsidP="74029DE0" w:rsidRDefault="3E21E961" w14:paraId="32182270" w14:textId="4D527C9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>Q10 – SEXUAL ORIENTATION</w:t>
      </w:r>
    </w:p>
    <w:p w:rsidR="3E21E961" w:rsidP="74029DE0" w:rsidRDefault="3E21E961" w14:paraId="251888E9" w14:textId="0E3E485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ASK ALL</w:t>
      </w:r>
    </w:p>
    <w:p w:rsidR="3E21E961" w:rsidP="74029DE0" w:rsidRDefault="3E21E961" w14:paraId="1CAB4BBD" w14:textId="42D7E8D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What is your sexual orientation? </w:t>
      </w:r>
    </w:p>
    <w:p w:rsidR="3E21E961" w:rsidP="74029DE0" w:rsidRDefault="3E21E961" w14:paraId="33CA6D0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="3E21E961" w:rsidP="74029DE0" w:rsidRDefault="3E21E961" w14:paraId="7E20EE5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Heterosexual</w:t>
      </w:r>
    </w:p>
    <w:p w:rsidR="3E21E961" w:rsidP="74029DE0" w:rsidRDefault="3E21E961" w14:paraId="1DF6134B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Homosexual</w:t>
      </w:r>
    </w:p>
    <w:p w:rsidR="3E21E961" w:rsidP="74029DE0" w:rsidRDefault="3E21E961" w14:paraId="77E67830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Bisexual</w:t>
      </w:r>
    </w:p>
    <w:p w:rsidR="3E21E961" w:rsidP="74029DE0" w:rsidRDefault="3E21E961" w14:paraId="792753E9" w14:textId="7867DE0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A2A17C9" w:rsidR="2A2A17C9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Other (please specify)</w:t>
      </w:r>
    </w:p>
    <w:p w:rsidR="3E21E961" w:rsidP="74029DE0" w:rsidRDefault="3E21E961" w14:paraId="686E411A" w14:textId="36DACC93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Prefer not to say</w:t>
      </w:r>
    </w:p>
    <w:p w:rsidR="3E21E961" w:rsidP="74029DE0" w:rsidRDefault="3E21E961" w14:paraId="16A060C2" w14:textId="456B3161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0BD" w:themeColor="accent1" w:themeTint="FF" w:themeShade="FF"/>
          <w:sz w:val="24"/>
          <w:szCs w:val="24"/>
          <w:lang w:val="en-GB"/>
        </w:rPr>
      </w:pPr>
    </w:p>
    <w:p w:rsidR="3E21E961" w:rsidP="74029DE0" w:rsidRDefault="3E21E961" w14:paraId="574BFF5A" w14:textId="6F2D4845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>Q11 –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 xml:space="preserve">RACE </w:t>
      </w:r>
    </w:p>
    <w:p w:rsidR="3E21E961" w:rsidP="74029DE0" w:rsidRDefault="3E21E961" w14:paraId="463E4916" w14:textId="0DF6872B">
      <w:pPr>
        <w:rPr>
          <w:rFonts w:ascii="Calibri" w:hAnsi="Calibri" w:eastAsia="Calibri" w:cs="Calibri" w:asciiTheme="majorAscii" w:hAnsiTheme="majorAscii" w:eastAsiaTheme="majorAscii" w:cstheme="majorAscii"/>
          <w:color w:val="D9D9D9" w:themeColor="background1" w:themeTint="FF" w:themeShade="D9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="3E21E961" w:rsidP="74029DE0" w:rsidRDefault="3E21E961" w14:paraId="6E19B351" w14:textId="6A27121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What is your racial or ethnic background? Select all that apply. </w:t>
      </w:r>
    </w:p>
    <w:p w:rsidR="3E21E961" w:rsidP="74029DE0" w:rsidRDefault="3E21E961" w14:paraId="29F0ED4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="3E21E961" w:rsidP="74029DE0" w:rsidRDefault="3E21E961" w14:paraId="36D16878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African American </w:t>
      </w:r>
    </w:p>
    <w:p w:rsidR="3E21E961" w:rsidP="74029DE0" w:rsidRDefault="3E21E961" w14:paraId="38131FA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Native American </w:t>
      </w:r>
    </w:p>
    <w:p w:rsidR="3E21E961" w:rsidP="74029DE0" w:rsidRDefault="3E21E961" w14:paraId="36E9ADE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Hawaiian/Pacific Islander </w:t>
      </w:r>
    </w:p>
    <w:p w:rsidR="3E21E961" w:rsidP="74029DE0" w:rsidRDefault="3E21E961" w14:paraId="2C5C59A4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Hispanic/Latino </w:t>
      </w:r>
    </w:p>
    <w:p w:rsidR="3E21E961" w:rsidP="74029DE0" w:rsidRDefault="3E21E961" w14:paraId="0C939052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White/Caucasian </w:t>
      </w:r>
    </w:p>
    <w:p w:rsidR="3E21E961" w:rsidP="74029DE0" w:rsidRDefault="3E21E961" w14:paraId="6C6D45B8" w14:textId="707025EF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>East Asian (China, Japan, Korea etc.)</w:t>
      </w:r>
    </w:p>
    <w:p w:rsidR="3E21E961" w:rsidP="74029DE0" w:rsidRDefault="3E21E961" w14:paraId="0B0BDC41" w14:textId="1C1D96E2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>South Asian (Bangladesh, Pakistan, India, etc.)</w:t>
      </w:r>
    </w:p>
    <w:p w:rsidR="3E21E961" w:rsidP="74029DE0" w:rsidRDefault="3E21E961" w14:paraId="2441B072" w14:textId="07C40D4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>Southeast Asian (Brunei, Cambodia, Indonesia, etc.)</w:t>
      </w:r>
    </w:p>
    <w:p w:rsidR="3E21E961" w:rsidP="74029DE0" w:rsidRDefault="3E21E961" w14:paraId="59F753A1" w14:textId="35EA594B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>Central Asian (Kazakhstan, Tajikistan, Uzbekistan, etc.)</w:t>
      </w:r>
    </w:p>
    <w:p w:rsidR="3E21E961" w:rsidP="74029DE0" w:rsidRDefault="3E21E961" w14:paraId="0452E624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Middle Eastern/North African </w:t>
      </w:r>
    </w:p>
    <w:p w:rsidR="3E21E961" w:rsidP="74029DE0" w:rsidRDefault="3E21E961" w14:paraId="0DF7A9A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Other [please specify] </w:t>
      </w:r>
    </w:p>
    <w:p w:rsidR="3E21E961" w:rsidP="74029DE0" w:rsidRDefault="3E21E961" w14:paraId="24E574CA" w14:textId="2A40AA2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 prefer not to answer </w:t>
      </w:r>
    </w:p>
    <w:p w:rsidR="3E21E961" w:rsidP="74029DE0" w:rsidRDefault="3E21E961" w14:paraId="7DBCF488" w14:textId="65B139CD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</w:pPr>
    </w:p>
    <w:p w:rsidR="3E21E961" w:rsidP="11E3C6FD" w:rsidRDefault="3E21E961" w14:paraId="7D8E651B" w14:textId="46F866FF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>Q12 – AGE (BM ADAPTED)</w:t>
      </w:r>
    </w:p>
    <w:p w:rsidR="3E21E961" w:rsidP="74029DE0" w:rsidRDefault="3E21E961" w14:paraId="3E8422B0" w14:textId="13D4484A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ASK ALL</w:t>
      </w:r>
    </w:p>
    <w:p w:rsidR="0E3BF6E1" w:rsidP="0E3BF6E1" w:rsidRDefault="0E3BF6E1" w14:paraId="54978BC5" w14:textId="5640BC3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 xml:space="preserve">SCREENOUT UNDER 25 AND OVER 70 </w:t>
      </w:r>
    </w:p>
    <w:p w:rsidR="0E3BF6E1" w:rsidP="0E3BF6E1" w:rsidRDefault="0E3BF6E1" w14:paraId="69AF49E7" w14:textId="66C9BB30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E3BF6E1" w:rsidP="0E3BF6E1" w:rsidRDefault="0E3BF6E1" w14:paraId="538AA913" w14:textId="3DC3A85C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 xml:space="preserve">How old are you? Please select one. </w:t>
      </w:r>
    </w:p>
    <w:p w:rsidR="0E3BF6E1" w:rsidP="0E3BF6E1" w:rsidRDefault="0E3BF6E1" w14:paraId="5EDA4836" w14:textId="6AB017F7">
      <w:pPr>
        <w:pStyle w:val="Normal"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</w:pPr>
    </w:p>
    <w:p w:rsidR="2638BCEA" w:rsidP="2638BCEA" w:rsidRDefault="2638BCEA" w14:paraId="0B568C78" w14:textId="3EF6166D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US" w:eastAsia="zh-TW" w:bidi="ar-SA"/>
        </w:rPr>
        <w:t xml:space="preserve">24 and under </w:t>
      </w: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578E4835" w:rsidP="2638BCEA" w:rsidRDefault="578E4835" w14:paraId="3D8CFCB0" w14:textId="7F10849D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25-29</w:t>
      </w:r>
    </w:p>
    <w:p w:rsidR="2638BCEA" w:rsidP="2638BCEA" w:rsidRDefault="2638BCEA" w14:paraId="736A9FB1" w14:textId="08FEE2F2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30-34</w:t>
      </w:r>
    </w:p>
    <w:p w:rsidR="2638BCEA" w:rsidP="2638BCEA" w:rsidRDefault="2638BCEA" w14:paraId="774740EF" w14:textId="701C50B1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35-39</w:t>
      </w:r>
    </w:p>
    <w:p w:rsidR="2638BCEA" w:rsidP="2638BCEA" w:rsidRDefault="2638BCEA" w14:paraId="667E2DB3" w14:textId="69FE95E0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40-44</w:t>
      </w:r>
    </w:p>
    <w:p w:rsidR="2638BCEA" w:rsidP="2638BCEA" w:rsidRDefault="2638BCEA" w14:paraId="51E58A0F" w14:textId="464C0F28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45-49</w:t>
      </w:r>
    </w:p>
    <w:p w:rsidR="2638BCEA" w:rsidP="2638BCEA" w:rsidRDefault="2638BCEA" w14:paraId="0F5522BD" w14:textId="72B4F65F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50-54</w:t>
      </w:r>
    </w:p>
    <w:p w:rsidR="2638BCEA" w:rsidP="2638BCEA" w:rsidRDefault="2638BCEA" w14:paraId="127E0AA4" w14:textId="083EEE94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55-59</w:t>
      </w:r>
    </w:p>
    <w:p w:rsidR="2638BCEA" w:rsidP="2638BCEA" w:rsidRDefault="2638BCEA" w14:paraId="10136FCB" w14:textId="51E61AAB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60-64</w:t>
      </w:r>
    </w:p>
    <w:p w:rsidR="2638BCEA" w:rsidP="2638BCEA" w:rsidRDefault="2638BCEA" w14:paraId="5C1385FE" w14:textId="6650A7F5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  <w:r w:rsidRPr="2638BCEA" w:rsidR="2638BCEA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>65-69</w:t>
      </w:r>
    </w:p>
    <w:p w:rsidR="2638BCEA" w:rsidP="11E3C6FD" w:rsidRDefault="2638BCEA" w14:paraId="2BE5DC47" w14:textId="5655849E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  <w:t xml:space="preserve">70 and above </w:t>
      </w: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SCREENOUT</w:t>
      </w:r>
    </w:p>
    <w:p w:rsidR="2638BCEA" w:rsidP="2638BCEA" w:rsidRDefault="2638BCEA" w14:paraId="0C5A049E" w14:textId="01B6FC44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color w:val="auto"/>
          <w:sz w:val="24"/>
          <w:szCs w:val="24"/>
          <w:lang w:val="en-GB" w:eastAsia="zh-TW" w:bidi="ar-SA"/>
        </w:rPr>
      </w:pPr>
    </w:p>
    <w:p w:rsidR="001A4876" w:rsidP="74029DE0" w:rsidRDefault="00176F6C" w14:paraId="4E93B94B" w14:textId="35F19129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Q13 - UNAIDED AWARENESS (BM ADAPTED)</w:t>
      </w:r>
    </w:p>
    <w:p w:rsidRPr="001102D2" w:rsidR="00885515" w:rsidP="74029DE0" w:rsidRDefault="00885515" w14:paraId="73DA5C8D" w14:textId="3A187093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="65AFB330" w:rsidP="74029DE0" w:rsidRDefault="65AFB330" w14:paraId="0A4E64E0" w14:textId="5A16DD54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605F01CC" w:rsidR="605F01CC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When thinking of </w:t>
      </w:r>
      <w:r w:rsidRPr="605F01CC" w:rsidR="605F01C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premium vehicles</w:t>
      </w:r>
      <w:r w:rsidRPr="605F01CC" w:rsidR="605F01CC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, which brands come to mind first? If no brands come to mind, please enter “none” in the first text box below.</w:t>
      </w:r>
      <w:r w:rsidRPr="605F01CC" w:rsidR="605F01CC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 </w:t>
      </w:r>
    </w:p>
    <w:p w:rsidRPr="000E3675" w:rsidR="001A4876" w:rsidP="74029DE0" w:rsidRDefault="001A4876" w14:paraId="51FC14EF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0E3675" w:rsidR="001A4876" w:rsidP="74029DE0" w:rsidRDefault="001A4876" w14:paraId="4EBC0118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1</w:t>
      </w:r>
    </w:p>
    <w:p w:rsidRPr="000E3675" w:rsidR="001A4876" w:rsidP="74029DE0" w:rsidRDefault="001A4876" w14:paraId="1D82E19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2</w:t>
      </w:r>
    </w:p>
    <w:p w:rsidRPr="000E3675" w:rsidR="001A4876" w:rsidP="74029DE0" w:rsidRDefault="001A4876" w14:paraId="41163374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3</w:t>
      </w:r>
    </w:p>
    <w:p w:rsidRPr="000E3675" w:rsidR="001A4876" w:rsidP="74029DE0" w:rsidRDefault="001A4876" w14:paraId="0BC0C6C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4</w:t>
      </w:r>
    </w:p>
    <w:p w:rsidRPr="00CD039E" w:rsidR="00D90420" w:rsidP="74029DE0" w:rsidRDefault="001A4876" w14:paraId="77D097A4" w14:textId="5346BCEB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5 </w:t>
      </w:r>
    </w:p>
    <w:p w:rsidR="001A4876" w:rsidP="74029DE0" w:rsidRDefault="001A4876" w14:paraId="7932AF0A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  <w:lang w:val="en-GB"/>
        </w:rPr>
      </w:pPr>
    </w:p>
    <w:p w:rsidR="00FB3DD3" w:rsidP="74029DE0" w:rsidRDefault="00176F6C" w14:paraId="3DE9CF40" w14:textId="605E6C8E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  <w:highlight w:val="green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 xml:space="preserve">Q14 - AIDED AWARENESS (BM ADAPTED) </w:t>
      </w:r>
    </w:p>
    <w:p w:rsidRPr="00885515" w:rsidR="00885515" w:rsidP="74029DE0" w:rsidRDefault="00885515" w14:paraId="597586CF" w14:textId="25E0AD11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1A4876" w:rsidP="74029DE0" w:rsidRDefault="001A4876" w14:paraId="530B6942" w14:textId="5D1C8FF1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Which of the following brands, if any, have you heard of? Please select all that apply.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Pr="000E3675" w:rsidR="001A4876" w:rsidP="74029DE0" w:rsidRDefault="001A4876" w14:paraId="77D1F877" w14:textId="77777777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0228CF" w:rsidR="7D534AD0" w:rsidP="74029DE0" w:rsidRDefault="7D534AD0" w14:paraId="0D471546" w14:textId="2D4261F4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BMW</w:t>
      </w:r>
    </w:p>
    <w:p w:rsidRPr="000228CF" w:rsidR="7D534AD0" w:rsidP="74029DE0" w:rsidRDefault="7D534AD0" w14:paraId="2F09EB55" w14:textId="309E113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 xml:space="preserve">Audi </w:t>
      </w:r>
    </w:p>
    <w:p w:rsidRPr="000228CF" w:rsidR="7D534AD0" w:rsidP="74029DE0" w:rsidRDefault="7D534AD0" w14:paraId="25CC33BC" w14:textId="45C06E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Tesla</w:t>
      </w:r>
    </w:p>
    <w:p w:rsidRPr="000228CF" w:rsidR="7D534AD0" w:rsidP="74029DE0" w:rsidRDefault="7D534AD0" w14:paraId="33A800DA" w14:textId="73C26AB2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Mercedes-Benz</w:t>
      </w:r>
    </w:p>
    <w:p w:rsidR="0E3BF6E1" w:rsidP="0E3BF6E1" w:rsidRDefault="0E3BF6E1" w14:paraId="3C5E74F8" w14:textId="2647E9FF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Lexus</w:t>
      </w:r>
    </w:p>
    <w:p w:rsidRPr="00631B93" w:rsidR="00D90420" w:rsidP="74029DE0" w:rsidRDefault="7D534AD0" w14:paraId="185662DF" w14:textId="15D81F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None of the above</w:t>
      </w:r>
    </w:p>
    <w:p w:rsidRPr="000228CF" w:rsidR="001A4876" w:rsidP="74029DE0" w:rsidRDefault="001A4876" w14:paraId="00173285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  <w:lang w:val="es-ES"/>
        </w:rPr>
      </w:pPr>
    </w:p>
    <w:p w:rsidR="001A4876" w:rsidP="74029DE0" w:rsidRDefault="00176F6C" w14:paraId="611292E6" w14:textId="3B3AFE91">
      <w:pPr>
        <w:pStyle w:val="Datanote"/>
        <w:framePr w:hSpace="180" w:wrap="around" w:hAnchor="margin" w:vAnchor="text" w:y="22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Q15 - AIDED AD AWARENESS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Pr="001102D2" w:rsidR="00885515" w:rsidP="74029DE0" w:rsidRDefault="00885515" w14:paraId="37459EAC" w14:textId="32B7A61B">
      <w:pPr>
        <w:pStyle w:val="Datanote"/>
        <w:framePr w:hSpace="180" w:wrap="around" w:hAnchor="margin" w:vAnchor="text" w:y="22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1A4876" w:rsidP="74029DE0" w:rsidRDefault="001A4876" w14:paraId="209A680F" w14:textId="3583A5DA">
      <w:pPr>
        <w:framePr w:hSpace="180" w:wrap="around" w:hAnchor="margin" w:vAnchor="text" w:y="22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Which of the following brands, if any, have you seen or heard advertising for in the past 2 weeks? Please select all that apply.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  </w:t>
      </w:r>
    </w:p>
    <w:p w:rsidRPr="000E3675" w:rsidR="001A4876" w:rsidP="74029DE0" w:rsidRDefault="001A4876" w14:paraId="5E96CD81" w14:textId="77777777">
      <w:pPr>
        <w:framePr w:hSpace="180" w:wrap="around" w:hAnchor="margin" w:vAnchor="text" w:y="22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690E7104" w:rsidP="74029DE0" w:rsidRDefault="690E7104" w14:paraId="350F1855" w14:textId="2D4261F4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BMW</w:t>
      </w:r>
    </w:p>
    <w:p w:rsidR="690E7104" w:rsidP="74029DE0" w:rsidRDefault="690E7104" w14:paraId="114C12EB" w14:textId="309E113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Audi </w:t>
      </w:r>
    </w:p>
    <w:p w:rsidR="690E7104" w:rsidP="74029DE0" w:rsidRDefault="690E7104" w14:paraId="769AFA81" w14:textId="45C06E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Tesla</w:t>
      </w:r>
    </w:p>
    <w:p w:rsidRPr="00FB3DD3" w:rsidR="715AF1A2" w:rsidP="74029DE0" w:rsidRDefault="690E7104" w14:paraId="09ACE535" w14:textId="1B8C427D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Mercedes-Benz</w:t>
      </w:r>
    </w:p>
    <w:p w:rsidR="0E3BF6E1" w:rsidP="0E3BF6E1" w:rsidRDefault="0E3BF6E1" w14:paraId="35B2F712" w14:textId="704396CF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Lexus</w:t>
      </w:r>
    </w:p>
    <w:p w:rsidRPr="000E3675" w:rsidR="001A4876" w:rsidP="74029DE0" w:rsidRDefault="001A4876" w14:paraId="15A6FFD9" w14:textId="77777777">
      <w:pPr>
        <w:framePr w:hSpace="180" w:wrap="around" w:hAnchor="margin" w:vAnchor="text" w:y="22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None of the above </w:t>
      </w:r>
    </w:p>
    <w:p w:rsidR="00FB3DD3" w:rsidP="11E3C6FD" w:rsidRDefault="00FB3DD3" w14:paraId="3CCA2D3F" w14:textId="7F5CAA02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  <w:lang w:val="en-GB"/>
        </w:rPr>
      </w:pPr>
    </w:p>
    <w:p w:rsidRPr="00FB3DD3" w:rsidR="00885515" w:rsidP="6722AB85" w:rsidRDefault="00885515" w14:paraId="29DC5CF3" w14:textId="51B91060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color w:val="4F80BD" w:themeColor="accent1" w:themeTint="FF" w:themeShade="FF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color w:val="000000" w:themeColor="text1" w:themeTint="FF" w:themeShade="FF"/>
          <w:sz w:val="24"/>
          <w:szCs w:val="24"/>
          <w:highlight w:val="green"/>
        </w:rPr>
        <w:t>Q16 - MESSAGE ASSOCIATION</w:t>
      </w: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color w:val="000000" w:themeColor="text1" w:themeTint="FF" w:themeShade="FF"/>
          <w:sz w:val="24"/>
          <w:szCs w:val="24"/>
        </w:rPr>
        <w:t xml:space="preserve"> </w:t>
      </w:r>
    </w:p>
    <w:p w:rsidRPr="00FB3DD3" w:rsidR="00885515" w:rsidP="6722AB85" w:rsidRDefault="00885515" w14:paraId="34485601" w14:textId="3CF1C2B9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color w:val="4F81BD" w:themeColor="accent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color w:val="000000" w:themeColor="text1" w:themeTint="FF" w:themeShade="FF"/>
          <w:sz w:val="24"/>
          <w:szCs w:val="24"/>
        </w:rPr>
        <w:t>ASK ALL</w:t>
      </w:r>
    </w:p>
    <w:p w:rsidRPr="00885515" w:rsidR="001A4876" w:rsidP="6722AB85" w:rsidRDefault="6417E67C" w14:paraId="1E725509" w14:textId="1811BD7A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</w:rPr>
        <w:t xml:space="preserve">Which of the following brands, if any, uses the following message in its advertising? Please select one response. </w:t>
      </w:r>
    </w:p>
    <w:p w:rsidRPr="000E3675" w:rsidR="001A4876" w:rsidP="6722AB85" w:rsidRDefault="001A4876" w14:paraId="2334FFA8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</w:rPr>
      </w:pPr>
    </w:p>
    <w:p w:rsidRPr="00D43AA8" w:rsidR="001A4876" w:rsidP="6722AB85" w:rsidRDefault="001A4876" w14:paraId="43408B26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</w:rPr>
        <w:t xml:space="preserve">[Insert advertising message] </w:t>
      </w:r>
    </w:p>
    <w:p w:rsidRPr="000E3675" w:rsidR="001A4876" w:rsidP="6722AB85" w:rsidRDefault="001A4876" w14:paraId="1E2716B6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sz w:val="24"/>
          <w:szCs w:val="24"/>
        </w:rPr>
      </w:pPr>
    </w:p>
    <w:p w:rsidR="6565B935" w:rsidP="6722AB85" w:rsidRDefault="6565B935" w14:paraId="58DD7ACD" w14:textId="2D4261F4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>BMW</w:t>
      </w:r>
    </w:p>
    <w:p w:rsidR="6565B935" w:rsidP="6722AB85" w:rsidRDefault="6565B935" w14:paraId="410EB211" w14:textId="309E113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 xml:space="preserve">Audi </w:t>
      </w:r>
    </w:p>
    <w:p w:rsidR="6565B935" w:rsidP="6722AB85" w:rsidRDefault="6565B935" w14:paraId="61CD4661" w14:textId="45C06E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>Tesla</w:t>
      </w:r>
    </w:p>
    <w:p w:rsidR="6565B935" w:rsidP="6722AB85" w:rsidRDefault="6565B935" w14:paraId="3C89B2CC" w14:textId="77BEC01F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>Mercedes-Benz</w:t>
      </w:r>
    </w:p>
    <w:p w:rsidR="0E3BF6E1" w:rsidP="6722AB85" w:rsidRDefault="0E3BF6E1" w14:paraId="5E574FC3" w14:textId="0F26B4D3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>Lexus</w:t>
      </w:r>
    </w:p>
    <w:p w:rsidRPr="00CD039E" w:rsidR="00D90420" w:rsidP="6722AB85" w:rsidRDefault="001A4876" w14:paraId="43E68C5A" w14:textId="21DDC120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trike w:val="1"/>
          <w:sz w:val="24"/>
          <w:szCs w:val="24"/>
        </w:rPr>
      </w:pPr>
      <w:r w:rsidRPr="6722AB85" w:rsidR="6722AB85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GB"/>
        </w:rPr>
        <w:t xml:space="preserve">None of the above </w:t>
      </w:r>
    </w:p>
    <w:p w:rsidRPr="001A4876" w:rsidR="001A4876" w:rsidP="74029DE0" w:rsidRDefault="001A4876" w14:paraId="14CE3015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001A4876" w:rsidP="74029DE0" w:rsidRDefault="00176F6C" w14:paraId="2D06F2B4" w14:textId="09A5BE71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5E70B3E9" w:rsidR="5E70B3E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Q17 – CONSIDERATION (</w:t>
      </w:r>
      <w:r w:rsidRPr="5E70B3E9" w:rsidR="5E70B3E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BM)</w:t>
      </w:r>
      <w:r w:rsidRPr="5E70B3E9" w:rsidR="5E70B3E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Pr="001102D2" w:rsidR="00885515" w:rsidP="74029DE0" w:rsidRDefault="00885515" w14:paraId="099D3149" w14:textId="0C8901CE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FB3DD3" w:rsidR="00176F6C" w:rsidP="74029DE0" w:rsidRDefault="00176F6C" w14:paraId="37A0BB6C" w14:textId="50780081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C7F86DA" w:rsidR="4C7F86D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Which brands would you seriously consider when buying your next vehicle? </w:t>
      </w:r>
    </w:p>
    <w:p w:rsidRPr="00FB3DD3" w:rsidR="00176F6C" w:rsidP="74029DE0" w:rsidRDefault="00176F6C" w14:paraId="2C42E8CA" w14:textId="1A07DF46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175583D5" w:rsidR="175583D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Please select by clicking on the respective logos.</w:t>
      </w:r>
    </w:p>
    <w:p w:rsidRPr="000E3675" w:rsidR="001A4876" w:rsidP="74029DE0" w:rsidRDefault="001A4876" w14:paraId="17309483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7CB6D742" w:rsidP="74029DE0" w:rsidRDefault="7CB6D742" w14:paraId="3F6CF14A" w14:textId="2D4261F4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BMW</w:t>
      </w:r>
    </w:p>
    <w:p w:rsidR="7CB6D742" w:rsidP="74029DE0" w:rsidRDefault="7CB6D742" w14:paraId="0BC5E669" w14:textId="309E113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Audi </w:t>
      </w:r>
    </w:p>
    <w:p w:rsidRPr="000228CF" w:rsidR="7CB6D742" w:rsidP="74029DE0" w:rsidRDefault="7CB6D742" w14:paraId="3744632F" w14:textId="45C06E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Tesla</w:t>
      </w:r>
    </w:p>
    <w:p w:rsidRPr="00FB3DD3" w:rsidR="715AF1A2" w:rsidP="74029DE0" w:rsidRDefault="7CB6D742" w14:paraId="67097530" w14:textId="027ABFD1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Mercedes-Benz</w:t>
      </w:r>
    </w:p>
    <w:p w:rsidR="0E3BF6E1" w:rsidP="0E3BF6E1" w:rsidRDefault="0E3BF6E1" w14:paraId="494F1AFE" w14:textId="696C8717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175583D5" w:rsidR="175583D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Lexus</w:t>
      </w:r>
    </w:p>
    <w:p w:rsidR="175583D5" w:rsidP="175583D5" w:rsidRDefault="175583D5" w14:paraId="6AAA2E3B" w14:textId="2AE6989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proofErr w:type="spellStart"/>
      <w:r w:rsidRPr="3F60BA42" w:rsidR="3F60BA4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None</w:t>
      </w:r>
      <w:proofErr w:type="spellEnd"/>
      <w:r w:rsidRPr="3F60BA42" w:rsidR="3F60BA4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 xml:space="preserve"> </w:t>
      </w:r>
      <w:proofErr w:type="spellStart"/>
      <w:r w:rsidRPr="3F60BA42" w:rsidR="3F60BA4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of</w:t>
      </w:r>
      <w:proofErr w:type="spellEnd"/>
      <w:r w:rsidRPr="3F60BA42" w:rsidR="3F60BA4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 xml:space="preserve"> </w:t>
      </w:r>
      <w:proofErr w:type="spellStart"/>
      <w:r w:rsidRPr="3F60BA42" w:rsidR="3F60BA42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these</w:t>
      </w:r>
      <w:proofErr w:type="spellEnd"/>
    </w:p>
    <w:p w:rsidRPr="003F60E4" w:rsidR="001A4876" w:rsidP="11E3C6FD" w:rsidRDefault="001A4876" w14:paraId="0C0EC0CB" w14:textId="1CD9C3D4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</w:p>
    <w:p w:rsidRPr="00CD039E" w:rsidR="001A4876" w:rsidP="26D64C51" w:rsidRDefault="00176F6C" w14:paraId="51F5A0B7" w14:textId="74761305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s-ES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  <w:lang w:val="es-ES"/>
        </w:rPr>
        <w:t>Q18 – BRAND MOMENTUM</w:t>
      </w:r>
    </w:p>
    <w:p w:rsidRPr="001102D2" w:rsidR="00885515" w:rsidP="74029DE0" w:rsidRDefault="00885515" w14:paraId="310C7D86" w14:textId="33F79D97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s-ES"/>
        </w:rPr>
        <w:t>ASK ALL</w:t>
      </w:r>
    </w:p>
    <w:p w:rsidRPr="00885515" w:rsidR="001A4876" w:rsidP="74029DE0" w:rsidRDefault="6417E67C" w14:paraId="57236B30" w14:textId="1C006B32">
      <w:pPr>
        <w:keepNext w:val="1"/>
        <w:keepLines w:val="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Which of the following brands are on the way up and have a lot going for them and which do not? Please select one response for each brand. </w:t>
      </w:r>
    </w:p>
    <w:p w:rsidRPr="000E3675" w:rsidR="001A4876" w:rsidP="74029DE0" w:rsidRDefault="001A4876" w14:paraId="04D4010F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0E3675" w:rsidR="001A4876" w:rsidP="74029DE0" w:rsidRDefault="001A4876" w14:paraId="54395026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RESPONSES: COLUMNS</w:t>
      </w:r>
    </w:p>
    <w:p w:rsidRPr="000E3675" w:rsidR="001A4876" w:rsidP="26D64C51" w:rsidRDefault="001A4876" w14:paraId="762E4556" w14:textId="51B7256E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On its way up, a lot going for it</w:t>
      </w:r>
    </w:p>
    <w:p w:rsidRPr="000E3675" w:rsidR="001A4876" w:rsidP="26D64C51" w:rsidRDefault="001A4876" w14:paraId="359F3A27" w14:textId="74609D0C">
      <w:pPr>
        <w:pStyle w:val="Normal"/>
        <w:spacing/>
        <w:contextualSpacing/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On its way up, a little going for it</w:t>
      </w:r>
    </w:p>
    <w:p w:rsidRPr="000E3675" w:rsidR="001A4876" w:rsidP="26D64C51" w:rsidRDefault="001A4876" w14:paraId="78E01963" w14:textId="269BD617">
      <w:pPr>
        <w:pStyle w:val="Normal"/>
        <w:spacing/>
        <w:contextualSpacing/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It's holding its ground</w:t>
      </w:r>
    </w:p>
    <w:p w:rsidRPr="000E3675" w:rsidR="001A4876" w:rsidP="26D64C51" w:rsidRDefault="001A4876" w14:paraId="4ADC0609" w14:textId="3A906D46">
      <w:pPr>
        <w:pStyle w:val="Normal"/>
        <w:spacing/>
        <w:contextualSpacing/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On its way down, losing a little</w:t>
      </w:r>
    </w:p>
    <w:p w:rsidRPr="000E3675" w:rsidR="001A4876" w:rsidP="26D64C51" w:rsidRDefault="001A4876" w14:paraId="4665C822" w14:textId="49D5F55D">
      <w:pPr>
        <w:pStyle w:val="Normal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On its way down, nothing going for it </w:t>
      </w:r>
    </w:p>
    <w:p w:rsidRPr="000E3675" w:rsidR="001A4876" w:rsidP="74029DE0" w:rsidRDefault="001A4876" w14:paraId="49BBA6DA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0E3675" w:rsidR="001A4876" w:rsidP="74029DE0" w:rsidRDefault="001A4876" w14:paraId="3EFCE59E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RESPONSES: ROWS</w:t>
      </w:r>
    </w:p>
    <w:p w:rsidR="0787EDCF" w:rsidP="74029DE0" w:rsidRDefault="0787EDCF" w14:paraId="4CDBD35A" w14:textId="2D4261F4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BMW</w:t>
      </w:r>
    </w:p>
    <w:p w:rsidRPr="000228CF" w:rsidR="0787EDCF" w:rsidP="74029DE0" w:rsidRDefault="0787EDCF" w14:paraId="74C58A93" w14:textId="309E1136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 xml:space="preserve">Audi </w:t>
      </w:r>
    </w:p>
    <w:p w:rsidRPr="000228CF" w:rsidR="0787EDCF" w:rsidP="74029DE0" w:rsidRDefault="0787EDCF" w14:paraId="6E8BCF46" w14:textId="45C06E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Tesla</w:t>
      </w:r>
    </w:p>
    <w:p w:rsidRPr="004941F6" w:rsidR="00D90420" w:rsidP="74029DE0" w:rsidRDefault="0787EDCF" w14:paraId="25D9B928" w14:textId="42F0DCE1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Mercedes-Benz</w:t>
      </w:r>
    </w:p>
    <w:p w:rsidR="0E3BF6E1" w:rsidP="0E3BF6E1" w:rsidRDefault="0E3BF6E1" w14:paraId="327A6FB0" w14:textId="5E6639C8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</w:pPr>
      <w:r w:rsidRPr="0E3BF6E1" w:rsidR="0E3BF6E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s-ES"/>
        </w:rPr>
        <w:t>Lexus</w:t>
      </w:r>
    </w:p>
    <w:p w:rsidRPr="000E3675" w:rsidR="00EE5AD4" w:rsidP="74029DE0" w:rsidRDefault="00EE5AD4" w14:paraId="7DA64882" w14:textId="77777777">
      <w:pPr>
        <w:pStyle w:val="MediumGrid21"/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/>
          <w:sz w:val="24"/>
          <w:szCs w:val="24"/>
        </w:rPr>
      </w:pPr>
    </w:p>
    <w:p w:rsidRPr="00B14942" w:rsidR="00B14942" w:rsidP="74029DE0" w:rsidRDefault="003517D0" w14:paraId="64269845" w14:textId="60EAB99C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bookmarkStart w:name="_Hlk78294434" w:id="0"/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 xml:space="preserve">Q19 – 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 xml:space="preserve"> MODEL KEY ATTRIBUTES – CORE BRANDS (BM) </w:t>
      </w:r>
    </w:p>
    <w:p w:rsidRPr="00B14942" w:rsidR="00B14942" w:rsidP="74029DE0" w:rsidRDefault="00B14942" w14:paraId="37AC8D19" w14:textId="74C8BB99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FA5EE3F" w:rsidR="1FA5EE3F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 AWARE OF EACH BRAND</w:t>
      </w:r>
    </w:p>
    <w:p w:rsidRPr="00B14942" w:rsidR="00B14942" w:rsidP="74029DE0" w:rsidRDefault="00D44085" w14:paraId="204D91FF" w14:textId="055AC95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Please select all brands to which the statement applies by clicking on the respective logos; you can choose as many brands as applicable.</w:t>
      </w:r>
    </w:p>
    <w:p w:rsidRPr="00B14942" w:rsidR="00B14942" w:rsidP="74029DE0" w:rsidRDefault="00B14942" w14:paraId="5AE6A340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Pr="00B14942" w:rsidR="00B14942" w:rsidP="74029DE0" w:rsidRDefault="00B14942" w14:paraId="0AA39DEF" w14:textId="5422423C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RESPONSE: ROWS</w:t>
      </w:r>
    </w:p>
    <w:p w:rsidR="2CD5F288" w:rsidP="2CD5F288" w:rsidRDefault="2CD5F288" w14:paraId="2340F5FD" w14:textId="562B539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</w:rPr>
        <w:t>FREUDE FOREVER</w:t>
      </w:r>
    </w:p>
    <w:p w:rsidRPr="00B14942" w:rsidR="00B14942" w:rsidP="74029DE0" w:rsidRDefault="00B14942" w14:paraId="41EE9804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Stands for joy</w:t>
      </w:r>
    </w:p>
    <w:p w:rsidRPr="00B14942" w:rsidR="00B14942" w:rsidP="74029DE0" w:rsidRDefault="00B14942" w14:paraId="794AA226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Creates joy for future generations</w:t>
      </w:r>
    </w:p>
    <w:p w:rsidRPr="00B14942" w:rsidR="00B14942" w:rsidP="74029DE0" w:rsidRDefault="00B14942" w14:paraId="3F3B7DB2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Continuously surprised and delights with innovative offers and products</w:t>
      </w:r>
    </w:p>
    <w:p w:rsidRPr="00B14942" w:rsidR="00B14942" w:rsidP="74029DE0" w:rsidRDefault="00B14942" w14:paraId="6851F319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Creates positive lasting memories</w:t>
      </w:r>
    </w:p>
    <w:p w:rsidRPr="00B14942" w:rsidR="00B14942" w:rsidP="74029DE0" w:rsidRDefault="00B14942" w14:paraId="2AE7F354" w14:textId="6F779711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committed to implement 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US"/>
        </w:rPr>
        <w:t>circularity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color w:val="C00000"/>
          <w:sz w:val="24"/>
          <w:szCs w:val="24"/>
          <w:lang w:val="en-US"/>
        </w:rPr>
        <w:t>sustainability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color w:val="C00000"/>
          <w:sz w:val="24"/>
          <w:szCs w:val="24"/>
          <w:lang w:val="en-US"/>
        </w:rPr>
        <w:t xml:space="preserve"> 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(e.g. to recycle and reuse materials, to avoid waste) </w:t>
      </w:r>
    </w:p>
    <w:p w:rsidR="2CD5F288" w:rsidP="2CD5F288" w:rsidRDefault="2CD5F288" w14:paraId="52F734EE" w14:textId="7AF426F1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  <w:t>HUMAN CENTRIC</w:t>
      </w:r>
    </w:p>
    <w:p w:rsidRPr="00B14942" w:rsidR="00B14942" w:rsidP="74029DE0" w:rsidRDefault="00B14942" w14:paraId="1F6EB0EA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Offers desirable product and services</w:t>
      </w:r>
    </w:p>
    <w:p w:rsidRPr="00B14942" w:rsidR="00B14942" w:rsidP="74029DE0" w:rsidRDefault="00B14942" w14:paraId="7485BAD9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Puts customers first</w:t>
      </w:r>
    </w:p>
    <w:p w:rsidR="2CD5F288" w:rsidP="2CD5F288" w:rsidRDefault="2CD5F288" w14:paraId="78E82B1C" w14:textId="36DA9B4D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  <w:t>TECH MAGIC</w:t>
      </w:r>
    </w:p>
    <w:p w:rsidRPr="00B14942" w:rsidR="00B14942" w:rsidP="74029DE0" w:rsidRDefault="00B14942" w14:paraId="495E1FBA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Makes technology exciting</w:t>
      </w:r>
    </w:p>
    <w:p w:rsidRPr="00B14942" w:rsidR="00B14942" w:rsidP="74029DE0" w:rsidRDefault="00B14942" w14:paraId="3AF3F704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Offers engaging and interactive technology</w:t>
      </w:r>
    </w:p>
    <w:p w:rsidR="2CD5F288" w:rsidP="652B63B3" w:rsidRDefault="2CD5F288" w14:paraId="57CD52E0" w14:textId="4323546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</w:pPr>
      <w:r w:rsidRPr="652B63B3" w:rsidR="652B63B3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  <w:t>LIFESTYLE</w:t>
      </w:r>
    </w:p>
    <w:p w:rsidRPr="00B14942" w:rsidR="00B14942" w:rsidP="74029DE0" w:rsidRDefault="00B14942" w14:paraId="3C582321" w14:textId="10B47DC8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US"/>
        </w:rPr>
        <w:t>Allows me to express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color w:val="C00000"/>
          <w:sz w:val="24"/>
          <w:szCs w:val="24"/>
          <w:lang w:val="en-US"/>
        </w:rPr>
        <w:t>Fits into</w:t>
      </w: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my lifestyle</w:t>
      </w:r>
    </w:p>
    <w:p w:rsidRPr="00B14942" w:rsidR="00B14942" w:rsidP="74029DE0" w:rsidRDefault="00B14942" w14:paraId="1C487831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Allows me to focus on myself</w:t>
      </w:r>
    </w:p>
    <w:p w:rsidR="2CD5F288" w:rsidP="652B63B3" w:rsidRDefault="2CD5F288" w14:paraId="16E4577A" w14:textId="6E964AA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</w:pPr>
      <w:r w:rsidRPr="652B63B3" w:rsidR="652B63B3">
        <w:rPr>
          <w:rFonts w:ascii="Calibri" w:hAnsi="Calibri" w:eastAsia="Calibri" w:cs="Calibri" w:asciiTheme="majorAscii" w:hAnsiTheme="majorAscii" w:eastAsiaTheme="majorAscii" w:cstheme="majorAscii"/>
          <w:sz w:val="22"/>
          <w:szCs w:val="22"/>
          <w:lang w:val="en-US"/>
        </w:rPr>
        <w:t>LUXURY</w:t>
      </w:r>
    </w:p>
    <w:p w:rsidRPr="00B14942" w:rsidR="00B14942" w:rsidP="74029DE0" w:rsidRDefault="00B14942" w14:paraId="2337A30E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Stands for luxury</w:t>
      </w:r>
    </w:p>
    <w:p w:rsidRPr="00B14942" w:rsidR="00B14942" w:rsidP="74029DE0" w:rsidRDefault="00B14942" w14:paraId="28770CDB" w14:textId="77777777">
      <w:pPr>
        <w:numPr>
          <w:ilvl w:val="0"/>
          <w:numId w:val="20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CD5F288" w:rsidR="2CD5F28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a reward for my accomplishments</w:t>
      </w:r>
    </w:p>
    <w:p w:rsidRPr="00B14942" w:rsidR="00B14942" w:rsidP="74029DE0" w:rsidRDefault="00B14942" w14:paraId="7A34ECF2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Pr="00B14942" w:rsidR="00B14942" w:rsidP="74029DE0" w:rsidRDefault="00B14942" w14:paraId="5B72F361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RESPONSE: COLUMNS</w:t>
      </w:r>
    </w:p>
    <w:p w:rsidRPr="00B14942" w:rsidR="00B14942" w:rsidP="7AE8E0F5" w:rsidRDefault="00B14942" w14:paraId="16B4E4D2" w14:textId="494B718A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INSERT BRANDS AWARE OF IN Q15</w:t>
      </w:r>
    </w:p>
    <w:p w:rsidR="0D86D423" w:rsidP="0D86D423" w:rsidRDefault="0D86D423" w14:paraId="3DCF425A" w14:textId="408A932D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</w:pPr>
    </w:p>
    <w:p w:rsidRPr="003517D0" w:rsidR="003517D0" w:rsidP="0D86D423" w:rsidRDefault="00B14942" w14:paraId="4A035D79" w14:textId="5320CA44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 xml:space="preserve">Q20 - </w:t>
      </w: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  <w:t>BRAND STRENGTH ATTRIBUTES (BM adapted)</w:t>
      </w:r>
    </w:p>
    <w:p w:rsidR="1FA5EE3F" w:rsidP="1FA5EE3F" w:rsidRDefault="1FA5EE3F" w14:paraId="43694812" w14:textId="40566BCF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IF AWARE OF EACH BRAND</w:t>
      </w:r>
    </w:p>
    <w:p w:rsidRPr="001102D2" w:rsidR="003517D0" w:rsidP="74029DE0" w:rsidRDefault="00885515" w14:paraId="3F937BFB" w14:textId="092F80A3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FA5EE3F" w:rsidR="1FA5EE3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To what extent, in your opinion, does the following statement apply to the following brands?</w:t>
      </w:r>
    </w:p>
    <w:p w:rsidRPr="003517D0" w:rsidR="003517D0" w:rsidP="74029DE0" w:rsidRDefault="003517D0" w14:paraId="18081C96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</w:t>
      </w:r>
    </w:p>
    <w:p w:rsidRPr="003517D0" w:rsidR="003517D0" w:rsidP="74029DE0" w:rsidRDefault="003517D0" w14:paraId="0A3D5626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RESPONSES: ROWS</w:t>
      </w:r>
    </w:p>
    <w:p w:rsidRPr="003517D0" w:rsidR="003517D0" w:rsidP="74029DE0" w:rsidRDefault="003517D0" w14:paraId="6E1EB75C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 fully trust</w:t>
      </w:r>
    </w:p>
    <w:p w:rsidRPr="003517D0" w:rsidR="003517D0" w:rsidP="74029DE0" w:rsidRDefault="003517D0" w14:paraId="2B6D302C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 can fully identify with</w:t>
      </w:r>
    </w:p>
    <w:p w:rsidRPr="003517D0" w:rsidR="003517D0" w:rsidP="74029DE0" w:rsidRDefault="003517D0" w14:paraId="16DDC341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 really like</w:t>
      </w:r>
    </w:p>
    <w:p w:rsidRPr="003517D0" w:rsidR="003517D0" w:rsidP="74029DE0" w:rsidRDefault="003517D0" w14:paraId="54986217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 would like to own</w:t>
      </w:r>
    </w:p>
    <w:p w:rsidRPr="003517D0" w:rsidR="003517D0" w:rsidP="74029DE0" w:rsidRDefault="003517D0" w14:paraId="74F7DF26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 would be willing to pay more for than for other premium brands</w:t>
      </w:r>
    </w:p>
    <w:p w:rsidRPr="003517D0" w:rsidR="003517D0" w:rsidP="74029DE0" w:rsidRDefault="003517D0" w14:paraId="6438A9FE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leading in electric drive</w:t>
      </w:r>
    </w:p>
    <w:p w:rsidRPr="003517D0" w:rsidR="003517D0" w:rsidP="74029DE0" w:rsidRDefault="003517D0" w14:paraId="6CDE5268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leading in digitalization (i.e. digital user experience, apps, connectivity, voice assistant, 5G, over-the-air updates)</w:t>
      </w:r>
    </w:p>
    <w:p w:rsidRPr="003517D0" w:rsidR="003517D0" w:rsidP="74029DE0" w:rsidRDefault="003517D0" w14:paraId="280C5785" w14:textId="770428A5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EF987A6" w:rsidR="1EF987A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leading in </w:t>
      </w:r>
      <w:r w:rsidRPr="1EF987A6" w:rsidR="1EF987A6">
        <w:rPr>
          <w:rFonts w:ascii="Calibri" w:hAnsi="Calibri" w:eastAsia="Calibri" w:cs="Calibri" w:asciiTheme="majorAscii" w:hAnsiTheme="majorAscii" w:eastAsiaTheme="majorAscii" w:cstheme="majorAscii"/>
          <w:strike w:val="1"/>
          <w:sz w:val="24"/>
          <w:szCs w:val="24"/>
          <w:lang w:val="en-US"/>
        </w:rPr>
        <w:t>circularity</w:t>
      </w:r>
      <w:r w:rsidRPr="1EF987A6" w:rsidR="1EF987A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1EF987A6" w:rsidR="1EF987A6">
        <w:rPr>
          <w:rFonts w:ascii="Calibri" w:hAnsi="Calibri" w:eastAsia="Calibri" w:cs="Calibri" w:asciiTheme="majorAscii" w:hAnsiTheme="majorAscii" w:eastAsiaTheme="majorAscii" w:cstheme="majorAscii"/>
          <w:color w:val="C00000"/>
          <w:sz w:val="24"/>
          <w:szCs w:val="24"/>
          <w:lang w:val="en-US"/>
        </w:rPr>
        <w:t>sustainability efforts</w:t>
      </w:r>
      <w:r w:rsidRPr="1EF987A6" w:rsidR="1EF987A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 (e.g. to recycle and reuse materials to avoid waste)</w:t>
      </w:r>
    </w:p>
    <w:p w:rsidRPr="003517D0" w:rsidR="003517D0" w:rsidP="74029DE0" w:rsidRDefault="003517D0" w14:paraId="7C8646FB" w14:textId="77777777">
      <w:pPr>
        <w:numPr>
          <w:ilvl w:val="0"/>
          <w:numId w:val="17"/>
        </w:num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a brand that will still be relevant in 50 years</w:t>
      </w:r>
    </w:p>
    <w:p w:rsidRPr="003517D0" w:rsidR="003517D0" w:rsidP="74029DE0" w:rsidRDefault="003517D0" w14:paraId="465DF7D4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bookmarkEnd w:id="0"/>
    <w:p w:rsidR="00B702F8" w:rsidP="1622F48A" w:rsidRDefault="00B702F8" w14:paraId="1DB194E1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1622F48A" w:rsidR="1622F48A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RESPONSE: COLUMNS</w:t>
      </w:r>
    </w:p>
    <w:p w:rsidR="11E3C6FD" w:rsidP="11E3C6FD" w:rsidRDefault="11E3C6FD" w14:paraId="1262B77B" w14:textId="307CDB71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INSERT BRANDS AWARE OF IN Q15</w:t>
      </w:r>
    </w:p>
    <w:p w:rsidR="1622F48A" w:rsidP="1622F48A" w:rsidRDefault="1622F48A" w14:paraId="3296EFC9" w14:textId="4067990F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252FB5" w:rsidR="00252FB5" w:rsidP="74029DE0" w:rsidRDefault="00B702F8" w14:paraId="00EFC40A" w14:textId="25FF183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GB"/>
        </w:rPr>
        <w:t>Q21 -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highlight w:val="green"/>
          <w:lang w:val="en-GB"/>
        </w:rPr>
        <w:t xml:space="preserve"> 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BMW MODEL AWARENESS (BM)</w:t>
      </w:r>
    </w:p>
    <w:p w:rsidRPr="00252FB5" w:rsidR="00252FB5" w:rsidP="74029DE0" w:rsidRDefault="00252FB5" w14:paraId="04B26684" w14:textId="4FE108F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0228BDD1" w:rsidR="0228BDD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>ASK IF AWARE OF BMW</w:t>
      </w:r>
    </w:p>
    <w:p w:rsidRPr="00885515" w:rsidR="00252FB5" w:rsidP="74029DE0" w:rsidRDefault="00885515" w14:paraId="1DF87463" w14:textId="235598A8">
      <w:pPr>
        <w:spacing/>
        <w:ind w:left="720" w:hanging="720"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Please indicate which of the following BMW models you are aware of. </w:t>
      </w:r>
    </w:p>
    <w:p w:rsidR="00885515" w:rsidP="74029DE0" w:rsidRDefault="00885515" w14:paraId="5A6DCE1A" w14:textId="77777777">
      <w:pPr>
        <w:spacing/>
        <w:ind w:left="720" w:hanging="720"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885515" w:rsidR="00252FB5" w:rsidP="74029DE0" w:rsidRDefault="00252FB5" w14:paraId="5F95C63E" w14:textId="3F5FD4A7">
      <w:pPr>
        <w:spacing/>
        <w:ind w:left="720" w:hanging="720"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2 Series</w:t>
      </w:r>
    </w:p>
    <w:p w:rsidRPr="00885515" w:rsidR="00252FB5" w:rsidP="74029DE0" w:rsidRDefault="00252FB5" w14:paraId="0FE30EEB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3 Series</w:t>
      </w:r>
    </w:p>
    <w:p w:rsidRPr="00885515" w:rsidR="00252FB5" w:rsidP="74029DE0" w:rsidRDefault="00252FB5" w14:paraId="14C01169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4 Series</w:t>
      </w:r>
    </w:p>
    <w:p w:rsidRPr="00885515" w:rsidR="00252FB5" w:rsidP="74029DE0" w:rsidRDefault="00252FB5" w14:paraId="276899ED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70969E6" w:rsidR="470969E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5 Series</w:t>
      </w:r>
    </w:p>
    <w:p w:rsidRPr="00885515" w:rsidR="00252FB5" w:rsidP="74029DE0" w:rsidRDefault="00252FB5" w14:paraId="765304A6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7 Series</w:t>
      </w:r>
    </w:p>
    <w:p w:rsidRPr="00885515" w:rsidR="00252FB5" w:rsidP="74029DE0" w:rsidRDefault="00252FB5" w14:paraId="69E63B7B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8 Series</w:t>
      </w:r>
    </w:p>
    <w:p w:rsidRPr="00885515" w:rsidR="00252FB5" w:rsidP="74029DE0" w:rsidRDefault="00252FB5" w14:paraId="4084BC2B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Z4</w:t>
      </w:r>
    </w:p>
    <w:p w:rsidRPr="00885515" w:rsidR="00252FB5" w:rsidP="74029DE0" w:rsidRDefault="00252FB5" w14:paraId="3F339955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X1</w:t>
      </w:r>
    </w:p>
    <w:p w:rsidRPr="00885515" w:rsidR="00252FB5" w:rsidP="74029DE0" w:rsidRDefault="00252FB5" w14:paraId="398E384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X2</w:t>
      </w:r>
    </w:p>
    <w:p w:rsidRPr="00885515" w:rsidR="00252FB5" w:rsidP="74029DE0" w:rsidRDefault="00252FB5" w14:paraId="2012EDCB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X3</w:t>
      </w:r>
    </w:p>
    <w:p w:rsidRPr="00885515" w:rsidR="00252FB5" w:rsidP="74029DE0" w:rsidRDefault="00252FB5" w14:paraId="113935FA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X4</w:t>
      </w:r>
    </w:p>
    <w:p w:rsidRPr="00885515" w:rsidR="00252FB5" w:rsidP="74029DE0" w:rsidRDefault="00252FB5" w14:paraId="5AD87842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X5</w:t>
      </w:r>
    </w:p>
    <w:p w:rsidRPr="00885515" w:rsidR="00252FB5" w:rsidP="74029DE0" w:rsidRDefault="00252FB5" w14:paraId="3D8A5DE9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X6</w:t>
      </w:r>
    </w:p>
    <w:p w:rsidRPr="00885515" w:rsidR="00252FB5" w:rsidP="74029DE0" w:rsidRDefault="00252FB5" w14:paraId="004176A2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X7</w:t>
      </w:r>
    </w:p>
    <w:p w:rsidRPr="00885515" w:rsidR="00252FB5" w:rsidP="74029DE0" w:rsidRDefault="00252FB5" w14:paraId="6A70E729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XM</w:t>
      </w:r>
    </w:p>
    <w:p w:rsidRPr="00885515" w:rsidR="00252FB5" w:rsidP="74029DE0" w:rsidRDefault="00252FB5" w14:paraId="08610696" w14:textId="08CF8079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i4</w:t>
      </w:r>
    </w:p>
    <w:p w:rsidRPr="00885515" w:rsidR="00252FB5" w:rsidP="74029DE0" w:rsidRDefault="00252FB5" w14:paraId="0D465F91" w14:textId="08548C7A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i5</w:t>
      </w:r>
    </w:p>
    <w:p w:rsidRPr="00885515" w:rsidR="00252FB5" w:rsidP="74029DE0" w:rsidRDefault="00252FB5" w14:paraId="5FCD048E" w14:textId="50E562F8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i7</w:t>
      </w:r>
    </w:p>
    <w:p w:rsidRPr="00885515" w:rsidR="00252FB5" w:rsidP="74029DE0" w:rsidRDefault="00252FB5" w14:paraId="5734B558" w14:textId="658DD353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BMW </w:t>
      </w:r>
      <w:proofErr w:type="spellStart"/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iX</w:t>
      </w:r>
      <w:proofErr w:type="spellEnd"/>
    </w:p>
    <w:p w:rsidRPr="00885515" w:rsidR="00252FB5" w:rsidP="74029DE0" w:rsidRDefault="00252FB5" w14:paraId="1C1DD12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M Models</w:t>
      </w:r>
    </w:p>
    <w:p w:rsidRPr="00885515" w:rsidR="00252FB5" w:rsidP="74029DE0" w:rsidRDefault="00252FB5" w14:paraId="6E07AD0E" w14:textId="156FDE01">
      <w:pPr>
        <w:spacing/>
        <w:ind w:left="720" w:hanging="720"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228BDD1" w:rsidR="0228BDD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Not sure [Exclusive choice]</w:t>
      </w:r>
    </w:p>
    <w:p w:rsidRPr="00B702F8" w:rsidR="00B702F8" w:rsidP="74029DE0" w:rsidRDefault="00B702F8" w14:paraId="3F39FEC6" w14:textId="4B13875E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252FB5" w:rsidR="00252FB5" w:rsidP="74029DE0" w:rsidRDefault="00252FB5" w14:paraId="2DD61417" w14:textId="1188122A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 xml:space="preserve">Q22 - 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BMW MODEL CONSIDERATION</w:t>
      </w:r>
    </w:p>
    <w:p w:rsidR="00252FB5" w:rsidP="74029DE0" w:rsidRDefault="00252FB5" w14:paraId="08CD802A" w14:textId="5E7ABE37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</w:pPr>
      <w:r w:rsidRPr="0228BDD1" w:rsidR="0228BDD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>ASK IF AWARE OF BMW</w:t>
      </w:r>
      <w:r>
        <w:br/>
      </w:r>
      <w:r w:rsidRPr="0228BDD1" w:rsidR="0228BDD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GB"/>
        </w:rPr>
        <w:t>ONLY SHOW MODELS AWARE FROM PREVIOUS QUESTION</w:t>
      </w:r>
    </w:p>
    <w:p w:rsidRPr="00885515" w:rsidR="00252FB5" w:rsidP="74029DE0" w:rsidRDefault="00885515" w14:paraId="7010A29C" w14:textId="467A900B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Which BMW models would you seriously consider when buying your next car? </w:t>
      </w:r>
    </w:p>
    <w:p w:rsidRPr="00885515" w:rsidR="00252FB5" w:rsidP="74029DE0" w:rsidRDefault="00252FB5" w14:paraId="7BF04780" w14:textId="553471AD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Please select all that apply.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</w:p>
    <w:p w:rsidR="00885515" w:rsidP="74029DE0" w:rsidRDefault="00885515" w14:paraId="2D9EC7B2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885515" w:rsidR="00252FB5" w:rsidP="74029DE0" w:rsidRDefault="00252FB5" w14:paraId="4BF3FF06" w14:textId="0C36CE8E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2 Series</w:t>
      </w:r>
    </w:p>
    <w:p w:rsidRPr="00885515" w:rsidR="00252FB5" w:rsidP="74029DE0" w:rsidRDefault="00252FB5" w14:paraId="6A8B5707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3 Series</w:t>
      </w:r>
    </w:p>
    <w:p w:rsidRPr="00885515" w:rsidR="00252FB5" w:rsidP="74029DE0" w:rsidRDefault="00252FB5" w14:paraId="7E969D2D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4 Series</w:t>
      </w:r>
    </w:p>
    <w:p w:rsidRPr="00885515" w:rsidR="00252FB5" w:rsidP="74029DE0" w:rsidRDefault="00252FB5" w14:paraId="7318CE4A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470969E6" w:rsidR="470969E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5 Series</w:t>
      </w:r>
    </w:p>
    <w:p w:rsidRPr="00885515" w:rsidR="00252FB5" w:rsidP="74029DE0" w:rsidRDefault="00252FB5" w14:paraId="67936DAF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7 Series</w:t>
      </w:r>
    </w:p>
    <w:p w:rsidRPr="00885515" w:rsidR="00252FB5" w:rsidP="74029DE0" w:rsidRDefault="00252FB5" w14:paraId="1DE3C55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8 Series</w:t>
      </w:r>
    </w:p>
    <w:p w:rsidRPr="00885515" w:rsidR="00252FB5" w:rsidP="74029DE0" w:rsidRDefault="00252FB5" w14:paraId="4617651D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Z4</w:t>
      </w:r>
    </w:p>
    <w:p w:rsidRPr="00885515" w:rsidR="00252FB5" w:rsidP="74029DE0" w:rsidRDefault="00252FB5" w14:paraId="0A8EEBB2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X1</w:t>
      </w:r>
    </w:p>
    <w:p w:rsidRPr="00885515" w:rsidR="00252FB5" w:rsidP="74029DE0" w:rsidRDefault="00252FB5" w14:paraId="27F4BD32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X2</w:t>
      </w:r>
    </w:p>
    <w:p w:rsidRPr="00885515" w:rsidR="00252FB5" w:rsidP="74029DE0" w:rsidRDefault="00252FB5" w14:paraId="730ADD1C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X3</w:t>
      </w:r>
    </w:p>
    <w:p w:rsidRPr="00885515" w:rsidR="00252FB5" w:rsidP="74029DE0" w:rsidRDefault="00252FB5" w14:paraId="02D172FC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X4</w:t>
      </w:r>
    </w:p>
    <w:p w:rsidRPr="00885515" w:rsidR="00252FB5" w:rsidP="74029DE0" w:rsidRDefault="00252FB5" w14:paraId="3834F21B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X5</w:t>
      </w:r>
    </w:p>
    <w:p w:rsidRPr="00885515" w:rsidR="00252FB5" w:rsidP="74029DE0" w:rsidRDefault="00252FB5" w14:paraId="6238D75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X6</w:t>
      </w:r>
    </w:p>
    <w:p w:rsidRPr="00885515" w:rsidR="00252FB5" w:rsidP="74029DE0" w:rsidRDefault="00252FB5" w14:paraId="39AB0EA9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X7</w:t>
      </w:r>
    </w:p>
    <w:p w:rsidRPr="00885515" w:rsidR="00252FB5" w:rsidP="74029DE0" w:rsidRDefault="00252FB5" w14:paraId="725E373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XM</w:t>
      </w:r>
    </w:p>
    <w:p w:rsidRPr="00885515" w:rsidR="00252FB5" w:rsidP="74029DE0" w:rsidRDefault="00252FB5" w14:paraId="237A3B2A" w14:textId="55270BE4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i4</w:t>
      </w:r>
    </w:p>
    <w:p w:rsidRPr="00885515" w:rsidR="00252FB5" w:rsidP="74029DE0" w:rsidRDefault="00252FB5" w14:paraId="233C74A1" w14:textId="00D1C1FA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i5</w:t>
      </w:r>
    </w:p>
    <w:p w:rsidRPr="00885515" w:rsidR="00252FB5" w:rsidP="74029DE0" w:rsidRDefault="00252FB5" w14:paraId="61530B12" w14:textId="5FCAB8B1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i7</w:t>
      </w:r>
    </w:p>
    <w:p w:rsidRPr="00885515" w:rsidR="00252FB5" w:rsidP="74029DE0" w:rsidRDefault="00252FB5" w14:paraId="49DC8F6D" w14:textId="6492E0D9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BMW </w:t>
      </w:r>
      <w:proofErr w:type="spellStart"/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iX</w:t>
      </w:r>
      <w:proofErr w:type="spellEnd"/>
    </w:p>
    <w:p w:rsidRPr="00885515" w:rsidR="00252FB5" w:rsidP="74029DE0" w:rsidRDefault="00252FB5" w14:paraId="2D7712EE" w14:textId="77777777">
      <w:pPr>
        <w:spacing/>
        <w:contextualSpacing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05838CF3" w:rsidR="05838C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BMW M Models</w:t>
      </w:r>
    </w:p>
    <w:p w:rsidR="001144C1" w:rsidP="74029DE0" w:rsidRDefault="001144C1" w14:paraId="1B12A4C8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  <w:highlight w:val="cyan"/>
        </w:rPr>
      </w:pPr>
    </w:p>
    <w:p w:rsidRPr="00303A76" w:rsidR="00EE5AD4" w:rsidP="74029DE0" w:rsidRDefault="00EE5AD4" w14:paraId="615157A2" w14:textId="356266E8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cyan"/>
        </w:rPr>
        <w:t>FOR VIDEO</w:t>
      </w:r>
    </w:p>
    <w:p w:rsidR="00EE5AD4" w:rsidP="74029DE0" w:rsidRDefault="00EE5AD4" w14:paraId="0AD1DCB1" w14:textId="77777777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F278DA" w:rsidR="00EE5AD4" w:rsidP="1FC81E55" w:rsidRDefault="00EE5AD4" w14:paraId="3897B566" w14:textId="56FE58ED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FC81E55" w:rsidR="1FC81E5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Before we continue with our questions, we’re going to show you a video on the following screen.  Please take your time to watch the video like you normally would.  Once you are done viewing the entire video you may click the forward-facing arrow to continue with the survey. </w:t>
      </w:r>
    </w:p>
    <w:p w:rsidRPr="00F278DA" w:rsidR="00EE5AD4" w:rsidP="74029DE0" w:rsidRDefault="00EE5AD4" w14:paraId="001AC2B0" w14:textId="753BF1E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FC81E55" w:rsidR="1FC81E55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Please also make sure your speakers are on when viewing the video.</w:t>
      </w:r>
    </w:p>
    <w:p w:rsidR="00EE5AD4" w:rsidP="74029DE0" w:rsidRDefault="00EE5AD4" w14:paraId="2AE79A87" w14:textId="77777777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F278DA" w:rsidR="00EE5AD4" w:rsidP="74029DE0" w:rsidRDefault="00EE5AD4" w14:paraId="6B58B906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EACH RESPONDENT WILL SEE 1 OF 2 CREATIVES</w:t>
      </w:r>
    </w:p>
    <w:p w:rsidRPr="00F278DA" w:rsidR="00EE5AD4" w:rsidP="74029DE0" w:rsidRDefault="00EE5AD4" w14:paraId="45BF1C35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FORCE FOR 15 SECONDS for :15 ad, FORCE FOR 30 SECONDS for :30 ad</w:t>
      </w:r>
    </w:p>
    <w:p w:rsidR="00EE5AD4" w:rsidP="74029DE0" w:rsidRDefault="00EE5AD4" w14:paraId="103FE6D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00EE5AD4" w:rsidP="74029DE0" w:rsidRDefault="00EE5AD4" w14:paraId="56A2B06B" w14:textId="6123F33F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ASK IF VISUAL AND AUDIO CONTENT</w:t>
      </w:r>
    </w:p>
    <w:p w:rsidRPr="00EE5AD4" w:rsidR="00FB3DD3" w:rsidP="74029DE0" w:rsidRDefault="00FB3DD3" w14:paraId="539142FF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EE5AD4" w:rsidP="74029DE0" w:rsidRDefault="00252FB5" w14:paraId="1C3805DB" w14:textId="67183516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  <w:lang w:val="en-US"/>
        </w:rPr>
        <w:t xml:space="preserve">Q23 - 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VIEW_CONTENT</w:t>
      </w:r>
    </w:p>
    <w:p w:rsidRPr="001102D2" w:rsidR="00885515" w:rsidP="74029DE0" w:rsidRDefault="00885515" w14:paraId="170C2F4E" w14:textId="7D0075DD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EE5AD4" w:rsidP="74029DE0" w:rsidRDefault="00EE5AD4" w14:paraId="317F2F0A" w14:textId="3BACEF6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Were you able to see and hear the content on the previous screen? Please select one response.</w:t>
      </w:r>
    </w:p>
    <w:p w:rsidR="00885515" w:rsidP="74029DE0" w:rsidRDefault="00885515" w14:paraId="68BF413E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F278DA" w:rsidR="00EE5AD4" w:rsidP="74029DE0" w:rsidRDefault="00EE5AD4" w14:paraId="773C55EA" w14:textId="4B391AA0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Yes</w:t>
      </w:r>
    </w:p>
    <w:p w:rsidR="00EE5AD4" w:rsidP="1E23903F" w:rsidRDefault="00EE5AD4" w14:paraId="5F5055DC" w14:textId="2349DE8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E23903F" w:rsidR="1E23903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No </w:t>
      </w:r>
    </w:p>
    <w:p w:rsidR="1E23903F" w:rsidP="1E23903F" w:rsidRDefault="1E23903F" w14:paraId="21EA636E" w14:textId="77838703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="001102D2" w:rsidP="74029DE0" w:rsidRDefault="001102D2" w14:paraId="7C241351" w14:textId="22BE2DA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</w:rPr>
        <w:t xml:space="preserve">Q24 - 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OPEN END</w:t>
      </w:r>
    </w:p>
    <w:p w:rsidRPr="00252FB5" w:rsidR="00885515" w:rsidP="74029DE0" w:rsidRDefault="00885515" w14:paraId="1725F1C9" w14:textId="52144BD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Pr="00F278DA" w:rsidR="001102D2" w:rsidP="11E3C6FD" w:rsidRDefault="001102D2" w14:paraId="704E0509" w14:textId="14D973FB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Please tell us your thoughts and feelings about the advertisement you just saw. Tell us anything that comes to mind about the ad. There are no right or wrong answers.</w:t>
      </w:r>
    </w:p>
    <w:p w:rsidR="11E3C6FD" w:rsidP="11E3C6FD" w:rsidRDefault="11E3C6FD" w14:paraId="43620E33" w14:textId="1FB709EA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EE5AD4" w:rsidP="74029DE0" w:rsidRDefault="00697156" w14:paraId="7E296D47" w14:textId="146E5049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Q25 - AD RECOGNITION</w:t>
      </w:r>
    </w:p>
    <w:p w:rsidRPr="001102D2" w:rsidR="00885515" w:rsidP="74029DE0" w:rsidRDefault="00885515" w14:paraId="7362D11A" w14:textId="0DD34C79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EE5AD4" w:rsidP="74029DE0" w:rsidRDefault="00EE5AD4" w14:paraId="68B37A25" w14:textId="4813BA47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Have you seen this ad or similar within the past two weeks?  Please select one response.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 xml:space="preserve">   </w:t>
      </w:r>
    </w:p>
    <w:p w:rsidR="00885515" w:rsidP="74029DE0" w:rsidRDefault="00885515" w14:paraId="3B79D04E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</w:p>
    <w:p w:rsidRPr="00F278DA" w:rsidR="00EE5AD4" w:rsidP="74029DE0" w:rsidRDefault="00EE5AD4" w14:paraId="4861CBE3" w14:textId="187AD63E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Yes</w:t>
      </w:r>
    </w:p>
    <w:p w:rsidR="0A1A971C" w:rsidP="1E23903F" w:rsidRDefault="0A1A971C" w14:paraId="6E5153B5" w14:textId="345B6909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1E23903F" w:rsidR="1E23903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No</w:t>
      </w:r>
    </w:p>
    <w:p w:rsidR="00EE5AD4" w:rsidP="74029DE0" w:rsidRDefault="00EE5AD4" w14:paraId="0CD1FBA4" w14:textId="64E837E8">
      <w:pPr>
        <w:rPr>
          <w:rFonts w:ascii="Calibri" w:hAnsi="Calibri" w:eastAsia="Calibri" w:cs="Calibri" w:asciiTheme="majorAscii" w:hAnsiTheme="majorAscii" w:eastAsiaTheme="majorAscii" w:cstheme="majorAscii"/>
          <w:color w:val="D9D9D9" w:themeColor="background1" w:themeShade="D9"/>
          <w:sz w:val="24"/>
          <w:szCs w:val="24"/>
          <w:lang w:val="en-GB"/>
        </w:rPr>
      </w:pPr>
    </w:p>
    <w:p w:rsidR="00EE5AD4" w:rsidP="74029DE0" w:rsidRDefault="00697156" w14:paraId="581E692C" w14:textId="2C1E60B8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Q26 - BRAND OPINION CHANGE</w:t>
      </w: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Pr="001102D2" w:rsidR="00885515" w:rsidP="74029DE0" w:rsidRDefault="00885515" w14:paraId="17B4F834" w14:textId="0D3E4DCC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F278DA" w:rsidR="00EE5AD4" w:rsidP="74029DE0" w:rsidRDefault="00EE5AD4" w14:paraId="4EEF083F" w14:textId="727EDC5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How has seeing this advertisement changed your opinion of BMW? Please select one response.</w:t>
      </w:r>
    </w:p>
    <w:p w:rsidR="00885515" w:rsidP="74029DE0" w:rsidRDefault="00885515" w14:paraId="170E3E5B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Pr="00F278DA" w:rsidR="00EE5AD4" w:rsidP="74029DE0" w:rsidRDefault="00EE5AD4" w14:paraId="431C3067" w14:textId="7D2BDEC6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Much more positive</w:t>
      </w:r>
    </w:p>
    <w:p w:rsidRPr="00F278DA" w:rsidR="00EE5AD4" w:rsidP="74029DE0" w:rsidRDefault="00EE5AD4" w14:paraId="2B79BF4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More positive</w:t>
      </w:r>
    </w:p>
    <w:p w:rsidRPr="00F278DA" w:rsidR="00EE5AD4" w:rsidP="74029DE0" w:rsidRDefault="00EE5AD4" w14:paraId="78AAE04D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Not changed</w:t>
      </w:r>
    </w:p>
    <w:p w:rsidRPr="00F278DA" w:rsidR="00EE5AD4" w:rsidP="74029DE0" w:rsidRDefault="00EE5AD4" w14:paraId="4E6BD2F2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More negative</w:t>
      </w:r>
    </w:p>
    <w:p w:rsidRPr="00F278DA" w:rsidR="00EE5AD4" w:rsidP="74029DE0" w:rsidRDefault="00EE5AD4" w14:paraId="19887A30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Much more negative</w:t>
      </w:r>
    </w:p>
    <w:p w:rsidR="00F278DA" w:rsidP="74029DE0" w:rsidRDefault="00EE5AD4" w14:paraId="262F31A3" w14:textId="6376A4B2">
      <w:pPr/>
    </w:p>
    <w:p w:rsidR="00EE5AD4" w:rsidP="74029DE0" w:rsidRDefault="00697156" w14:paraId="43965B9B" w14:textId="4B6CCEE4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2D6CA8F3" w:rsidR="2D6CA8F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>Q27 – POST-EXPOSURE CONSIDERATION</w:t>
      </w:r>
      <w:r w:rsidRPr="2D6CA8F3" w:rsidR="2D6CA8F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Pr="00FB3DD3" w:rsidR="00885515" w:rsidP="74029DE0" w:rsidRDefault="00885515" w14:paraId="3F977E40" w14:textId="0E23EDA1">
      <w:pPr>
        <w:rPr>
          <w:rFonts w:ascii="Calibri" w:hAnsi="Calibri" w:eastAsia="Calibri" w:cs="Calibri" w:asciiTheme="majorAscii" w:hAnsiTheme="majorAscii" w:eastAsiaTheme="majorAscii" w:cstheme="majorAscii"/>
          <w:color w:val="D9D9D9" w:themeColor="background1" w:themeShade="D9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EE5AD4" w:rsidP="2D6CA8F3" w:rsidRDefault="00EE5AD4" w14:paraId="7A4513B6" w14:textId="4772F49D">
      <w:pPr>
        <w:pStyle w:val="Normal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D6CA8F3" w:rsidR="2D6CA8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After seeing this ad, how likely are you to seriously consider a BMW </w:t>
      </w:r>
      <w:r w:rsidRPr="2D6CA8F3" w:rsidR="2D6CA8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when buying your next vehicle</w:t>
      </w:r>
      <w:r w:rsidRPr="2D6CA8F3" w:rsidR="2D6CA8F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? Please select one response.</w:t>
      </w:r>
    </w:p>
    <w:p w:rsidR="2D6CA8F3" w:rsidP="2D6CA8F3" w:rsidRDefault="2D6CA8F3" w14:paraId="14BB2234" w14:textId="7648AE6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</w:p>
    <w:p w:rsidRPr="00F278DA" w:rsidR="00EE5AD4" w:rsidP="74029DE0" w:rsidRDefault="00EE5AD4" w14:paraId="1BC0FE3C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Very likely </w:t>
      </w:r>
    </w:p>
    <w:p w:rsidRPr="00F278DA" w:rsidR="00EE5AD4" w:rsidP="74029DE0" w:rsidRDefault="00EE5AD4" w14:paraId="55E61192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Somewhat likely</w:t>
      </w:r>
    </w:p>
    <w:p w:rsidRPr="00F278DA" w:rsidR="00EE5AD4" w:rsidP="74029DE0" w:rsidRDefault="00EE5AD4" w14:paraId="763CFCB5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Neither likely nor unlikely </w:t>
      </w:r>
    </w:p>
    <w:p w:rsidRPr="00F278DA" w:rsidR="00EE5AD4" w:rsidP="74029DE0" w:rsidRDefault="00EE5AD4" w14:paraId="1CB79076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Somewhat unlikely  </w:t>
      </w:r>
    </w:p>
    <w:p w:rsidRPr="00F278DA" w:rsidR="00F278DA" w:rsidP="74029DE0" w:rsidRDefault="00EE5AD4" w14:paraId="7B9001EB" w14:textId="35483F9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Very unlikely  </w:t>
      </w:r>
    </w:p>
    <w:p w:rsidRPr="001102D2" w:rsidR="00EE5AD4" w:rsidP="74029DE0" w:rsidRDefault="00EE5AD4" w14:paraId="6333567F" w14:textId="77777777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</w:p>
    <w:p w:rsidR="00FB3DD3" w:rsidP="74029DE0" w:rsidRDefault="00697156" w14:paraId="100A342C" w14:textId="0D8B03ED">
      <w:pPr>
        <w:pStyle w:val="Datanote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  <w:highlight w:val="green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 xml:space="preserve">Q28 – AD DIAGNOSTICS </w:t>
      </w:r>
    </w:p>
    <w:p w:rsidRPr="001102D2" w:rsidR="002172C5" w:rsidP="74029DE0" w:rsidRDefault="002172C5" w14:paraId="7CEC4005" w14:textId="3A25DB16">
      <w:pPr>
        <w:pStyle w:val="Datanote"/>
        <w:ind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ASK ALL</w:t>
      </w:r>
    </w:p>
    <w:p w:rsidRPr="00885515" w:rsidR="00EE5AD4" w:rsidP="74029DE0" w:rsidRDefault="00EE5AD4" w14:paraId="33ADCE58" w14:textId="32A85FD4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Thinking about the ad you've just seen; how much do you agree with each statement below?</w:t>
      </w:r>
    </w:p>
    <w:p w:rsidRPr="00EE5AD4" w:rsidR="00EE5AD4" w:rsidP="74029DE0" w:rsidRDefault="00EE5AD4" w14:paraId="2DD1C5A9" w14:textId="77777777">
      <w:pPr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4"/>
          <w:szCs w:val="24"/>
          <w:lang w:val="en-US"/>
        </w:rPr>
        <w:t>The ad…</w:t>
      </w:r>
    </w:p>
    <w:p w:rsidRPr="00EE5AD4" w:rsidR="00EE5AD4" w:rsidP="74029DE0" w:rsidRDefault="00EE5AD4" w14:paraId="6398A701" w14:textId="77777777">
      <w:pPr>
        <w:rPr>
          <w:rFonts w:ascii="Calibri" w:hAnsi="Calibri" w:eastAsia="Calibri" w:cs="Calibri" w:asciiTheme="majorAscii" w:hAnsiTheme="majorAscii" w:eastAsiaTheme="majorAscii" w:cstheme="majorAscii"/>
          <w:i w:val="1"/>
          <w:iCs w:val="1"/>
          <w:sz w:val="24"/>
          <w:szCs w:val="24"/>
          <w:lang w:val="en-US"/>
        </w:rPr>
      </w:pPr>
    </w:p>
    <w:p w:rsidRPr="00F278DA" w:rsidR="00EE5AD4" w:rsidP="74029DE0" w:rsidRDefault="00EE5AD4" w14:paraId="724BBD8F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Please select one response for each.</w:t>
      </w:r>
    </w:p>
    <w:p w:rsidRPr="00F278DA" w:rsidR="00EE5AD4" w:rsidP="74029DE0" w:rsidRDefault="00EE5AD4" w14:paraId="5EB3FBE0" w14:textId="77777777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 xml:space="preserve">   </w:t>
      </w:r>
    </w:p>
    <w:p w:rsidRPr="00F278DA" w:rsidR="00EE5AD4" w:rsidP="74029DE0" w:rsidRDefault="00EE5AD4" w14:paraId="39D2B3FD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RESPONSES: COLUMNS</w:t>
      </w:r>
    </w:p>
    <w:p w:rsidRPr="00F278DA" w:rsidR="00EE5AD4" w:rsidP="74029DE0" w:rsidRDefault="00EE5AD4" w14:paraId="634FD52A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 xml:space="preserve">Strongly Agree </w:t>
      </w:r>
    </w:p>
    <w:p w:rsidRPr="00F278DA" w:rsidR="00EE5AD4" w:rsidP="74029DE0" w:rsidRDefault="00EE5AD4" w14:paraId="08B1877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Somewhat Agree</w:t>
      </w:r>
    </w:p>
    <w:p w:rsidRPr="00F278DA" w:rsidR="00EE5AD4" w:rsidP="74029DE0" w:rsidRDefault="00EE5AD4" w14:paraId="1DA5FC6E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Neither Agree nor Disagree</w:t>
      </w:r>
    </w:p>
    <w:p w:rsidRPr="00F278DA" w:rsidR="00EE5AD4" w:rsidP="74029DE0" w:rsidRDefault="00EE5AD4" w14:paraId="03D1BD8A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Somewhat Disagree</w:t>
      </w:r>
    </w:p>
    <w:p w:rsidRPr="00F278DA" w:rsidR="00EE5AD4" w:rsidP="74029DE0" w:rsidRDefault="00EE5AD4" w14:paraId="206105BE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GB"/>
        </w:rPr>
        <w:t>Strongly Disagree</w:t>
      </w:r>
    </w:p>
    <w:p w:rsidR="00EE5AD4" w:rsidP="74029DE0" w:rsidRDefault="00EE5AD4" w14:paraId="4525FCC0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Pr="00F278DA" w:rsidR="00EE5AD4" w:rsidP="74029DE0" w:rsidRDefault="00EE5AD4" w14:paraId="5D5E2A77" w14:textId="77777777">
      <w:pPr>
        <w:pStyle w:val="Answers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RESPONSES: ROWS</w:t>
      </w:r>
    </w:p>
    <w:p w:rsidRPr="00F278DA" w:rsidR="00EE5AD4" w:rsidP="74029DE0" w:rsidRDefault="1B5D2E40" w14:paraId="008FF379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unique and different </w:t>
      </w:r>
    </w:p>
    <w:p w:rsidRPr="00F278DA" w:rsidR="00EE5AD4" w:rsidP="74029DE0" w:rsidRDefault="00EE5AD4" w14:paraId="2D7C0D1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confusing </w:t>
      </w:r>
    </w:p>
    <w:p w:rsidRPr="00F278DA" w:rsidR="00EE5AD4" w:rsidP="74029DE0" w:rsidRDefault="00EE5AD4" w14:paraId="0B0E5A8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irritating </w:t>
      </w:r>
    </w:p>
    <w:p w:rsidRPr="00F278DA" w:rsidR="00EE5AD4" w:rsidP="74029DE0" w:rsidRDefault="00EE5AD4" w14:paraId="40B312F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Is believable </w:t>
      </w:r>
    </w:p>
    <w:p w:rsidRPr="00F278DA" w:rsidR="00EE5AD4" w:rsidP="74029DE0" w:rsidRDefault="00EE5AD4" w14:paraId="30EA845A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enjoyable</w:t>
      </w:r>
    </w:p>
    <w:p w:rsidRPr="00F278DA" w:rsidR="00EE5AD4" w:rsidP="74029DE0" w:rsidRDefault="00EE5AD4" w14:paraId="2FE435EE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relevant to me</w:t>
      </w:r>
    </w:p>
    <w:p w:rsidR="759CB919" w:rsidP="26D64C51" w:rsidRDefault="759CB919" w14:paraId="3C3C9F6B" w14:textId="3ACFD91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Is a brand I identify with</w:t>
      </w:r>
    </w:p>
    <w:p w:rsidRPr="00697156" w:rsidR="00EE5AD4" w:rsidP="26D64C51" w:rsidRDefault="00EE5AD4" w14:paraId="4EAD7782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Fits the way I feel about the brand </w:t>
      </w:r>
    </w:p>
    <w:p w:rsidRPr="00697156" w:rsidR="00EE5AD4" w:rsidP="26D64C51" w:rsidRDefault="00EE5AD4" w14:paraId="6FCE908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Makes me think about the brand in a new way </w:t>
      </w:r>
    </w:p>
    <w:p w:rsidRPr="00697156" w:rsidR="00EE5AD4" w:rsidP="26D64C51" w:rsidRDefault="00EE5AD4" w14:paraId="628AED12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26D64C51" w:rsidR="26D64C51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I was emotionally moved by the ad  </w:t>
      </w:r>
    </w:p>
    <w:p w:rsidR="0FD744E4" w:rsidP="11E3C6FD" w:rsidRDefault="0FD744E4" w14:paraId="651F9944" w14:textId="3F7408BE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11E3C6FD" w:rsidR="11E3C6FD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 xml:space="preserve">Makes me want to learn more </w:t>
      </w:r>
    </w:p>
    <w:p w:rsidR="0FD744E4" w:rsidP="0FD744E4" w:rsidRDefault="0FD744E4" w14:paraId="1F05A4C9" w14:textId="78964E10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</w:pPr>
    </w:p>
    <w:p w:rsidR="006E18D9" w:rsidP="74029DE0" w:rsidRDefault="006E18D9" w14:paraId="64ED56A1" w14:textId="27127BFA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highlight w:val="green"/>
          <w:lang w:val="en-US"/>
        </w:rPr>
        <w:t>Q29 - MARITAL STATUS</w:t>
      </w:r>
    </w:p>
    <w:p w:rsidRPr="006E18D9" w:rsidR="00FB3DD3" w:rsidP="74029DE0" w:rsidRDefault="00FB3DD3" w14:paraId="0E4E57ED" w14:textId="4A6C1D7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Pr="006E18D9" w:rsidR="006E18D9" w:rsidP="74029DE0" w:rsidRDefault="00885515" w14:paraId="26779467" w14:textId="4EE1AAF0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What is your relationship status?</w:t>
      </w:r>
    </w:p>
    <w:p w:rsidRPr="006E18D9" w:rsidR="006E18D9" w:rsidP="74029DE0" w:rsidRDefault="006E18D9" w14:paraId="54850A42" w14:textId="77777777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</w:p>
    <w:p w:rsidRPr="006E18D9" w:rsidR="006E18D9" w:rsidP="74029DE0" w:rsidRDefault="006E18D9" w14:paraId="0EE773D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Single, never married</w:t>
      </w:r>
    </w:p>
    <w:p w:rsidRPr="006E18D9" w:rsidR="006E18D9" w:rsidP="74029DE0" w:rsidRDefault="006E18D9" w14:paraId="60532411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Married</w:t>
      </w:r>
    </w:p>
    <w:p w:rsidRPr="006E18D9" w:rsidR="006E18D9" w:rsidP="74029DE0" w:rsidRDefault="006E18D9" w14:paraId="709B85C7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Separated, divorced or widowed</w:t>
      </w:r>
    </w:p>
    <w:p w:rsidRPr="006E18D9" w:rsidR="006E18D9" w:rsidP="74029DE0" w:rsidRDefault="006E18D9" w14:paraId="196808D3" w14:textId="77777777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Domestic partnership/living with someone</w:t>
      </w:r>
    </w:p>
    <w:p w:rsidRPr="006E18D9" w:rsidR="006E18D9" w:rsidP="74029DE0" w:rsidRDefault="006E18D9" w14:paraId="79452EE8" w14:textId="47273EEC">
      <w:pPr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lang w:val="en-US"/>
        </w:rPr>
        <w:t>Prefer not to answer</w:t>
      </w:r>
    </w:p>
    <w:p w:rsidR="70738D70" w:rsidP="74029DE0" w:rsidRDefault="70738D70" w14:paraId="120C92B1" w14:textId="0B15FCB5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</w:p>
    <w:p w:rsidR="70738D70" w:rsidP="74029DE0" w:rsidRDefault="70738D70" w14:paraId="4A300820" w14:textId="661C8E4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highlight w:val="green"/>
          <w:lang w:val="en-US"/>
        </w:rPr>
      </w:pPr>
      <w:r w:rsidRPr="1CCF4D78" w:rsidR="1CCF4D7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highlight w:val="green"/>
          <w:lang w:val="en-US"/>
        </w:rPr>
        <w:t>Q30 - GEOGRAPHIC LOCATION</w:t>
      </w:r>
    </w:p>
    <w:p w:rsidR="70738D70" w:rsidP="74029DE0" w:rsidRDefault="70738D70" w14:paraId="457B18D2" w14:textId="4A6C1D72">
      <w:p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  <w:lang w:val="en-US"/>
        </w:rPr>
        <w:t>ASK ALL</w:t>
      </w:r>
    </w:p>
    <w:p w:rsidR="70738D70" w:rsidP="74029DE0" w:rsidRDefault="70738D70" w14:paraId="38EF5B8C" w14:textId="67D13AFD">
      <w:pPr>
        <w:pStyle w:val="Normal"/>
        <w:spacing w:before="0" w:beforeAutospacing="off" w:after="0" w:afterAutospacing="off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Which part of the United States do you live in? Please select one. [Single select]</w:t>
      </w:r>
    </w:p>
    <w:p w:rsidR="70738D70" w:rsidP="74029DE0" w:rsidRDefault="70738D70" w14:paraId="645C3594" w14:textId="308DAB57">
      <w:pPr>
        <w:pStyle w:val="Normal"/>
        <w:spacing w:before="220" w:beforeAutospacing="off" w:after="22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Northeast: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New Jersey, New York, Pennsylvania, Connecticut, Maine, Massachusetts, New Hampshire, Rhode Island &amp; Vermont</w:t>
      </w:r>
    </w:p>
    <w:p w:rsidR="70738D70" w:rsidP="74029DE0" w:rsidRDefault="70738D70" w14:paraId="34117635" w14:textId="1819AFD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highlight w:val="green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Midwest: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Illinois, Indiana, Michigan, Wisconsin, Ohio, Iowa, Kansas, Minnesota, Missouri, Nebraska, North Dakota &amp; South Dakota</w:t>
      </w:r>
    </w:p>
    <w:p w:rsidR="70738D70" w:rsidP="74029DE0" w:rsidRDefault="70738D70" w14:paraId="01E5E260" w14:textId="7A15EB72">
      <w:pPr>
        <w:pStyle w:val="Normal"/>
        <w:spacing w:before="220" w:beforeAutospacing="off" w:after="22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South:</w:t>
      </w:r>
      <w:r w:rsidRPr="74029DE0" w:rsidR="74029DE0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Arkansas, Louisiana, Oklahoma, Texas, Alabama, Kentucky, Mississippi, Tennessee, Delaware, Florida, Georgia, Maryland, North Carolina, South Carolina, Virginia, Washington D.C. &amp; West Virginia</w:t>
      </w:r>
    </w:p>
    <w:p w:rsidR="6315D875" w:rsidP="0D86D423" w:rsidRDefault="6315D875" w14:paraId="6FD47C20" w14:textId="291D9BCB">
      <w:pPr>
        <w:pStyle w:val="Normal"/>
        <w:spacing w:before="220" w:beforeAutospacing="off" w:after="220" w:afterAutospacing="off"/>
        <w:ind w:left="0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West:</w:t>
      </w:r>
      <w:r w:rsidRPr="0D86D423" w:rsidR="0D86D42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Alaska, California, Hawaii, Oregon, Washington, Arizona, Colorado, Idaho, Montana, Nevada, New Mexico, Utah &amp; Wyoming</w:t>
      </w:r>
    </w:p>
    <w:p w:rsidR="7AE8E0F5" w:rsidP="7AE8E0F5" w:rsidRDefault="7AE8E0F5" w14:paraId="46F68375" w14:textId="54FA5B0E">
      <w:pPr>
        <w:spacing w:before="0" w:beforeAutospacing="off" w:after="0" w:afterAutospacing="off"/>
      </w:pPr>
      <w:r w:rsidRPr="26D64C51" w:rsidR="26D64C51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Q31 - OTS INTERESTS</w:t>
      </w:r>
    </w:p>
    <w:p w:rsidR="7AE8E0F5" w:rsidP="7AE8E0F5" w:rsidRDefault="7AE8E0F5" w14:paraId="75D7864B" w14:textId="4E895A76">
      <w:pPr>
        <w:spacing w:before="0" w:beforeAutospacing="off" w:after="0" w:afterAutospacing="off"/>
      </w:pPr>
      <w:r w:rsidRPr="26D64C51" w:rsidR="26D64C5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GENERAL INTERESTS </w:t>
      </w:r>
    </w:p>
    <w:p w:rsidR="7AE8E0F5" w:rsidP="7AE8E0F5" w:rsidRDefault="7AE8E0F5" w14:paraId="04A2C221" w14:textId="2F86E04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ALL </w:t>
      </w:r>
    </w:p>
    <w:p w:rsidR="7AE8E0F5" w:rsidP="7AE8E0F5" w:rsidRDefault="7AE8E0F5" w14:paraId="10F403EC" w14:textId="0F87321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MULTI SELECT | RANDOMIZE | “NONE OF THE ABOVE” = ANCHORED/MUTUALLY EXCLUSIVE  </w:t>
      </w:r>
    </w:p>
    <w:p w:rsidR="7AE8E0F5" w:rsidP="7AE8E0F5" w:rsidRDefault="7AE8E0F5" w14:paraId="635E8645" w14:textId="2357C7C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Which of the following topics do you regularly follow or read about? </w:t>
      </w:r>
    </w:p>
    <w:p w:rsidR="7AE8E0F5" w:rsidP="7AE8E0F5" w:rsidRDefault="7AE8E0F5" w14:paraId="23B733BD" w14:textId="7922E6D4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apply.  </w:t>
      </w:r>
    </w:p>
    <w:p w:rsidR="7AE8E0F5" w:rsidP="7AE8E0F5" w:rsidRDefault="7AE8E0F5" w14:paraId="1A26829A" w14:textId="6581F2E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3E3B11B7" w14:textId="7B58681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*To be updated based on media plans for social media or YouTube.  No more than 10 options. </w:t>
      </w:r>
    </w:p>
    <w:p w:rsidR="7AE8E0F5" w:rsidP="7AE8E0F5" w:rsidRDefault="7AE8E0F5" w14:paraId="2F857D1D" w14:textId="1282742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*Bold text if in plan</w:t>
      </w:r>
    </w:p>
    <w:p w:rsidR="7AE8E0F5" w:rsidP="7AE8E0F5" w:rsidRDefault="7AE8E0F5" w14:paraId="5027556C" w14:textId="20EE96A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Luxury goods</w:t>
      </w:r>
    </w:p>
    <w:p w:rsidR="7AE8E0F5" w:rsidP="7AE8E0F5" w:rsidRDefault="7AE8E0F5" w14:paraId="43B4758A" w14:textId="76CDD8C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Sports</w:t>
      </w:r>
    </w:p>
    <w:p w:rsidR="7AE8E0F5" w:rsidP="7AE8E0F5" w:rsidRDefault="7AE8E0F5" w14:paraId="0C5055C1" w14:textId="03CF790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Movies</w:t>
      </w:r>
    </w:p>
    <w:p w:rsidR="7AE8E0F5" w:rsidP="7AE8E0F5" w:rsidRDefault="7AE8E0F5" w14:paraId="4D1984A2" w14:textId="2CE7329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Celebrities</w:t>
      </w:r>
    </w:p>
    <w:p w:rsidR="7AE8E0F5" w:rsidP="7AE8E0F5" w:rsidRDefault="7AE8E0F5" w14:paraId="1F2BE47E" w14:textId="6696169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Travel</w:t>
      </w:r>
    </w:p>
    <w:p w:rsidR="7AE8E0F5" w:rsidP="7AE8E0F5" w:rsidRDefault="7AE8E0F5" w14:paraId="330185A8" w14:textId="21DEB1F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Food/Recipes</w:t>
      </w:r>
    </w:p>
    <w:p w:rsidR="7AE8E0F5" w:rsidP="7AE8E0F5" w:rsidRDefault="7AE8E0F5" w14:paraId="109499A5" w14:textId="56061FC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Finance/Money</w:t>
      </w:r>
    </w:p>
    <w:p w:rsidR="7AE8E0F5" w:rsidP="7AE8E0F5" w:rsidRDefault="7AE8E0F5" w14:paraId="4D387C7C" w14:textId="2BA4277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TV Shows</w:t>
      </w:r>
    </w:p>
    <w:p w:rsidR="7AE8E0F5" w:rsidP="7AE8E0F5" w:rsidRDefault="7AE8E0F5" w14:paraId="6B99A48B" w14:textId="0E26198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</w:t>
      </w:r>
    </w:p>
    <w:p w:rsidR="7AE8E0F5" w:rsidP="7AE8E0F5" w:rsidRDefault="7AE8E0F5" w14:paraId="32BCE585" w14:textId="08BD7B4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None of the above</w:t>
      </w:r>
    </w:p>
    <w:p w:rsidR="7AE8E0F5" w:rsidP="7AE8E0F5" w:rsidRDefault="7AE8E0F5" w14:paraId="25E41126" w14:textId="3C64A1E8">
      <w:pPr>
        <w:spacing w:before="0" w:beforeAutospacing="off" w:after="0" w:afterAutospacing="off"/>
      </w:pPr>
      <w:r w:rsidRPr="0D86D423" w:rsidR="0D86D42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2505AB98" w14:textId="1A961184">
      <w:pPr>
        <w:spacing w:before="0" w:beforeAutospacing="off" w:after="0" w:afterAutospacing="off"/>
      </w:pPr>
      <w:r w:rsidRPr="26D64C51" w:rsidR="26D64C51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Q32 - SOCIAL + YOUTUBE OTS</w:t>
      </w:r>
    </w:p>
    <w:p w:rsidR="7AE8E0F5" w:rsidP="7AE8E0F5" w:rsidRDefault="7AE8E0F5" w14:paraId="6F0A8C95" w14:textId="549F579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 xml:space="preserve">OTS_SM0 – PLATFORM USAGE </w:t>
      </w:r>
    </w:p>
    <w:p w:rsidR="7AE8E0F5" w:rsidP="7AE8E0F5" w:rsidRDefault="7AE8E0F5" w14:paraId="75E6C05D" w14:textId="7245CB0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 xml:space="preserve">ASK ALL </w:t>
      </w:r>
    </w:p>
    <w:p w:rsidR="7AE8E0F5" w:rsidP="7AE8E0F5" w:rsidRDefault="7AE8E0F5" w14:paraId="7E062B26" w14:textId="377E3E74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 xml:space="preserve">MULTI SELECT | RANDOMIZE | NONE OF THE ABOVE = ANCHORED/ MUTUALLY EXCLUSIVE | IF NO IN PLATFORM SELECTED SKIP TO END OF SOCIAL OTS BLOCK </w:t>
      </w: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6DB4392B" w14:textId="107226F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Which of the following apps or websites have you used in the past two weeks?</w:t>
      </w:r>
    </w:p>
    <w:p w:rsidR="7AE8E0F5" w:rsidP="7AE8E0F5" w:rsidRDefault="7AE8E0F5" w14:paraId="5BD31014" w14:textId="5704729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apply.   </w:t>
      </w:r>
    </w:p>
    <w:p w:rsidR="7AE8E0F5" w:rsidP="7AE8E0F5" w:rsidRDefault="7AE8E0F5" w14:paraId="51031F4C" w14:textId="3047A28C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06BFBBD8" w14:textId="32794954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*Bold text if in plan</w:t>
      </w:r>
    </w:p>
    <w:p w:rsidR="7AE8E0F5" w:rsidP="7AE8E0F5" w:rsidRDefault="7AE8E0F5" w14:paraId="795F3516" w14:textId="6814165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Facebook</w:t>
      </w:r>
    </w:p>
    <w:p w:rsidR="7AE8E0F5" w:rsidP="7AE8E0F5" w:rsidRDefault="7AE8E0F5" w14:paraId="6024A273" w14:textId="3D00A62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Instagram</w:t>
      </w:r>
    </w:p>
    <w:p w:rsidR="7AE8E0F5" w:rsidP="7AE8E0F5" w:rsidRDefault="7AE8E0F5" w14:paraId="3CFE3F3D" w14:textId="465DEFC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X (formerly Twitter)</w:t>
      </w:r>
    </w:p>
    <w:p w:rsidR="7AE8E0F5" w:rsidP="7AE8E0F5" w:rsidRDefault="7AE8E0F5" w14:paraId="3717C00D" w14:textId="4C918D3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Snapchat</w:t>
      </w:r>
    </w:p>
    <w:p w:rsidR="7AE8E0F5" w:rsidP="7AE8E0F5" w:rsidRDefault="7AE8E0F5" w14:paraId="5D3FE53C" w14:textId="134ED22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Pinterest</w:t>
      </w:r>
    </w:p>
    <w:p w:rsidR="7AE8E0F5" w:rsidP="7AE8E0F5" w:rsidRDefault="7AE8E0F5" w14:paraId="2935588D" w14:textId="7C74ECD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LinkedIn</w:t>
      </w:r>
    </w:p>
    <w:p w:rsidR="7AE8E0F5" w:rsidP="7AE8E0F5" w:rsidRDefault="7AE8E0F5" w14:paraId="1B701087" w14:textId="0641010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TikTok</w:t>
      </w:r>
    </w:p>
    <w:p w:rsidR="7AE8E0F5" w:rsidP="7AE8E0F5" w:rsidRDefault="7AE8E0F5" w14:paraId="768109C8" w14:textId="623B0B3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Reddit</w:t>
      </w:r>
    </w:p>
    <w:p w:rsidR="7AE8E0F5" w:rsidP="7AE8E0F5" w:rsidRDefault="7AE8E0F5" w14:paraId="01038F76" w14:textId="1236DE8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YouTube</w:t>
      </w:r>
    </w:p>
    <w:p w:rsidR="7AE8E0F5" w:rsidP="7AE8E0F5" w:rsidRDefault="7AE8E0F5" w14:paraId="51BFA19E" w14:textId="6A17A4F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Gmail SHOW ONLY IF GOOGLE DISCOVERY</w:t>
      </w:r>
    </w:p>
    <w:p w:rsidR="7AE8E0F5" w:rsidP="7AE8E0F5" w:rsidRDefault="7AE8E0F5" w14:paraId="66C49B54" w14:textId="56D581B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Google app SHOW ONLY IF GOOGLE DISCOVERY</w:t>
      </w:r>
    </w:p>
    <w:p w:rsidR="7AE8E0F5" w:rsidP="7AE8E0F5" w:rsidRDefault="7AE8E0F5" w14:paraId="0E07F076" w14:textId="69FBE45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None of the above</w:t>
      </w:r>
    </w:p>
    <w:p w:rsidR="7AE8E0F5" w:rsidP="7AE8E0F5" w:rsidRDefault="7AE8E0F5" w14:paraId="7E3F5DCA" w14:textId="6CA18F2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0D1BE88B" w:rsidRDefault="7AE8E0F5" w14:paraId="19800397" w14:textId="569AD78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highlight w:val="green"/>
          <w:lang w:val="en-US" w:eastAsia="zh-TW" w:bidi="ar-SA"/>
        </w:rPr>
      </w:pPr>
      <w:r w:rsidRPr="0D1BE88B" w:rsidR="0D1BE8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D1BE88B" w:rsidR="0D1BE88B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 xml:space="preserve">Q33- </w:t>
      </w:r>
      <w:r w:rsidRPr="0D1BE88B" w:rsidR="0D1BE88B"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highlight w:val="green"/>
          <w:lang w:val="en-US" w:eastAsia="zh-TW" w:bidi="ar-SA"/>
        </w:rPr>
        <w:t>PLATFORM USAGE FREQUENCY</w:t>
      </w:r>
    </w:p>
    <w:p w:rsidR="7AE8E0F5" w:rsidP="0D1BE88B" w:rsidRDefault="7AE8E0F5" w14:paraId="11E5B82D" w14:textId="5CD9106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</w:pPr>
      <w:r w:rsidRPr="0D1BE88B" w:rsidR="0D1BE8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</w:t>
      </w:r>
      <w:r w:rsidRPr="0D1BE88B" w:rsidR="0D1BE88B"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 xml:space="preserve">TS_SM2 </w:t>
      </w:r>
    </w:p>
    <w:p w:rsidR="7AE8E0F5" w:rsidP="7AE8E0F5" w:rsidRDefault="7AE8E0F5" w14:paraId="0C7DA90B" w14:textId="5CFF24D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</w:pPr>
      <w:r w:rsidRPr="7AE8E0F5" w:rsidR="7AE8E0F5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 xml:space="preserve">ASK ALL </w:t>
      </w:r>
    </w:p>
    <w:p w:rsidR="7AE8E0F5" w:rsidP="7AE8E0F5" w:rsidRDefault="7AE8E0F5" w14:paraId="3B36DABB" w14:textId="53267B2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zh-TW" w:bidi="ar-SA"/>
        </w:rPr>
        <w:t>MATRIX TABLE | SINGLE SELECT | RANDOMIZE ROWS</w:t>
      </w: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</w:p>
    <w:p w:rsidR="7AE8E0F5" w:rsidP="7AE8E0F5" w:rsidRDefault="7AE8E0F5" w14:paraId="31402F0B" w14:textId="257984AC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How often do you use each of these apps or websites?</w:t>
      </w:r>
    </w:p>
    <w:p w:rsidR="7AE8E0F5" w:rsidP="7AE8E0F5" w:rsidRDefault="7AE8E0F5" w14:paraId="26E9C446" w14:textId="5800BD2D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one response for each.  </w:t>
      </w:r>
    </w:p>
    <w:p w:rsidR="7AE8E0F5" w:rsidP="7AE8E0F5" w:rsidRDefault="7AE8E0F5" w14:paraId="2BFD2D86" w14:textId="27BFA47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137449A8" w14:textId="1653B59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RESPONSES: COLUMNS </w:t>
      </w:r>
    </w:p>
    <w:p w:rsidR="7AE8E0F5" w:rsidP="7AE8E0F5" w:rsidRDefault="7AE8E0F5" w14:paraId="76BD1914" w14:textId="3B3AB97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More than once a day</w:t>
      </w:r>
    </w:p>
    <w:p w:rsidR="7AE8E0F5" w:rsidP="7AE8E0F5" w:rsidRDefault="7AE8E0F5" w14:paraId="7BE1C64B" w14:textId="60AF570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Once a day</w:t>
      </w:r>
    </w:p>
    <w:p w:rsidR="7AE8E0F5" w:rsidP="7AE8E0F5" w:rsidRDefault="7AE8E0F5" w14:paraId="5F107C55" w14:textId="483E91C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A few times a week</w:t>
      </w:r>
    </w:p>
    <w:p w:rsidR="7AE8E0F5" w:rsidP="7AE8E0F5" w:rsidRDefault="7AE8E0F5" w14:paraId="49DCC2D5" w14:textId="3B4C762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A few times a month</w:t>
      </w:r>
    </w:p>
    <w:p w:rsidR="7AE8E0F5" w:rsidP="7AE8E0F5" w:rsidRDefault="7AE8E0F5" w14:paraId="67C01B4C" w14:textId="40CF495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A few times a year</w:t>
      </w:r>
    </w:p>
    <w:p w:rsidR="7AE8E0F5" w:rsidP="7AE8E0F5" w:rsidRDefault="7AE8E0F5" w14:paraId="101468DC" w14:textId="701303D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48909EB9" w14:textId="462C7B5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RESPONSES: ROWS</w:t>
      </w:r>
    </w:p>
    <w:p w:rsidR="7AE8E0F5" w:rsidP="7AE8E0F5" w:rsidRDefault="7AE8E0F5" w14:paraId="78F84F8A" w14:textId="48115BAD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INSERT PLATFORMS SELECTED IN OTS_SM0 </w:t>
      </w:r>
    </w:p>
    <w:p w:rsidR="7AE8E0F5" w:rsidP="7AE8E0F5" w:rsidRDefault="7AE8E0F5" w14:paraId="6771CF94" w14:textId="5D543B0F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D1BE88B" w:rsidP="0D1BE88B" w:rsidRDefault="0D1BE88B" w14:paraId="56DAF8EA" w14:textId="71D5C57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highlight w:val="green"/>
          <w:lang w:val="en-US"/>
        </w:rPr>
      </w:pPr>
      <w:r w:rsidRPr="0D1BE88B" w:rsidR="0D1BE88B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Q34 - TOPICS BY PLATFORM</w:t>
      </w:r>
    </w:p>
    <w:p w:rsidR="7AE8E0F5" w:rsidP="7AE8E0F5" w:rsidRDefault="7AE8E0F5" w14:paraId="5FD1219F" w14:textId="30413605">
      <w:pPr>
        <w:spacing w:before="0" w:beforeAutospacing="off" w:after="0" w:afterAutospacing="off"/>
      </w:pPr>
      <w:r w:rsidRPr="0D1BE88B" w:rsidR="0D1BE8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OTS_SM3 </w:t>
      </w:r>
      <w:r w:rsidRPr="0D1BE88B" w:rsidR="0D1BE88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5B8A610A" w14:textId="3EBBB8D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ASK ALL </w:t>
      </w:r>
    </w:p>
    <w:p w:rsidR="7AE8E0F5" w:rsidP="7AE8E0F5" w:rsidRDefault="7AE8E0F5" w14:paraId="33CBD842" w14:textId="3F27A4FD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MATRIX TABLE | MULTI SELECT | RANDOMIZE COLUMNS | NONE OF THESE = ANCHORED/MUTUALLY EXCLUSIVE | RANDOMIZE ROWS   </w:t>
      </w:r>
    </w:p>
    <w:p w:rsidR="7AE8E0F5" w:rsidP="7AE8E0F5" w:rsidRDefault="7AE8E0F5" w14:paraId="1C0991EB" w14:textId="3FB87DE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Which of the following topics do you engage with on each of the following apps or websites?</w:t>
      </w:r>
    </w:p>
    <w:p w:rsidR="7AE8E0F5" w:rsidP="7AE8E0F5" w:rsidRDefault="7AE8E0F5" w14:paraId="79D7E8FB" w14:textId="2DAAC88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 for each.  </w:t>
      </w:r>
    </w:p>
    <w:p w:rsidR="7AE8E0F5" w:rsidP="7AE8E0F5" w:rsidRDefault="7AE8E0F5" w14:paraId="17B91DF4" w14:textId="0AD155D4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5AE1F036" w14:textId="59B9A3E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RESPONSES: COLUMNS </w:t>
      </w:r>
    </w:p>
    <w:p w:rsidR="7AE8E0F5" w:rsidP="7AE8E0F5" w:rsidRDefault="7AE8E0F5" w14:paraId="30653F63" w14:textId="7B8070C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INSERT TOPICS SELECTED IN OTS_INT</w:t>
      </w:r>
    </w:p>
    <w:p w:rsidR="7AE8E0F5" w:rsidP="7AE8E0F5" w:rsidRDefault="7AE8E0F5" w14:paraId="1B14ADF6" w14:textId="26BD512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None of these</w:t>
      </w:r>
    </w:p>
    <w:p w:rsidR="7AE8E0F5" w:rsidP="7AE8E0F5" w:rsidRDefault="7AE8E0F5" w14:paraId="33031717" w14:textId="74C3CA4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1CF096F1" w14:textId="4CDE91AD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RESPONSES: ROWS</w:t>
      </w:r>
    </w:p>
    <w:p w:rsidR="7AE8E0F5" w:rsidP="7AE8E0F5" w:rsidRDefault="7AE8E0F5" w14:paraId="2B1D613B" w14:textId="023FEC63">
      <w:pPr>
        <w:spacing w:before="0" w:beforeAutospacing="off" w:after="0" w:afterAutospacing="off"/>
      </w:pPr>
      <w:r w:rsidRPr="4CAA3ABD" w:rsidR="4CAA3AB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INSERT PLATFORMS SELECTED IN OTS_SM0 </w:t>
      </w:r>
    </w:p>
    <w:p w:rsidR="4CAA3ABD" w:rsidP="4CAA3ABD" w:rsidRDefault="4CAA3ABD" w14:paraId="0DA64ABB" w14:textId="2723107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E76A7DC" w:rsidP="3E76A7DC" w:rsidRDefault="3E76A7DC" w14:paraId="105E47F3" w14:textId="55A5767B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Q35 - YOUTUBE PREMIUM</w:t>
      </w:r>
    </w:p>
    <w:p w:rsidR="7AE8E0F5" w:rsidP="7AE8E0F5" w:rsidRDefault="7AE8E0F5" w14:paraId="7A1BA258" w14:textId="5F3E43C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OTS_YT1 </w:t>
      </w:r>
    </w:p>
    <w:p w:rsidR="7AE8E0F5" w:rsidP="7AE8E0F5" w:rsidRDefault="7AE8E0F5" w14:paraId="7790A160" w14:textId="346C4DE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IF OTS_SM0 = YOUTUBE </w:t>
      </w:r>
    </w:p>
    <w:p w:rsidR="7AE8E0F5" w:rsidP="7AE8E0F5" w:rsidRDefault="7AE8E0F5" w14:paraId="67ACE669" w14:textId="28A5DBB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SINGLE SELECT </w:t>
      </w:r>
    </w:p>
    <w:p w:rsidR="7AE8E0F5" w:rsidP="7AE8E0F5" w:rsidRDefault="7AE8E0F5" w14:paraId="4A5E8639" w14:textId="5E13323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Do you have a YouTube Premium account? </w:t>
      </w:r>
    </w:p>
    <w:p w:rsidR="7AE8E0F5" w:rsidP="7AE8E0F5" w:rsidRDefault="7AE8E0F5" w14:paraId="787A9100" w14:textId="4686B9E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one response.  </w:t>
      </w:r>
    </w:p>
    <w:p w:rsidR="7AE8E0F5" w:rsidP="7AE8E0F5" w:rsidRDefault="7AE8E0F5" w14:paraId="4A467A00" w14:textId="28705D7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261DCE53" w14:textId="0815A98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Yes</w:t>
      </w:r>
    </w:p>
    <w:p w:rsidR="7AE8E0F5" w:rsidP="7AE8E0F5" w:rsidRDefault="7AE8E0F5" w14:paraId="10D9FAAB" w14:textId="5C7285C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</w:t>
      </w:r>
    </w:p>
    <w:p w:rsidR="7AE8E0F5" w:rsidP="7AE8E0F5" w:rsidRDefault="7AE8E0F5" w14:paraId="1CB1BF9F" w14:textId="7A297A2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Not Sure</w:t>
      </w:r>
    </w:p>
    <w:p w:rsidR="7AE8E0F5" w:rsidP="7AE8E0F5" w:rsidRDefault="7AE8E0F5" w14:paraId="13FF772D" w14:textId="2AA80CB2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> </w:t>
      </w:r>
    </w:p>
    <w:p w:rsidR="7AE8E0F5" w:rsidP="7AE8E0F5" w:rsidRDefault="7AE8E0F5" w14:paraId="355D6735" w14:textId="7ABE3277">
      <w:pPr>
        <w:spacing w:before="0" w:beforeAutospacing="off" w:after="0" w:afterAutospacing="off"/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Q36 PRINT TYPE OTS</w:t>
      </w: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792803D2" w14:textId="59ED5B62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OTS_PRINT1  </w:t>
      </w:r>
    </w:p>
    <w:p w:rsidR="7AE8E0F5" w:rsidP="7AE8E0F5" w:rsidRDefault="7AE8E0F5" w14:paraId="7F4FF5E9" w14:textId="0681596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ALL </w:t>
      </w:r>
    </w:p>
    <w:p w:rsidR="7AE8E0F5" w:rsidP="7AE8E0F5" w:rsidRDefault="7AE8E0F5" w14:paraId="1AC90910" w14:textId="7AF5801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MULTI SELECT | RANDOMIZE GROUPS | NONE OF THE ABOVE = ANCHORED/ MUTUALLY EXCLUSIVE</w:t>
      </w: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1FCAF174" w14:textId="09BB07C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Which of the following have you read in the past two weeks?  </w:t>
      </w:r>
    </w:p>
    <w:p w:rsidR="7AE8E0F5" w:rsidP="7AE8E0F5" w:rsidRDefault="7AE8E0F5" w14:paraId="3435CF55" w14:textId="5D0D194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apply. </w:t>
      </w:r>
    </w:p>
    <w:p w:rsidR="7AE8E0F5" w:rsidP="7AE8E0F5" w:rsidRDefault="7AE8E0F5" w14:paraId="646BDF09" w14:textId="1CEFA74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3DE16481" w14:textId="1994D55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Magazine (header) </w:t>
      </w:r>
    </w:p>
    <w:p w:rsidR="7AE8E0F5" w:rsidP="7AE8E0F5" w:rsidRDefault="7AE8E0F5" w14:paraId="6CB596C1" w14:textId="16F93D7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Paper/print </w:t>
      </w:r>
    </w:p>
    <w:p w:rsidR="7AE8E0F5" w:rsidP="7AE8E0F5" w:rsidRDefault="7AE8E0F5" w14:paraId="3B0FDE93" w14:textId="66FDAAE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Online digital </w:t>
      </w:r>
    </w:p>
    <w:p w:rsidR="7AE8E0F5" w:rsidP="7AE8E0F5" w:rsidRDefault="7AE8E0F5" w14:paraId="1801102A" w14:textId="386B316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64B55D07" w14:textId="4F7BB98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Newspaper (header)</w:t>
      </w:r>
    </w:p>
    <w:p w:rsidR="7AE8E0F5" w:rsidP="7AE8E0F5" w:rsidRDefault="7AE8E0F5" w14:paraId="64A14AE9" w14:textId="2F3A5AB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Paper/print </w:t>
      </w:r>
    </w:p>
    <w:p w:rsidR="7AE8E0F5" w:rsidP="7AE8E0F5" w:rsidRDefault="7AE8E0F5" w14:paraId="097BA63D" w14:textId="0C705054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Online digital </w:t>
      </w:r>
    </w:p>
    <w:p w:rsidR="7AE8E0F5" w:rsidP="7AE8E0F5" w:rsidRDefault="7AE8E0F5" w14:paraId="0D2A7B17" w14:textId="2C42469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1B6B0E0D" w14:textId="0755BBE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Newsletter (header)</w:t>
      </w:r>
    </w:p>
    <w:p w:rsidR="7AE8E0F5" w:rsidP="7AE8E0F5" w:rsidRDefault="7AE8E0F5" w14:paraId="32BC9988" w14:textId="69851B2D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Paper/print </w:t>
      </w:r>
    </w:p>
    <w:p w:rsidR="7AE8E0F5" w:rsidP="7AE8E0F5" w:rsidRDefault="7AE8E0F5" w14:paraId="4A873BA1" w14:textId="12FE0E49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Online digital </w:t>
      </w:r>
    </w:p>
    <w:p w:rsidR="7AE8E0F5" w:rsidP="7AE8E0F5" w:rsidRDefault="7AE8E0F5" w14:paraId="09B15EE2" w14:textId="2B08E2B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72F7DB61" w14:textId="2DC75C4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None of the above</w:t>
      </w:r>
    </w:p>
    <w:p w:rsidR="7AE8E0F5" w:rsidP="7AE8E0F5" w:rsidRDefault="7AE8E0F5" w14:paraId="7D24AA61" w14:textId="147FD936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E76A7DC" w:rsidP="1E23903F" w:rsidRDefault="3E76A7DC" w14:paraId="0B17BBBC" w14:textId="69ABBE9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1E23903F" w:rsidR="1E23903F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Q37 – OTS PRINT MAGAZINE</w:t>
      </w:r>
    </w:p>
    <w:p w:rsidR="7AE8E0F5" w:rsidP="7AE8E0F5" w:rsidRDefault="7AE8E0F5" w14:paraId="61FB374E" w14:textId="6451A14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OTS_PRINTMAG </w:t>
      </w:r>
    </w:p>
    <w:p w:rsidR="7AE8E0F5" w:rsidP="7AE8E0F5" w:rsidRDefault="7AE8E0F5" w14:paraId="367F6DA2" w14:textId="4982546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IF OTS_PRINT1 = MAGAZINE (PAPER/PRINT) </w:t>
      </w:r>
    </w:p>
    <w:p w:rsidR="7AE8E0F5" w:rsidP="7AE8E0F5" w:rsidRDefault="7AE8E0F5" w14:paraId="4E5C0AD7" w14:textId="49049DE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MULTI SELECT | RANDOMIZE | NONE OF THE ABOVE = ANCHORED/ MUTUALLY EXCLUSIVE </w:t>
      </w:r>
    </w:p>
    <w:p w:rsidR="7AE8E0F5" w:rsidP="7AE8E0F5" w:rsidRDefault="7AE8E0F5" w14:paraId="526506CE" w14:textId="15DF9A7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the specific paper/print magazines you have read in the past two weeks. </w:t>
      </w:r>
    </w:p>
    <w:p w:rsidR="7AE8E0F5" w:rsidP="7AE8E0F5" w:rsidRDefault="7AE8E0F5" w14:paraId="5FB77528" w14:textId="07685079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apply. </w:t>
      </w:r>
    </w:p>
    <w:p w:rsidR="7AE8E0F5" w:rsidP="7AE8E0F5" w:rsidRDefault="7AE8E0F5" w14:paraId="44F38C01" w14:textId="148070A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*To be updated based on media plans.  Always include top three magazines. No more than 10 options if possible. </w:t>
      </w:r>
    </w:p>
    <w:p w:rsidR="7AE8E0F5" w:rsidP="7AE8E0F5" w:rsidRDefault="7AE8E0F5" w14:paraId="3DD7E1EB" w14:textId="6CC7CCE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*Bold text if in plan </w:t>
      </w:r>
    </w:p>
    <w:p w:rsidR="7AE8E0F5" w:rsidP="7AE8E0F5" w:rsidRDefault="7AE8E0F5" w14:paraId="05D2B515" w14:textId="29BFA01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Parents</w:t>
      </w:r>
    </w:p>
    <w:p w:rsidR="7AE8E0F5" w:rsidP="7AE8E0F5" w:rsidRDefault="7AE8E0F5" w14:paraId="00A3C8DD" w14:textId="4F1A9D6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GQ</w:t>
      </w:r>
    </w:p>
    <w:p w:rsidR="7AE8E0F5" w:rsidP="7AE8E0F5" w:rsidRDefault="7AE8E0F5" w14:paraId="5F34B009" w14:textId="7F0EB37C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People</w:t>
      </w:r>
    </w:p>
    <w:p w:rsidR="7AE8E0F5" w:rsidP="7AE8E0F5" w:rsidRDefault="7AE8E0F5" w14:paraId="0EE64BEE" w14:textId="7ED13D1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Sports Illustrated</w:t>
      </w:r>
    </w:p>
    <w:p w:rsidR="7AE8E0F5" w:rsidP="7AE8E0F5" w:rsidRDefault="7AE8E0F5" w14:paraId="24CAB663" w14:textId="0DCBE1FC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US Weekly</w:t>
      </w:r>
    </w:p>
    <w:p w:rsidR="7AE8E0F5" w:rsidP="7AE8E0F5" w:rsidRDefault="7AE8E0F5" w14:paraId="23C0BC39" w14:textId="3FA34CA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Time Magazine</w:t>
      </w:r>
    </w:p>
    <w:p w:rsidR="7AE8E0F5" w:rsidP="7AE8E0F5" w:rsidRDefault="7AE8E0F5" w14:paraId="25DCEDAB" w14:textId="140639D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Fast Company</w:t>
      </w:r>
    </w:p>
    <w:p w:rsidR="7AE8E0F5" w:rsidP="7AE8E0F5" w:rsidRDefault="7AE8E0F5" w14:paraId="1BD08167" w14:textId="60BED6C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Magazine 1</w:t>
      </w:r>
    </w:p>
    <w:p w:rsidR="7AE8E0F5" w:rsidP="7AE8E0F5" w:rsidRDefault="7AE8E0F5" w14:paraId="16BF3ADF" w14:textId="0122609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Magazine 2</w:t>
      </w:r>
    </w:p>
    <w:p w:rsidR="7AE8E0F5" w:rsidP="7AE8E0F5" w:rsidRDefault="7AE8E0F5" w14:paraId="7EA9A579" w14:textId="06BA0C6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Magazine 3</w:t>
      </w:r>
    </w:p>
    <w:p w:rsidR="7AE8E0F5" w:rsidP="7AE8E0F5" w:rsidRDefault="7AE8E0F5" w14:paraId="568D6E67" w14:textId="434CE84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None of the above</w:t>
      </w:r>
    </w:p>
    <w:p w:rsidR="7AE8E0F5" w:rsidP="7AE8E0F5" w:rsidRDefault="7AE8E0F5" w14:paraId="5BD938A4" w14:textId="49E92E4E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</w:p>
    <w:p w:rsidR="7AE8E0F5" w:rsidP="1E23903F" w:rsidRDefault="7AE8E0F5" w14:paraId="35F809F7" w14:textId="18BDF75D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1E23903F" w:rsidR="1E23903F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Q38 – OTS NEWSPAPER</w:t>
      </w:r>
    </w:p>
    <w:p w:rsidR="7AE8E0F5" w:rsidP="7AE8E0F5" w:rsidRDefault="7AE8E0F5" w14:paraId="3A091F20" w14:textId="370A528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OTS_PRINTNEWS1 </w:t>
      </w:r>
    </w:p>
    <w:p w:rsidR="7AE8E0F5" w:rsidP="7AE8E0F5" w:rsidRDefault="7AE8E0F5" w14:paraId="3934D8F4" w14:textId="3AE3A422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IF OTS_PRINT1 = NEWSPAPER (PAPER/PRINT) </w:t>
      </w:r>
    </w:p>
    <w:p w:rsidR="7AE8E0F5" w:rsidP="7AE8E0F5" w:rsidRDefault="7AE8E0F5" w14:paraId="6D29D704" w14:textId="19D56FE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MULTI SELECT | RANDOMIZE | NONE OF THE ABOVE = ANCHORED/ MUTUALLY EXCLUSIVE </w:t>
      </w:r>
    </w:p>
    <w:p w:rsidR="7AE8E0F5" w:rsidP="7AE8E0F5" w:rsidRDefault="7AE8E0F5" w14:paraId="55FF7703" w14:textId="5CFE826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the specific newspapers you have read in the past two weeks. </w:t>
      </w:r>
    </w:p>
    <w:p w:rsidR="11E3C6FD" w:rsidP="11E3C6FD" w:rsidRDefault="11E3C6FD" w14:paraId="760CDF8E" w14:textId="045D915F">
      <w:pPr>
        <w:spacing w:before="0" w:beforeAutospacing="off" w:after="0" w:afterAutospacing="off"/>
      </w:pPr>
      <w:r w:rsidRPr="11E3C6FD" w:rsidR="11E3C6FD">
        <w:rPr>
          <w:rFonts w:ascii="Calibri" w:hAnsi="Calibri" w:eastAsia="Calibri" w:cs="Calibri"/>
          <w:noProof w:val="0"/>
          <w:sz w:val="24"/>
          <w:szCs w:val="24"/>
          <w:lang w:val="en-US"/>
        </w:rPr>
        <w:t>Please select all that apply.</w:t>
      </w:r>
    </w:p>
    <w:p w:rsidR="7AE8E0F5" w:rsidP="7AE8E0F5" w:rsidRDefault="7AE8E0F5" w14:paraId="0EB874CF" w14:textId="240AC77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*To be updated based on media plans.  Always include top 4 newspapers. No more than 10 options if possible. </w:t>
      </w:r>
    </w:p>
    <w:p w:rsidR="7AE8E0F5" w:rsidP="7AE8E0F5" w:rsidRDefault="7AE8E0F5" w14:paraId="48AA3B71" w14:textId="37DB4506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*Bold text if in plan </w:t>
      </w:r>
    </w:p>
    <w:p w:rsidR="7AE8E0F5" w:rsidP="7AE8E0F5" w:rsidRDefault="7AE8E0F5" w14:paraId="1CBE106D" w14:textId="5B1AD3F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USA Today</w:t>
      </w:r>
    </w:p>
    <w:p w:rsidR="7AE8E0F5" w:rsidP="7AE8E0F5" w:rsidRDefault="7AE8E0F5" w14:paraId="3300F121" w14:textId="5F74E421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 York Times</w:t>
      </w:r>
    </w:p>
    <w:p w:rsidR="7AE8E0F5" w:rsidP="7AE8E0F5" w:rsidRDefault="7AE8E0F5" w14:paraId="5E53D60F" w14:textId="531F4822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Wall Street Journal</w:t>
      </w:r>
    </w:p>
    <w:p w:rsidR="7AE8E0F5" w:rsidP="7AE8E0F5" w:rsidRDefault="7AE8E0F5" w14:paraId="7EA5097D" w14:textId="4B6C3E15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Newspaper 1</w:t>
      </w:r>
    </w:p>
    <w:p w:rsidR="7AE8E0F5" w:rsidP="7AE8E0F5" w:rsidRDefault="7AE8E0F5" w14:paraId="405219CE" w14:textId="373F767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Newspaper 2</w:t>
      </w:r>
    </w:p>
    <w:p w:rsidR="7AE8E0F5" w:rsidP="7AE8E0F5" w:rsidRDefault="7AE8E0F5" w14:paraId="235F2DDA" w14:textId="08EBFCD8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Newspaper 3</w:t>
      </w:r>
    </w:p>
    <w:p w:rsidR="7AE8E0F5" w:rsidP="7AE8E0F5" w:rsidRDefault="7AE8E0F5" w14:paraId="4025BE6A" w14:textId="735F369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None of the above </w:t>
      </w:r>
    </w:p>
    <w:p w:rsidR="7AE8E0F5" w:rsidP="7AE8E0F5" w:rsidRDefault="7AE8E0F5" w14:paraId="67CFB20A" w14:textId="6F19D061">
      <w:pPr>
        <w:spacing w:before="0" w:beforeAutospacing="off" w:after="0" w:afterAutospacing="off"/>
      </w:pPr>
      <w:r w:rsidRPr="3E76A7DC" w:rsidR="3E76A7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E76A7DC" w:rsidP="1E23903F" w:rsidRDefault="3E76A7DC" w14:paraId="6DC25A33" w14:textId="602BE4B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</w:pPr>
      <w:r w:rsidRPr="1E23903F" w:rsidR="1E23903F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green"/>
          <w:lang w:val="en-US"/>
        </w:rPr>
        <w:t>Q39 – OTS NEWSPAPER TYPE</w:t>
      </w:r>
    </w:p>
    <w:p w:rsidR="7AE8E0F5" w:rsidP="7AE8E0F5" w:rsidRDefault="7AE8E0F5" w14:paraId="12186715" w14:textId="6614ADE6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76A7DC" w:rsidR="3E76A7D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OTS_PRINTNEWS2 </w:t>
      </w:r>
    </w:p>
    <w:p w:rsidR="7AE8E0F5" w:rsidP="7AE8E0F5" w:rsidRDefault="7AE8E0F5" w14:paraId="3EF0FE76" w14:textId="748039C5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ASK IF OTS_PRINTNEWS2 = IN PLAN NEWSPAPER SELECTED IN </w:t>
      </w:r>
    </w:p>
    <w:p w:rsidR="7AE8E0F5" w:rsidP="7AE8E0F5" w:rsidRDefault="7AE8E0F5" w14:paraId="04E8E4D8" w14:textId="3922E3E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E8E0F5" w:rsidR="7AE8E0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MATRIX TABLE | MULTI SELECT | RANDOMIZE ROWS</w:t>
      </w:r>
    </w:p>
    <w:p w:rsidR="7AE8E0F5" w:rsidP="7AE8E0F5" w:rsidRDefault="7AE8E0F5" w14:paraId="705DAD10" w14:textId="582EA4CB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Which edition of the following newspapers did you read in the past two weeks?</w:t>
      </w:r>
    </w:p>
    <w:p w:rsidR="7AE8E0F5" w:rsidP="7AE8E0F5" w:rsidRDefault="7AE8E0F5" w14:paraId="58FC62B0" w14:textId="34E23A3C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Please select all that apply for each. </w:t>
      </w:r>
    </w:p>
    <w:p w:rsidR="7AE8E0F5" w:rsidP="7AE8E0F5" w:rsidRDefault="7AE8E0F5" w14:paraId="28E3C18B" w14:textId="3E2C0D5A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4A51C9F8" w14:textId="724E7870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RESPONSES: COLUMNS</w:t>
      </w:r>
    </w:p>
    <w:p w:rsidR="7AE8E0F5" w:rsidP="7AE8E0F5" w:rsidRDefault="7AE8E0F5" w14:paraId="088BE1C7" w14:textId="2DBEBD6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Weekday edition</w:t>
      </w:r>
    </w:p>
    <w:p w:rsidR="7AE8E0F5" w:rsidP="7AE8E0F5" w:rsidRDefault="7AE8E0F5" w14:paraId="0AC21203" w14:textId="0D8AE7BE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Weekend/Sunday edition</w:t>
      </w:r>
    </w:p>
    <w:p w:rsidR="7AE8E0F5" w:rsidP="7AE8E0F5" w:rsidRDefault="7AE8E0F5" w14:paraId="4845982D" w14:textId="0CCA9467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AE8E0F5" w:rsidP="7AE8E0F5" w:rsidRDefault="7AE8E0F5" w14:paraId="2C615D29" w14:textId="341465CF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RESPONSES: ROWS</w:t>
      </w:r>
    </w:p>
    <w:p w:rsidR="7AE8E0F5" w:rsidP="7AE8E0F5" w:rsidRDefault="7AE8E0F5" w14:paraId="281E63B5" w14:textId="72984D53">
      <w:pPr>
        <w:spacing w:before="0" w:beforeAutospacing="off" w:after="0" w:afterAutospacing="off"/>
      </w:pPr>
      <w:r w:rsidRPr="7AE8E0F5" w:rsidR="7AE8E0F5">
        <w:rPr>
          <w:rFonts w:ascii="Calibri" w:hAnsi="Calibri" w:eastAsia="Calibri" w:cs="Calibri"/>
          <w:noProof w:val="0"/>
          <w:sz w:val="24"/>
          <w:szCs w:val="24"/>
          <w:lang w:val="en-US"/>
        </w:rPr>
        <w:t>INSERT IN PLAN NEWSPAPERS SELECTED IN OTS_PRINTNEWS1</w:t>
      </w:r>
    </w:p>
    <w:sectPr w:rsidRPr="00EE5AD4" w:rsidR="006E18D9" w:rsidSect="00F278DA">
      <w:headerReference w:type="default" r:id="rId17"/>
      <w:footerReference w:type="even" r:id="rId18"/>
      <w:footerReference w:type="default" r:id="rId19"/>
      <w:headerReference w:type="first" r:id="rId20"/>
      <w:pgSz w:w="12240" w:h="15840" w:orient="portrait"/>
      <w:pgMar w:top="1734" w:right="1800" w:bottom="1440" w:left="1800" w:header="706" w:footer="706" w:gutter="0"/>
      <w:cols w:space="708"/>
      <w:titlePg/>
      <w:docGrid w:linePitch="360"/>
      <w:footerReference w:type="first" r:id="Ra6b4db4f1c3349a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232D" w:rsidP="00C373B6" w:rsidRDefault="008D232D" w14:paraId="15340516" w14:textId="77777777">
      <w:r>
        <w:separator/>
      </w:r>
    </w:p>
    <w:p w:rsidR="008D232D" w:rsidRDefault="008D232D" w14:paraId="07B3E706" w14:textId="77777777"/>
  </w:endnote>
  <w:endnote w:type="continuationSeparator" w:id="0">
    <w:p w:rsidR="008D232D" w:rsidP="00C373B6" w:rsidRDefault="008D232D" w14:paraId="2D3E542F" w14:textId="77777777">
      <w:r>
        <w:continuationSeparator/>
      </w:r>
    </w:p>
    <w:p w:rsidR="008D232D" w:rsidRDefault="008D232D" w14:paraId="4B305AFA" w14:textId="77777777"/>
  </w:endnote>
  <w:endnote w:type="continuationNotice" w:id="1">
    <w:p w:rsidR="008D232D" w:rsidRDefault="008D232D" w14:paraId="55B8BEF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P Object Sans">
    <w:altName w:val="Calibri"/>
    <w:panose1 w:val="00000500000000000000"/>
    <w:charset w:val="4D"/>
    <w:family w:val="auto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arkOT-Light">
    <w:panose1 w:val="020B0504020101010102"/>
    <w:charset w:val="4D"/>
    <w:family w:val="swiss"/>
    <w:pitch w:val="variable"/>
    <w:sig w:usb0="A00000EF" w:usb1="5000FCFB" w:usb2="0000000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rade Gothic LT Std">
    <w:panose1 w:val="00000500000000000000"/>
    <w:charset w:val="00"/>
    <w:family w:val="auto"/>
    <w:pitch w:val="variable"/>
    <w:sig w:usb0="800000AF" w:usb1="4000204A" w:usb2="00000000" w:usb3="00000000" w:csb0="00000001" w:csb1="00000000"/>
  </w:font>
  <w:font w:name="MarkOT-Bold">
    <w:panose1 w:val="020B0804020101010102"/>
    <w:charset w:val="4D"/>
    <w:family w:val="swiss"/>
    <w:pitch w:val="variable"/>
    <w:sig w:usb0="A00000EF" w:usb1="5000FCFB" w:usb2="00000000" w:usb3="00000000" w:csb0="00000001" w:csb1="00000000"/>
  </w:font>
  <w:font w:name="MarkOT">
    <w:panose1 w:val="020B0504020101010102"/>
    <w:charset w:val="4D"/>
    <w:family w:val="swiss"/>
    <w:notTrueType/>
    <w:pitch w:val="variable"/>
    <w:sig w:usb0="A00000EF" w:usb1="5000FCF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Next LT Pro">
    <w:altName w:val="Calibri"/>
    <w:panose1 w:val="020B0504020202020204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4E" w:rsidP="00C373B6" w:rsidRDefault="009C434E" w14:paraId="0B5A0473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434E" w:rsidP="00C373B6" w:rsidRDefault="009C434E" w14:paraId="17697504" w14:textId="77777777">
    <w:pPr>
      <w:pStyle w:val="Footer"/>
    </w:pPr>
  </w:p>
  <w:p w:rsidR="00C902B8" w:rsidRDefault="00C902B8" w14:paraId="002A01A8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4E" w:rsidP="00C373B6" w:rsidRDefault="009C434E" w14:paraId="6F897FF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9C434E" w:rsidP="00C373B6" w:rsidRDefault="009C434E" w14:paraId="090033EE" w14:textId="77777777">
    <w:pPr>
      <w:pStyle w:val="Footer"/>
    </w:pPr>
  </w:p>
  <w:p w:rsidR="00C902B8" w:rsidRDefault="00C902B8" w14:paraId="77CFCF2C" w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E688398" w:rsidTr="1E688398" w14:paraId="4957991B">
      <w:trPr>
        <w:trHeight w:val="300"/>
      </w:trPr>
      <w:tc>
        <w:tcPr>
          <w:tcW w:w="2880" w:type="dxa"/>
          <w:tcMar/>
        </w:tcPr>
        <w:p w:rsidR="1E688398" w:rsidP="1E688398" w:rsidRDefault="1E688398" w14:paraId="6B3638DC" w14:textId="6A9D6E92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1E688398" w:rsidP="1E688398" w:rsidRDefault="1E688398" w14:paraId="2D0E698D" w14:textId="67BA5F96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1E688398" w:rsidP="1E688398" w:rsidRDefault="1E688398" w14:paraId="235FC819" w14:textId="2F6DBC8A">
          <w:pPr>
            <w:pStyle w:val="Header"/>
            <w:bidi w:val="0"/>
            <w:ind w:right="-115"/>
            <w:jc w:val="right"/>
          </w:pPr>
        </w:p>
      </w:tc>
    </w:tr>
  </w:tbl>
  <w:p w:rsidR="1E688398" w:rsidP="1E688398" w:rsidRDefault="1E688398" w14:paraId="3A25E285" w14:textId="3214B5B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232D" w:rsidP="00C373B6" w:rsidRDefault="008D232D" w14:paraId="2A8A78BA" w14:textId="77777777">
      <w:r>
        <w:separator/>
      </w:r>
    </w:p>
    <w:p w:rsidR="008D232D" w:rsidRDefault="008D232D" w14:paraId="1D463038" w14:textId="77777777"/>
  </w:footnote>
  <w:footnote w:type="continuationSeparator" w:id="0">
    <w:p w:rsidR="008D232D" w:rsidP="00C373B6" w:rsidRDefault="008D232D" w14:paraId="32A2BFC1" w14:textId="77777777">
      <w:r>
        <w:continuationSeparator/>
      </w:r>
    </w:p>
    <w:p w:rsidR="008D232D" w:rsidRDefault="008D232D" w14:paraId="28A310D4" w14:textId="77777777"/>
  </w:footnote>
  <w:footnote w:type="continuationNotice" w:id="1">
    <w:p w:rsidR="008D232D" w:rsidRDefault="008D232D" w14:paraId="50A6A7A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C434E" w:rsidP="00C373B6" w:rsidRDefault="00D90420" w14:paraId="5194B90E" w14:textId="08181504">
    <w:pPr>
      <w:pStyle w:val="NoSpacing"/>
    </w:pPr>
  </w:p>
  <w:p w:rsidR="00C902B8" w:rsidRDefault="00C902B8" w14:paraId="1CED536A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C434E" w:rsidP="00C373B6" w:rsidRDefault="00937305" w14:paraId="6CAD64E0" w14:textId="61742D78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BC3EUS+j05HFFw" int2:id="qaguzYZW">
      <int2:state int2:type="LegacyProofing" int2:value="Rejected"/>
    </int2:textHash>
    <int2:textHash int2:hashCode="1PUG0R9Tvv+41n" int2:id="mO5cJnNG">
      <int2:state int2:type="LegacyProofing" int2:value="Rejected"/>
    </int2:textHash>
    <int2:textHash int2:hashCode="BK/7UQmgqIdMmI" int2:id="3UpPGZZb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5e9e4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5ba0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dc32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3790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f4ef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1031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661c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51ae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446650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FFFFFF89"/>
    <w:multiLevelType w:val="singleLevel"/>
    <w:tmpl w:val="DD2A1B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2187469"/>
    <w:multiLevelType w:val="multilevel"/>
    <w:tmpl w:val="8494C8CE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3ED5D2C"/>
    <w:multiLevelType w:val="hybridMultilevel"/>
    <w:tmpl w:val="B8B8E478"/>
    <w:lvl w:ilvl="0" w:tplc="4AFC3D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9C05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B64C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6A2F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42BD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66F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CE96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24E7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744A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5303CE"/>
    <w:multiLevelType w:val="hybridMultilevel"/>
    <w:tmpl w:val="0A746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D2193"/>
    <w:multiLevelType w:val="hybridMultilevel"/>
    <w:tmpl w:val="4DC60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1139"/>
    <w:multiLevelType w:val="hybridMultilevel"/>
    <w:tmpl w:val="A11C3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A9261B"/>
    <w:multiLevelType w:val="hybridMultilevel"/>
    <w:tmpl w:val="83C461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C2D715A"/>
    <w:multiLevelType w:val="hybridMultilevel"/>
    <w:tmpl w:val="B100DE2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68CF9"/>
    <w:multiLevelType w:val="hybridMultilevel"/>
    <w:tmpl w:val="C4CC40C2"/>
    <w:lvl w:ilvl="0" w:tplc="AC0276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F812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E65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502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56E4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AE8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94F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D25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BE10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D31B82"/>
    <w:multiLevelType w:val="hybridMultilevel"/>
    <w:tmpl w:val="F0BE4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06CDA"/>
    <w:multiLevelType w:val="hybridMultilevel"/>
    <w:tmpl w:val="2A1A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012F4"/>
    <w:multiLevelType w:val="hybridMultilevel"/>
    <w:tmpl w:val="6ED0BFD8"/>
    <w:lvl w:ilvl="0" w:tplc="8F0E7560">
      <w:start w:val="5"/>
      <w:numFmt w:val="bullet"/>
      <w:lvlText w:val="-"/>
      <w:lvlJc w:val="left"/>
      <w:pPr>
        <w:ind w:left="720" w:hanging="360"/>
      </w:pPr>
      <w:rPr>
        <w:rFonts w:hint="default" w:ascii="PP Object Sans" w:hAnsi="PP Object Sans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5A3332"/>
    <w:multiLevelType w:val="hybridMultilevel"/>
    <w:tmpl w:val="94783F0E"/>
    <w:lvl w:ilvl="0" w:tplc="63369E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0ED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2A0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F4D7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646E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7627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C88E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B4D2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F45F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3D4E49"/>
    <w:multiLevelType w:val="hybridMultilevel"/>
    <w:tmpl w:val="70CA4F2E"/>
    <w:lvl w:ilvl="0" w:tplc="2F16B0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B23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B86C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EE22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FA5F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C49D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3CEF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125C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48A1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A70086F"/>
    <w:multiLevelType w:val="hybridMultilevel"/>
    <w:tmpl w:val="B5E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7E404"/>
    <w:multiLevelType w:val="hybridMultilevel"/>
    <w:tmpl w:val="36A84926"/>
    <w:lvl w:ilvl="0" w:tplc="A9AE0F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8C80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362D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32C2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B49C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22EC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303B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F6F5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B84E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03145F4"/>
    <w:multiLevelType w:val="hybridMultilevel"/>
    <w:tmpl w:val="00E493CE"/>
    <w:lvl w:ilvl="0" w:tplc="F3349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EE8B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FEC6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C6CC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AE35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4AA3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2C00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40DA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C247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18131EF"/>
    <w:multiLevelType w:val="hybridMultilevel"/>
    <w:tmpl w:val="C424181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5B2006A"/>
    <w:multiLevelType w:val="hybridMultilevel"/>
    <w:tmpl w:val="3D904244"/>
    <w:lvl w:ilvl="0" w:tplc="76643CEA">
      <w:start w:val="1"/>
      <w:numFmt w:val="bullet"/>
      <w:lvlText w:val="-"/>
      <w:lvlJc w:val="left"/>
      <w:pPr>
        <w:ind w:left="720" w:hanging="360"/>
      </w:pPr>
      <w:rPr>
        <w:rFonts w:hint="default" w:ascii="PP Object Sans" w:hAnsi="PP Object Sans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CF9B5FE"/>
    <w:multiLevelType w:val="hybridMultilevel"/>
    <w:tmpl w:val="63AC27D8"/>
    <w:lvl w:ilvl="0" w:tplc="E236C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A460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E6E0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30DB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60ED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924D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0C9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F675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DCD3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851725386">
    <w:abstractNumId w:val="1"/>
  </w:num>
  <w:num w:numId="2" w16cid:durableId="2037347985">
    <w:abstractNumId w:val="0"/>
  </w:num>
  <w:num w:numId="3" w16cid:durableId="31196260">
    <w:abstractNumId w:val="2"/>
  </w:num>
  <w:num w:numId="4" w16cid:durableId="1234043464">
    <w:abstractNumId w:val="15"/>
  </w:num>
  <w:num w:numId="5" w16cid:durableId="1817915267">
    <w:abstractNumId w:val="18"/>
  </w:num>
  <w:num w:numId="6" w16cid:durableId="470638850">
    <w:abstractNumId w:val="17"/>
  </w:num>
  <w:num w:numId="7" w16cid:durableId="1302661169">
    <w:abstractNumId w:val="13"/>
  </w:num>
  <w:num w:numId="8" w16cid:durableId="1214346557">
    <w:abstractNumId w:val="9"/>
  </w:num>
  <w:num w:numId="9" w16cid:durableId="472604852">
    <w:abstractNumId w:val="16"/>
  </w:num>
  <w:num w:numId="10" w16cid:durableId="651179081">
    <w:abstractNumId w:val="14"/>
  </w:num>
  <w:num w:numId="11" w16cid:durableId="691230066">
    <w:abstractNumId w:val="20"/>
  </w:num>
  <w:num w:numId="12" w16cid:durableId="546186297">
    <w:abstractNumId w:val="3"/>
  </w:num>
  <w:num w:numId="13" w16cid:durableId="1184520072">
    <w:abstractNumId w:val="6"/>
  </w:num>
  <w:num w:numId="14" w16cid:durableId="1724602090">
    <w:abstractNumId w:val="11"/>
  </w:num>
  <w:num w:numId="15" w16cid:durableId="305473681">
    <w:abstractNumId w:val="4"/>
  </w:num>
  <w:num w:numId="16" w16cid:durableId="1323198678">
    <w:abstractNumId w:val="5"/>
  </w:num>
  <w:num w:numId="17" w16cid:durableId="1642298677">
    <w:abstractNumId w:val="10"/>
  </w:num>
  <w:num w:numId="18" w16cid:durableId="411119520">
    <w:abstractNumId w:val="19"/>
  </w:num>
  <w:num w:numId="19" w16cid:durableId="642278565">
    <w:abstractNumId w:val="12"/>
  </w:num>
  <w:num w:numId="20" w16cid:durableId="1866290442">
    <w:abstractNumId w:val="8"/>
  </w:num>
  <w:num w:numId="21" w16cid:durableId="1902401575">
    <w:abstractNumId w:val="7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activeWritingStyle w:lang="en-GB" w:vendorID="64" w:dllVersion="0" w:nlCheck="1" w:checkStyle="0" w:appName="MSWord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6B0"/>
    <w:rsid w:val="00000CE0"/>
    <w:rsid w:val="00002275"/>
    <w:rsid w:val="0000382B"/>
    <w:rsid w:val="00003EB9"/>
    <w:rsid w:val="00003EEB"/>
    <w:rsid w:val="00004A5F"/>
    <w:rsid w:val="00006729"/>
    <w:rsid w:val="00006A03"/>
    <w:rsid w:val="000123D5"/>
    <w:rsid w:val="000129E1"/>
    <w:rsid w:val="00014037"/>
    <w:rsid w:val="0001422F"/>
    <w:rsid w:val="00014573"/>
    <w:rsid w:val="0001580A"/>
    <w:rsid w:val="00017928"/>
    <w:rsid w:val="00017B58"/>
    <w:rsid w:val="00017C94"/>
    <w:rsid w:val="00017E00"/>
    <w:rsid w:val="000206D3"/>
    <w:rsid w:val="00022631"/>
    <w:rsid w:val="000228CF"/>
    <w:rsid w:val="00024D54"/>
    <w:rsid w:val="0003025B"/>
    <w:rsid w:val="00030F97"/>
    <w:rsid w:val="000313BB"/>
    <w:rsid w:val="000328F1"/>
    <w:rsid w:val="00033D5D"/>
    <w:rsid w:val="00035FC6"/>
    <w:rsid w:val="00040AFB"/>
    <w:rsid w:val="00041CA9"/>
    <w:rsid w:val="00043C9F"/>
    <w:rsid w:val="00044372"/>
    <w:rsid w:val="000445FB"/>
    <w:rsid w:val="000474E4"/>
    <w:rsid w:val="00050181"/>
    <w:rsid w:val="000512CB"/>
    <w:rsid w:val="00051DDA"/>
    <w:rsid w:val="0005233C"/>
    <w:rsid w:val="00053D23"/>
    <w:rsid w:val="00055D61"/>
    <w:rsid w:val="00055E3D"/>
    <w:rsid w:val="00057DE2"/>
    <w:rsid w:val="0006010C"/>
    <w:rsid w:val="000604C9"/>
    <w:rsid w:val="00060798"/>
    <w:rsid w:val="00060C03"/>
    <w:rsid w:val="000631D8"/>
    <w:rsid w:val="0006378A"/>
    <w:rsid w:val="00072DD4"/>
    <w:rsid w:val="000732D4"/>
    <w:rsid w:val="000732E7"/>
    <w:rsid w:val="00074EC3"/>
    <w:rsid w:val="000752C5"/>
    <w:rsid w:val="00075480"/>
    <w:rsid w:val="00075884"/>
    <w:rsid w:val="00076245"/>
    <w:rsid w:val="00082C09"/>
    <w:rsid w:val="00083854"/>
    <w:rsid w:val="00085B0F"/>
    <w:rsid w:val="00087073"/>
    <w:rsid w:val="00090E96"/>
    <w:rsid w:val="00091B89"/>
    <w:rsid w:val="00093166"/>
    <w:rsid w:val="00096912"/>
    <w:rsid w:val="000970E1"/>
    <w:rsid w:val="00097E5A"/>
    <w:rsid w:val="00097FB6"/>
    <w:rsid w:val="000A0469"/>
    <w:rsid w:val="000A0590"/>
    <w:rsid w:val="000A0A2F"/>
    <w:rsid w:val="000A1188"/>
    <w:rsid w:val="000A2B3B"/>
    <w:rsid w:val="000A3615"/>
    <w:rsid w:val="000A3A57"/>
    <w:rsid w:val="000A5286"/>
    <w:rsid w:val="000A5F9A"/>
    <w:rsid w:val="000A7D44"/>
    <w:rsid w:val="000A7EEA"/>
    <w:rsid w:val="000A7FD4"/>
    <w:rsid w:val="000B3CA4"/>
    <w:rsid w:val="000B60CA"/>
    <w:rsid w:val="000B7BF0"/>
    <w:rsid w:val="000C0475"/>
    <w:rsid w:val="000C17B9"/>
    <w:rsid w:val="000C2641"/>
    <w:rsid w:val="000C3669"/>
    <w:rsid w:val="000C38D7"/>
    <w:rsid w:val="000C4413"/>
    <w:rsid w:val="000C6CF3"/>
    <w:rsid w:val="000C74A1"/>
    <w:rsid w:val="000C7A3B"/>
    <w:rsid w:val="000C7D53"/>
    <w:rsid w:val="000D18FB"/>
    <w:rsid w:val="000D2842"/>
    <w:rsid w:val="000E0A1E"/>
    <w:rsid w:val="000E0E4F"/>
    <w:rsid w:val="000E1772"/>
    <w:rsid w:val="000E2C92"/>
    <w:rsid w:val="000E2C93"/>
    <w:rsid w:val="000E2F09"/>
    <w:rsid w:val="000E318F"/>
    <w:rsid w:val="000E33BE"/>
    <w:rsid w:val="000E3675"/>
    <w:rsid w:val="000E40F6"/>
    <w:rsid w:val="000E4E41"/>
    <w:rsid w:val="000E51A9"/>
    <w:rsid w:val="000E5682"/>
    <w:rsid w:val="000E6869"/>
    <w:rsid w:val="000E7BDE"/>
    <w:rsid w:val="000F08C7"/>
    <w:rsid w:val="000F0E84"/>
    <w:rsid w:val="000F142E"/>
    <w:rsid w:val="000F214D"/>
    <w:rsid w:val="000F4B66"/>
    <w:rsid w:val="000F5066"/>
    <w:rsid w:val="00100D33"/>
    <w:rsid w:val="001032E3"/>
    <w:rsid w:val="00103880"/>
    <w:rsid w:val="00103ED1"/>
    <w:rsid w:val="00104290"/>
    <w:rsid w:val="00104D08"/>
    <w:rsid w:val="00104DF8"/>
    <w:rsid w:val="001102D2"/>
    <w:rsid w:val="001119E5"/>
    <w:rsid w:val="001144C1"/>
    <w:rsid w:val="0011662D"/>
    <w:rsid w:val="00116642"/>
    <w:rsid w:val="001178E3"/>
    <w:rsid w:val="001202F0"/>
    <w:rsid w:val="0012052D"/>
    <w:rsid w:val="00120AFB"/>
    <w:rsid w:val="00120BE1"/>
    <w:rsid w:val="00122243"/>
    <w:rsid w:val="0012422A"/>
    <w:rsid w:val="001252F7"/>
    <w:rsid w:val="001261D1"/>
    <w:rsid w:val="00126882"/>
    <w:rsid w:val="001268CA"/>
    <w:rsid w:val="00130058"/>
    <w:rsid w:val="001302AC"/>
    <w:rsid w:val="001340FD"/>
    <w:rsid w:val="0013425A"/>
    <w:rsid w:val="001349D1"/>
    <w:rsid w:val="00135B48"/>
    <w:rsid w:val="0013727B"/>
    <w:rsid w:val="001415B1"/>
    <w:rsid w:val="001423C2"/>
    <w:rsid w:val="00142CBD"/>
    <w:rsid w:val="001433AF"/>
    <w:rsid w:val="00143C7F"/>
    <w:rsid w:val="00145CAF"/>
    <w:rsid w:val="00146A26"/>
    <w:rsid w:val="0014737F"/>
    <w:rsid w:val="00147ECB"/>
    <w:rsid w:val="00150A26"/>
    <w:rsid w:val="00151296"/>
    <w:rsid w:val="00151440"/>
    <w:rsid w:val="001516B6"/>
    <w:rsid w:val="00152074"/>
    <w:rsid w:val="0015297D"/>
    <w:rsid w:val="00152B21"/>
    <w:rsid w:val="0015362F"/>
    <w:rsid w:val="001559B1"/>
    <w:rsid w:val="00155FBE"/>
    <w:rsid w:val="001579AA"/>
    <w:rsid w:val="001608CE"/>
    <w:rsid w:val="001609CC"/>
    <w:rsid w:val="00160D66"/>
    <w:rsid w:val="00161001"/>
    <w:rsid w:val="00161380"/>
    <w:rsid w:val="00161406"/>
    <w:rsid w:val="00163636"/>
    <w:rsid w:val="00164189"/>
    <w:rsid w:val="0016585D"/>
    <w:rsid w:val="00165E26"/>
    <w:rsid w:val="00166501"/>
    <w:rsid w:val="00166529"/>
    <w:rsid w:val="00167FC2"/>
    <w:rsid w:val="00170275"/>
    <w:rsid w:val="00170BA8"/>
    <w:rsid w:val="0017191D"/>
    <w:rsid w:val="00172351"/>
    <w:rsid w:val="00173653"/>
    <w:rsid w:val="00176926"/>
    <w:rsid w:val="00176EA7"/>
    <w:rsid w:val="00176F6C"/>
    <w:rsid w:val="00180561"/>
    <w:rsid w:val="0018286E"/>
    <w:rsid w:val="00186CBB"/>
    <w:rsid w:val="0019084D"/>
    <w:rsid w:val="00190987"/>
    <w:rsid w:val="001939C5"/>
    <w:rsid w:val="00194656"/>
    <w:rsid w:val="001951CB"/>
    <w:rsid w:val="0019565F"/>
    <w:rsid w:val="001959F2"/>
    <w:rsid w:val="001973D2"/>
    <w:rsid w:val="001A19D3"/>
    <w:rsid w:val="001A1B25"/>
    <w:rsid w:val="001A1B8F"/>
    <w:rsid w:val="001A2642"/>
    <w:rsid w:val="001A4876"/>
    <w:rsid w:val="001A5867"/>
    <w:rsid w:val="001A6B13"/>
    <w:rsid w:val="001B02EF"/>
    <w:rsid w:val="001B415E"/>
    <w:rsid w:val="001B4E33"/>
    <w:rsid w:val="001B6164"/>
    <w:rsid w:val="001B6F4A"/>
    <w:rsid w:val="001C0789"/>
    <w:rsid w:val="001C472D"/>
    <w:rsid w:val="001C4F87"/>
    <w:rsid w:val="001C526B"/>
    <w:rsid w:val="001D2173"/>
    <w:rsid w:val="001D2759"/>
    <w:rsid w:val="001D3348"/>
    <w:rsid w:val="001D37EB"/>
    <w:rsid w:val="001D45B4"/>
    <w:rsid w:val="001D6045"/>
    <w:rsid w:val="001D66AC"/>
    <w:rsid w:val="001D742D"/>
    <w:rsid w:val="001E01E9"/>
    <w:rsid w:val="001E4BF3"/>
    <w:rsid w:val="001E5E78"/>
    <w:rsid w:val="001E63C4"/>
    <w:rsid w:val="001E6ACC"/>
    <w:rsid w:val="001E785C"/>
    <w:rsid w:val="001F05FB"/>
    <w:rsid w:val="001F5107"/>
    <w:rsid w:val="00200B31"/>
    <w:rsid w:val="00200EEE"/>
    <w:rsid w:val="0020380C"/>
    <w:rsid w:val="00206372"/>
    <w:rsid w:val="00206D3B"/>
    <w:rsid w:val="002111EA"/>
    <w:rsid w:val="002121ED"/>
    <w:rsid w:val="0021391F"/>
    <w:rsid w:val="0021410F"/>
    <w:rsid w:val="002172C5"/>
    <w:rsid w:val="00217A48"/>
    <w:rsid w:val="00221CF0"/>
    <w:rsid w:val="00222F67"/>
    <w:rsid w:val="002232A9"/>
    <w:rsid w:val="002239D9"/>
    <w:rsid w:val="00223AC4"/>
    <w:rsid w:val="00223B36"/>
    <w:rsid w:val="00227C9A"/>
    <w:rsid w:val="002301E5"/>
    <w:rsid w:val="00230220"/>
    <w:rsid w:val="002318C6"/>
    <w:rsid w:val="002346A9"/>
    <w:rsid w:val="002357A2"/>
    <w:rsid w:val="002357C9"/>
    <w:rsid w:val="00235BD4"/>
    <w:rsid w:val="00240D18"/>
    <w:rsid w:val="00240E9A"/>
    <w:rsid w:val="00241D16"/>
    <w:rsid w:val="0024214D"/>
    <w:rsid w:val="0024247F"/>
    <w:rsid w:val="00242DD1"/>
    <w:rsid w:val="002446E0"/>
    <w:rsid w:val="002456B8"/>
    <w:rsid w:val="002459CE"/>
    <w:rsid w:val="0024638E"/>
    <w:rsid w:val="00246DAC"/>
    <w:rsid w:val="00247579"/>
    <w:rsid w:val="00252FB5"/>
    <w:rsid w:val="0025579E"/>
    <w:rsid w:val="00255D3F"/>
    <w:rsid w:val="00255DD7"/>
    <w:rsid w:val="002622BB"/>
    <w:rsid w:val="002639B4"/>
    <w:rsid w:val="00264FB5"/>
    <w:rsid w:val="002662C7"/>
    <w:rsid w:val="00271D12"/>
    <w:rsid w:val="00271E67"/>
    <w:rsid w:val="00272B04"/>
    <w:rsid w:val="0027768A"/>
    <w:rsid w:val="00277BFC"/>
    <w:rsid w:val="00283F2F"/>
    <w:rsid w:val="00284F56"/>
    <w:rsid w:val="00285F3D"/>
    <w:rsid w:val="0028649A"/>
    <w:rsid w:val="0028740A"/>
    <w:rsid w:val="00287BD8"/>
    <w:rsid w:val="00291C64"/>
    <w:rsid w:val="00292F39"/>
    <w:rsid w:val="00293416"/>
    <w:rsid w:val="002A05B6"/>
    <w:rsid w:val="002A1597"/>
    <w:rsid w:val="002A33BA"/>
    <w:rsid w:val="002A48F2"/>
    <w:rsid w:val="002A4976"/>
    <w:rsid w:val="002A6044"/>
    <w:rsid w:val="002A614D"/>
    <w:rsid w:val="002A7B45"/>
    <w:rsid w:val="002B0472"/>
    <w:rsid w:val="002B0E5F"/>
    <w:rsid w:val="002B167D"/>
    <w:rsid w:val="002B2C4A"/>
    <w:rsid w:val="002B3E90"/>
    <w:rsid w:val="002B502A"/>
    <w:rsid w:val="002B5C04"/>
    <w:rsid w:val="002B6726"/>
    <w:rsid w:val="002B71D3"/>
    <w:rsid w:val="002B79B5"/>
    <w:rsid w:val="002C0223"/>
    <w:rsid w:val="002C356A"/>
    <w:rsid w:val="002C369C"/>
    <w:rsid w:val="002C3BB6"/>
    <w:rsid w:val="002C3DC1"/>
    <w:rsid w:val="002C57D9"/>
    <w:rsid w:val="002C734C"/>
    <w:rsid w:val="002D00E6"/>
    <w:rsid w:val="002D0117"/>
    <w:rsid w:val="002D1C42"/>
    <w:rsid w:val="002D2926"/>
    <w:rsid w:val="002D29E8"/>
    <w:rsid w:val="002D3FED"/>
    <w:rsid w:val="002D44E5"/>
    <w:rsid w:val="002D5A93"/>
    <w:rsid w:val="002D6BE5"/>
    <w:rsid w:val="002D6D9A"/>
    <w:rsid w:val="002E2408"/>
    <w:rsid w:val="002E34F7"/>
    <w:rsid w:val="002E4548"/>
    <w:rsid w:val="002E4823"/>
    <w:rsid w:val="002E6ACA"/>
    <w:rsid w:val="002F0749"/>
    <w:rsid w:val="002F0D66"/>
    <w:rsid w:val="002F3992"/>
    <w:rsid w:val="002F3AB2"/>
    <w:rsid w:val="002F5934"/>
    <w:rsid w:val="002F5A0C"/>
    <w:rsid w:val="002F761C"/>
    <w:rsid w:val="00300374"/>
    <w:rsid w:val="00301306"/>
    <w:rsid w:val="00301399"/>
    <w:rsid w:val="00301440"/>
    <w:rsid w:val="00303A76"/>
    <w:rsid w:val="00304A3D"/>
    <w:rsid w:val="00304C7C"/>
    <w:rsid w:val="00304C91"/>
    <w:rsid w:val="0030536B"/>
    <w:rsid w:val="0030767A"/>
    <w:rsid w:val="00307EDC"/>
    <w:rsid w:val="00307FBC"/>
    <w:rsid w:val="003121CA"/>
    <w:rsid w:val="00314024"/>
    <w:rsid w:val="00314BF1"/>
    <w:rsid w:val="00315AD3"/>
    <w:rsid w:val="00315C75"/>
    <w:rsid w:val="003162F3"/>
    <w:rsid w:val="0032097D"/>
    <w:rsid w:val="00320EC3"/>
    <w:rsid w:val="00321818"/>
    <w:rsid w:val="003224F3"/>
    <w:rsid w:val="00324A9E"/>
    <w:rsid w:val="00325F2C"/>
    <w:rsid w:val="00326269"/>
    <w:rsid w:val="00326300"/>
    <w:rsid w:val="00326968"/>
    <w:rsid w:val="00326FF8"/>
    <w:rsid w:val="00327752"/>
    <w:rsid w:val="00330101"/>
    <w:rsid w:val="003328EE"/>
    <w:rsid w:val="00333767"/>
    <w:rsid w:val="00333C7A"/>
    <w:rsid w:val="00335840"/>
    <w:rsid w:val="00335DAD"/>
    <w:rsid w:val="00340F49"/>
    <w:rsid w:val="003413CB"/>
    <w:rsid w:val="00341ECD"/>
    <w:rsid w:val="00342178"/>
    <w:rsid w:val="0034228D"/>
    <w:rsid w:val="003435B8"/>
    <w:rsid w:val="00343822"/>
    <w:rsid w:val="00344A19"/>
    <w:rsid w:val="0034527B"/>
    <w:rsid w:val="0034676E"/>
    <w:rsid w:val="00347722"/>
    <w:rsid w:val="003517D0"/>
    <w:rsid w:val="00356B48"/>
    <w:rsid w:val="00356CD3"/>
    <w:rsid w:val="003613F7"/>
    <w:rsid w:val="00361D52"/>
    <w:rsid w:val="0036256D"/>
    <w:rsid w:val="0036477D"/>
    <w:rsid w:val="00364BBD"/>
    <w:rsid w:val="0036521A"/>
    <w:rsid w:val="00372FF4"/>
    <w:rsid w:val="00373278"/>
    <w:rsid w:val="00376783"/>
    <w:rsid w:val="0037681E"/>
    <w:rsid w:val="00377728"/>
    <w:rsid w:val="00380C29"/>
    <w:rsid w:val="003812DF"/>
    <w:rsid w:val="003813DA"/>
    <w:rsid w:val="003845A4"/>
    <w:rsid w:val="00385F03"/>
    <w:rsid w:val="00390324"/>
    <w:rsid w:val="00390E6D"/>
    <w:rsid w:val="00392965"/>
    <w:rsid w:val="00393D54"/>
    <w:rsid w:val="003963E0"/>
    <w:rsid w:val="0039710E"/>
    <w:rsid w:val="00397B09"/>
    <w:rsid w:val="003A02B1"/>
    <w:rsid w:val="003A45EC"/>
    <w:rsid w:val="003A530C"/>
    <w:rsid w:val="003A767A"/>
    <w:rsid w:val="003A7A70"/>
    <w:rsid w:val="003B1938"/>
    <w:rsid w:val="003B277E"/>
    <w:rsid w:val="003B3896"/>
    <w:rsid w:val="003B4C82"/>
    <w:rsid w:val="003B586D"/>
    <w:rsid w:val="003B5973"/>
    <w:rsid w:val="003B5B51"/>
    <w:rsid w:val="003C0119"/>
    <w:rsid w:val="003C1E25"/>
    <w:rsid w:val="003C4711"/>
    <w:rsid w:val="003C626C"/>
    <w:rsid w:val="003D0B36"/>
    <w:rsid w:val="003D1CF8"/>
    <w:rsid w:val="003D3074"/>
    <w:rsid w:val="003D353A"/>
    <w:rsid w:val="003D3D97"/>
    <w:rsid w:val="003E147D"/>
    <w:rsid w:val="003E1E29"/>
    <w:rsid w:val="003E43A5"/>
    <w:rsid w:val="003E44C8"/>
    <w:rsid w:val="003E4A84"/>
    <w:rsid w:val="003E4B41"/>
    <w:rsid w:val="003E53CF"/>
    <w:rsid w:val="003E5E76"/>
    <w:rsid w:val="003E5E9A"/>
    <w:rsid w:val="003E71D0"/>
    <w:rsid w:val="003F06D9"/>
    <w:rsid w:val="003F19FB"/>
    <w:rsid w:val="003F259C"/>
    <w:rsid w:val="003F2895"/>
    <w:rsid w:val="003F60E4"/>
    <w:rsid w:val="003F67E8"/>
    <w:rsid w:val="003F77BB"/>
    <w:rsid w:val="004013E2"/>
    <w:rsid w:val="004023B4"/>
    <w:rsid w:val="00403257"/>
    <w:rsid w:val="004057DB"/>
    <w:rsid w:val="00406708"/>
    <w:rsid w:val="00410435"/>
    <w:rsid w:val="0041367B"/>
    <w:rsid w:val="00414B0F"/>
    <w:rsid w:val="00414F48"/>
    <w:rsid w:val="00416027"/>
    <w:rsid w:val="00416883"/>
    <w:rsid w:val="004168C0"/>
    <w:rsid w:val="00422C3C"/>
    <w:rsid w:val="0042347F"/>
    <w:rsid w:val="00423769"/>
    <w:rsid w:val="00424343"/>
    <w:rsid w:val="00424715"/>
    <w:rsid w:val="00425A30"/>
    <w:rsid w:val="00425A42"/>
    <w:rsid w:val="00425BD0"/>
    <w:rsid w:val="00426209"/>
    <w:rsid w:val="00426AB4"/>
    <w:rsid w:val="0043243E"/>
    <w:rsid w:val="00432826"/>
    <w:rsid w:val="00434678"/>
    <w:rsid w:val="00435399"/>
    <w:rsid w:val="00435998"/>
    <w:rsid w:val="00440E63"/>
    <w:rsid w:val="00441088"/>
    <w:rsid w:val="0044422D"/>
    <w:rsid w:val="00446E94"/>
    <w:rsid w:val="0045070A"/>
    <w:rsid w:val="00450CD1"/>
    <w:rsid w:val="00456969"/>
    <w:rsid w:val="0046245D"/>
    <w:rsid w:val="00464B29"/>
    <w:rsid w:val="00465A3B"/>
    <w:rsid w:val="0046662A"/>
    <w:rsid w:val="004708C0"/>
    <w:rsid w:val="00470BD7"/>
    <w:rsid w:val="00472C67"/>
    <w:rsid w:val="00472D08"/>
    <w:rsid w:val="00472D98"/>
    <w:rsid w:val="00473081"/>
    <w:rsid w:val="00476CBE"/>
    <w:rsid w:val="004772E1"/>
    <w:rsid w:val="00477E72"/>
    <w:rsid w:val="00480C30"/>
    <w:rsid w:val="00482F0E"/>
    <w:rsid w:val="00482F45"/>
    <w:rsid w:val="00483633"/>
    <w:rsid w:val="00486638"/>
    <w:rsid w:val="004867EA"/>
    <w:rsid w:val="00486BC3"/>
    <w:rsid w:val="004911BA"/>
    <w:rsid w:val="004941F6"/>
    <w:rsid w:val="00494DEC"/>
    <w:rsid w:val="004A2B87"/>
    <w:rsid w:val="004A2E53"/>
    <w:rsid w:val="004B11B2"/>
    <w:rsid w:val="004B31E5"/>
    <w:rsid w:val="004B33E9"/>
    <w:rsid w:val="004B4E62"/>
    <w:rsid w:val="004B4F26"/>
    <w:rsid w:val="004B5606"/>
    <w:rsid w:val="004B610B"/>
    <w:rsid w:val="004B77CE"/>
    <w:rsid w:val="004C0A42"/>
    <w:rsid w:val="004C1DED"/>
    <w:rsid w:val="004C1F3A"/>
    <w:rsid w:val="004C2B0D"/>
    <w:rsid w:val="004C2D40"/>
    <w:rsid w:val="004C3205"/>
    <w:rsid w:val="004C337F"/>
    <w:rsid w:val="004C442E"/>
    <w:rsid w:val="004C4E29"/>
    <w:rsid w:val="004C5611"/>
    <w:rsid w:val="004C6F2C"/>
    <w:rsid w:val="004D1539"/>
    <w:rsid w:val="004D1695"/>
    <w:rsid w:val="004D22DA"/>
    <w:rsid w:val="004D744C"/>
    <w:rsid w:val="004D7644"/>
    <w:rsid w:val="004E2171"/>
    <w:rsid w:val="004E46B0"/>
    <w:rsid w:val="004E4A70"/>
    <w:rsid w:val="004E5FA5"/>
    <w:rsid w:val="004F0F8D"/>
    <w:rsid w:val="004F13BB"/>
    <w:rsid w:val="004F1893"/>
    <w:rsid w:val="004F2EFD"/>
    <w:rsid w:val="004F3114"/>
    <w:rsid w:val="004F50D0"/>
    <w:rsid w:val="004F65AB"/>
    <w:rsid w:val="004F65AF"/>
    <w:rsid w:val="00502F71"/>
    <w:rsid w:val="00502FEE"/>
    <w:rsid w:val="00507CE1"/>
    <w:rsid w:val="005107EC"/>
    <w:rsid w:val="0051188E"/>
    <w:rsid w:val="00512901"/>
    <w:rsid w:val="005141EF"/>
    <w:rsid w:val="00516821"/>
    <w:rsid w:val="005177E8"/>
    <w:rsid w:val="00520510"/>
    <w:rsid w:val="005215CD"/>
    <w:rsid w:val="0052176B"/>
    <w:rsid w:val="00522F83"/>
    <w:rsid w:val="00524143"/>
    <w:rsid w:val="00527674"/>
    <w:rsid w:val="0053117A"/>
    <w:rsid w:val="00531C1D"/>
    <w:rsid w:val="0053217C"/>
    <w:rsid w:val="00533A54"/>
    <w:rsid w:val="00534795"/>
    <w:rsid w:val="005355D1"/>
    <w:rsid w:val="00535EEA"/>
    <w:rsid w:val="005364EB"/>
    <w:rsid w:val="0053676D"/>
    <w:rsid w:val="00536816"/>
    <w:rsid w:val="00540896"/>
    <w:rsid w:val="00541669"/>
    <w:rsid w:val="00541ECA"/>
    <w:rsid w:val="005428AA"/>
    <w:rsid w:val="00543D52"/>
    <w:rsid w:val="00544502"/>
    <w:rsid w:val="005469BC"/>
    <w:rsid w:val="005506B0"/>
    <w:rsid w:val="00551789"/>
    <w:rsid w:val="00551A5D"/>
    <w:rsid w:val="00553438"/>
    <w:rsid w:val="00553E07"/>
    <w:rsid w:val="00556D0C"/>
    <w:rsid w:val="00556D27"/>
    <w:rsid w:val="005606AB"/>
    <w:rsid w:val="00560C59"/>
    <w:rsid w:val="005619A4"/>
    <w:rsid w:val="0056236B"/>
    <w:rsid w:val="0057041A"/>
    <w:rsid w:val="00570520"/>
    <w:rsid w:val="00571C01"/>
    <w:rsid w:val="0057328E"/>
    <w:rsid w:val="005750A6"/>
    <w:rsid w:val="00576537"/>
    <w:rsid w:val="00576610"/>
    <w:rsid w:val="005773C8"/>
    <w:rsid w:val="00577417"/>
    <w:rsid w:val="00581579"/>
    <w:rsid w:val="00584922"/>
    <w:rsid w:val="00584CDA"/>
    <w:rsid w:val="00584DC2"/>
    <w:rsid w:val="00585EF2"/>
    <w:rsid w:val="00590F9D"/>
    <w:rsid w:val="005925CC"/>
    <w:rsid w:val="00593F46"/>
    <w:rsid w:val="005A18A3"/>
    <w:rsid w:val="005A521B"/>
    <w:rsid w:val="005A656B"/>
    <w:rsid w:val="005A6809"/>
    <w:rsid w:val="005A6B7F"/>
    <w:rsid w:val="005B19FB"/>
    <w:rsid w:val="005B3ECF"/>
    <w:rsid w:val="005B4C68"/>
    <w:rsid w:val="005B7E8C"/>
    <w:rsid w:val="005C184C"/>
    <w:rsid w:val="005C3C73"/>
    <w:rsid w:val="005C5DBB"/>
    <w:rsid w:val="005C6E83"/>
    <w:rsid w:val="005C79CD"/>
    <w:rsid w:val="005D1770"/>
    <w:rsid w:val="005D1F9A"/>
    <w:rsid w:val="005D223A"/>
    <w:rsid w:val="005D34E0"/>
    <w:rsid w:val="005E389D"/>
    <w:rsid w:val="005E3D38"/>
    <w:rsid w:val="005E47F4"/>
    <w:rsid w:val="005E5607"/>
    <w:rsid w:val="005E5907"/>
    <w:rsid w:val="005E7072"/>
    <w:rsid w:val="005E78DE"/>
    <w:rsid w:val="005F01E3"/>
    <w:rsid w:val="005F33A1"/>
    <w:rsid w:val="005F4484"/>
    <w:rsid w:val="005F539F"/>
    <w:rsid w:val="005F6224"/>
    <w:rsid w:val="005F748A"/>
    <w:rsid w:val="00600510"/>
    <w:rsid w:val="00600A7B"/>
    <w:rsid w:val="00601F21"/>
    <w:rsid w:val="00602210"/>
    <w:rsid w:val="00602223"/>
    <w:rsid w:val="00602735"/>
    <w:rsid w:val="00604AA5"/>
    <w:rsid w:val="00605A90"/>
    <w:rsid w:val="00605B06"/>
    <w:rsid w:val="00605E4A"/>
    <w:rsid w:val="00606628"/>
    <w:rsid w:val="00613EB2"/>
    <w:rsid w:val="00614445"/>
    <w:rsid w:val="00620B5F"/>
    <w:rsid w:val="0062186A"/>
    <w:rsid w:val="0062262C"/>
    <w:rsid w:val="0062438D"/>
    <w:rsid w:val="00624C07"/>
    <w:rsid w:val="00624F12"/>
    <w:rsid w:val="0063013B"/>
    <w:rsid w:val="0063150E"/>
    <w:rsid w:val="0063190F"/>
    <w:rsid w:val="00631B93"/>
    <w:rsid w:val="0063292B"/>
    <w:rsid w:val="006345C3"/>
    <w:rsid w:val="00636FA4"/>
    <w:rsid w:val="00637019"/>
    <w:rsid w:val="006375C1"/>
    <w:rsid w:val="00637E9D"/>
    <w:rsid w:val="0064087C"/>
    <w:rsid w:val="00646592"/>
    <w:rsid w:val="006465BB"/>
    <w:rsid w:val="0064664B"/>
    <w:rsid w:val="00651625"/>
    <w:rsid w:val="006517F2"/>
    <w:rsid w:val="006518E6"/>
    <w:rsid w:val="00651AC3"/>
    <w:rsid w:val="006524C3"/>
    <w:rsid w:val="00652F64"/>
    <w:rsid w:val="00653FC1"/>
    <w:rsid w:val="00654B34"/>
    <w:rsid w:val="00654E52"/>
    <w:rsid w:val="00654F58"/>
    <w:rsid w:val="006577DE"/>
    <w:rsid w:val="00657A5B"/>
    <w:rsid w:val="0066061A"/>
    <w:rsid w:val="0066332E"/>
    <w:rsid w:val="00664A92"/>
    <w:rsid w:val="00665BD8"/>
    <w:rsid w:val="0066656D"/>
    <w:rsid w:val="00670609"/>
    <w:rsid w:val="00670939"/>
    <w:rsid w:val="006746A4"/>
    <w:rsid w:val="00674AF4"/>
    <w:rsid w:val="00674C86"/>
    <w:rsid w:val="006757D0"/>
    <w:rsid w:val="00681E19"/>
    <w:rsid w:val="006821F4"/>
    <w:rsid w:val="006855D3"/>
    <w:rsid w:val="00687E0A"/>
    <w:rsid w:val="0069199F"/>
    <w:rsid w:val="00692243"/>
    <w:rsid w:val="00693036"/>
    <w:rsid w:val="0069529E"/>
    <w:rsid w:val="006954FC"/>
    <w:rsid w:val="0069607A"/>
    <w:rsid w:val="00697156"/>
    <w:rsid w:val="006973DA"/>
    <w:rsid w:val="006A2753"/>
    <w:rsid w:val="006A2BE9"/>
    <w:rsid w:val="006A4935"/>
    <w:rsid w:val="006A7047"/>
    <w:rsid w:val="006A7278"/>
    <w:rsid w:val="006A7C8F"/>
    <w:rsid w:val="006B02D1"/>
    <w:rsid w:val="006B1DB5"/>
    <w:rsid w:val="006B28BE"/>
    <w:rsid w:val="006B2BBB"/>
    <w:rsid w:val="006B35B4"/>
    <w:rsid w:val="006B410F"/>
    <w:rsid w:val="006B45B3"/>
    <w:rsid w:val="006B52CE"/>
    <w:rsid w:val="006B71E5"/>
    <w:rsid w:val="006C0045"/>
    <w:rsid w:val="006C07A4"/>
    <w:rsid w:val="006C1560"/>
    <w:rsid w:val="006C2183"/>
    <w:rsid w:val="006C61F7"/>
    <w:rsid w:val="006C6E46"/>
    <w:rsid w:val="006C7297"/>
    <w:rsid w:val="006D0358"/>
    <w:rsid w:val="006D160F"/>
    <w:rsid w:val="006D1698"/>
    <w:rsid w:val="006D1A2F"/>
    <w:rsid w:val="006D2486"/>
    <w:rsid w:val="006D248F"/>
    <w:rsid w:val="006D284D"/>
    <w:rsid w:val="006D3076"/>
    <w:rsid w:val="006D490A"/>
    <w:rsid w:val="006D53D5"/>
    <w:rsid w:val="006E0B40"/>
    <w:rsid w:val="006E15E0"/>
    <w:rsid w:val="006E1871"/>
    <w:rsid w:val="006E18D9"/>
    <w:rsid w:val="006E2922"/>
    <w:rsid w:val="006E4ED2"/>
    <w:rsid w:val="006E54BE"/>
    <w:rsid w:val="006F2528"/>
    <w:rsid w:val="006F39C8"/>
    <w:rsid w:val="006F52E7"/>
    <w:rsid w:val="006F765C"/>
    <w:rsid w:val="006F7799"/>
    <w:rsid w:val="00701488"/>
    <w:rsid w:val="0070311E"/>
    <w:rsid w:val="00705A49"/>
    <w:rsid w:val="00705B40"/>
    <w:rsid w:val="0070775A"/>
    <w:rsid w:val="007121B4"/>
    <w:rsid w:val="00713A48"/>
    <w:rsid w:val="00713CB2"/>
    <w:rsid w:val="00713EA8"/>
    <w:rsid w:val="007150F4"/>
    <w:rsid w:val="007159BE"/>
    <w:rsid w:val="0071761E"/>
    <w:rsid w:val="007208B7"/>
    <w:rsid w:val="00721A40"/>
    <w:rsid w:val="00722DDB"/>
    <w:rsid w:val="00722F6E"/>
    <w:rsid w:val="00723F04"/>
    <w:rsid w:val="00726022"/>
    <w:rsid w:val="007262B6"/>
    <w:rsid w:val="00726739"/>
    <w:rsid w:val="00730DC9"/>
    <w:rsid w:val="00731ED7"/>
    <w:rsid w:val="0073211C"/>
    <w:rsid w:val="007325DD"/>
    <w:rsid w:val="00733799"/>
    <w:rsid w:val="007349D1"/>
    <w:rsid w:val="00735EAF"/>
    <w:rsid w:val="007367E5"/>
    <w:rsid w:val="0073724D"/>
    <w:rsid w:val="00737CBE"/>
    <w:rsid w:val="007405FC"/>
    <w:rsid w:val="0074099C"/>
    <w:rsid w:val="00741CB9"/>
    <w:rsid w:val="0074332A"/>
    <w:rsid w:val="00747261"/>
    <w:rsid w:val="00751F97"/>
    <w:rsid w:val="007540E0"/>
    <w:rsid w:val="00754120"/>
    <w:rsid w:val="00754A9C"/>
    <w:rsid w:val="00755E97"/>
    <w:rsid w:val="00760130"/>
    <w:rsid w:val="00760E18"/>
    <w:rsid w:val="007621DB"/>
    <w:rsid w:val="00762DEA"/>
    <w:rsid w:val="00764BA5"/>
    <w:rsid w:val="0076531B"/>
    <w:rsid w:val="00766EAF"/>
    <w:rsid w:val="0076798F"/>
    <w:rsid w:val="00773FD8"/>
    <w:rsid w:val="007743A9"/>
    <w:rsid w:val="0077556A"/>
    <w:rsid w:val="007760AE"/>
    <w:rsid w:val="00777815"/>
    <w:rsid w:val="00777EF1"/>
    <w:rsid w:val="00780AC5"/>
    <w:rsid w:val="007818FD"/>
    <w:rsid w:val="007823AC"/>
    <w:rsid w:val="0078429A"/>
    <w:rsid w:val="0078684D"/>
    <w:rsid w:val="00786B1A"/>
    <w:rsid w:val="007876CA"/>
    <w:rsid w:val="00791543"/>
    <w:rsid w:val="00791746"/>
    <w:rsid w:val="00794EDF"/>
    <w:rsid w:val="0079670B"/>
    <w:rsid w:val="00796BF7"/>
    <w:rsid w:val="007974B5"/>
    <w:rsid w:val="007974B7"/>
    <w:rsid w:val="007A0BFA"/>
    <w:rsid w:val="007A1FE0"/>
    <w:rsid w:val="007A210A"/>
    <w:rsid w:val="007A353C"/>
    <w:rsid w:val="007A3F47"/>
    <w:rsid w:val="007A46AA"/>
    <w:rsid w:val="007A5D7D"/>
    <w:rsid w:val="007A68CD"/>
    <w:rsid w:val="007A73C7"/>
    <w:rsid w:val="007A7C42"/>
    <w:rsid w:val="007B02D8"/>
    <w:rsid w:val="007B304B"/>
    <w:rsid w:val="007B4401"/>
    <w:rsid w:val="007C0044"/>
    <w:rsid w:val="007C0176"/>
    <w:rsid w:val="007C1B69"/>
    <w:rsid w:val="007C2077"/>
    <w:rsid w:val="007C44EF"/>
    <w:rsid w:val="007C71F1"/>
    <w:rsid w:val="007D253B"/>
    <w:rsid w:val="007D4E96"/>
    <w:rsid w:val="007D5263"/>
    <w:rsid w:val="007D5FBF"/>
    <w:rsid w:val="007D62BC"/>
    <w:rsid w:val="007D6D11"/>
    <w:rsid w:val="007E12F9"/>
    <w:rsid w:val="007E178C"/>
    <w:rsid w:val="007E2EFF"/>
    <w:rsid w:val="007E6E63"/>
    <w:rsid w:val="007F10FE"/>
    <w:rsid w:val="007F1CF8"/>
    <w:rsid w:val="007F2408"/>
    <w:rsid w:val="007F2CD7"/>
    <w:rsid w:val="0080173F"/>
    <w:rsid w:val="008019D4"/>
    <w:rsid w:val="0080558D"/>
    <w:rsid w:val="00805BF0"/>
    <w:rsid w:val="00805C24"/>
    <w:rsid w:val="00806095"/>
    <w:rsid w:val="008070FA"/>
    <w:rsid w:val="0080754B"/>
    <w:rsid w:val="008122FF"/>
    <w:rsid w:val="0081561C"/>
    <w:rsid w:val="00820244"/>
    <w:rsid w:val="0082117A"/>
    <w:rsid w:val="008219B9"/>
    <w:rsid w:val="00821DFA"/>
    <w:rsid w:val="00823609"/>
    <w:rsid w:val="0082437B"/>
    <w:rsid w:val="008255E1"/>
    <w:rsid w:val="00825E8C"/>
    <w:rsid w:val="008266B2"/>
    <w:rsid w:val="00827997"/>
    <w:rsid w:val="008336F9"/>
    <w:rsid w:val="00836027"/>
    <w:rsid w:val="00837EA5"/>
    <w:rsid w:val="00841220"/>
    <w:rsid w:val="00842630"/>
    <w:rsid w:val="00842963"/>
    <w:rsid w:val="00843684"/>
    <w:rsid w:val="00844AFC"/>
    <w:rsid w:val="00845F8F"/>
    <w:rsid w:val="008461D1"/>
    <w:rsid w:val="00846972"/>
    <w:rsid w:val="00846BB5"/>
    <w:rsid w:val="00846D08"/>
    <w:rsid w:val="00851176"/>
    <w:rsid w:val="00851449"/>
    <w:rsid w:val="00851B1F"/>
    <w:rsid w:val="008525D2"/>
    <w:rsid w:val="0085405F"/>
    <w:rsid w:val="00854D55"/>
    <w:rsid w:val="00855996"/>
    <w:rsid w:val="0085638C"/>
    <w:rsid w:val="00857B89"/>
    <w:rsid w:val="00862572"/>
    <w:rsid w:val="00862840"/>
    <w:rsid w:val="008639DC"/>
    <w:rsid w:val="00863FDF"/>
    <w:rsid w:val="00870EC8"/>
    <w:rsid w:val="0087375E"/>
    <w:rsid w:val="00874D2E"/>
    <w:rsid w:val="00875A56"/>
    <w:rsid w:val="00876DA9"/>
    <w:rsid w:val="00880F1B"/>
    <w:rsid w:val="0088180E"/>
    <w:rsid w:val="00881B31"/>
    <w:rsid w:val="008836AE"/>
    <w:rsid w:val="00883E7B"/>
    <w:rsid w:val="00884C6F"/>
    <w:rsid w:val="00885515"/>
    <w:rsid w:val="00885FAC"/>
    <w:rsid w:val="0088621B"/>
    <w:rsid w:val="00886DE7"/>
    <w:rsid w:val="00891870"/>
    <w:rsid w:val="00891C5B"/>
    <w:rsid w:val="00891DF3"/>
    <w:rsid w:val="0089350A"/>
    <w:rsid w:val="00896964"/>
    <w:rsid w:val="008A0A3F"/>
    <w:rsid w:val="008A179E"/>
    <w:rsid w:val="008A1823"/>
    <w:rsid w:val="008A2B70"/>
    <w:rsid w:val="008A2C6F"/>
    <w:rsid w:val="008A4214"/>
    <w:rsid w:val="008A6547"/>
    <w:rsid w:val="008A7D2C"/>
    <w:rsid w:val="008B1A02"/>
    <w:rsid w:val="008B1B40"/>
    <w:rsid w:val="008B2F8E"/>
    <w:rsid w:val="008B59C6"/>
    <w:rsid w:val="008B5C21"/>
    <w:rsid w:val="008B7276"/>
    <w:rsid w:val="008B7845"/>
    <w:rsid w:val="008B7E45"/>
    <w:rsid w:val="008C005D"/>
    <w:rsid w:val="008C051C"/>
    <w:rsid w:val="008C0583"/>
    <w:rsid w:val="008C23D6"/>
    <w:rsid w:val="008C394C"/>
    <w:rsid w:val="008C4630"/>
    <w:rsid w:val="008C6811"/>
    <w:rsid w:val="008D0235"/>
    <w:rsid w:val="008D232D"/>
    <w:rsid w:val="008D27FC"/>
    <w:rsid w:val="008D3752"/>
    <w:rsid w:val="008D54B6"/>
    <w:rsid w:val="008D7B65"/>
    <w:rsid w:val="008D7E0E"/>
    <w:rsid w:val="008E04ED"/>
    <w:rsid w:val="008E1989"/>
    <w:rsid w:val="008E490F"/>
    <w:rsid w:val="008E7654"/>
    <w:rsid w:val="008F00F9"/>
    <w:rsid w:val="008F064A"/>
    <w:rsid w:val="008F0B00"/>
    <w:rsid w:val="008F2CA5"/>
    <w:rsid w:val="008F323B"/>
    <w:rsid w:val="008F398E"/>
    <w:rsid w:val="008F4A67"/>
    <w:rsid w:val="008F6289"/>
    <w:rsid w:val="009010B7"/>
    <w:rsid w:val="009013AB"/>
    <w:rsid w:val="00901B85"/>
    <w:rsid w:val="00902041"/>
    <w:rsid w:val="0090288D"/>
    <w:rsid w:val="0090586E"/>
    <w:rsid w:val="0090673B"/>
    <w:rsid w:val="0091113C"/>
    <w:rsid w:val="0091366E"/>
    <w:rsid w:val="00913FBD"/>
    <w:rsid w:val="009150CE"/>
    <w:rsid w:val="00915685"/>
    <w:rsid w:val="00916557"/>
    <w:rsid w:val="00917738"/>
    <w:rsid w:val="00920C03"/>
    <w:rsid w:val="00923646"/>
    <w:rsid w:val="009263ED"/>
    <w:rsid w:val="009279CD"/>
    <w:rsid w:val="00931A9F"/>
    <w:rsid w:val="009340DA"/>
    <w:rsid w:val="009345C5"/>
    <w:rsid w:val="00935498"/>
    <w:rsid w:val="00935D99"/>
    <w:rsid w:val="00937305"/>
    <w:rsid w:val="00940753"/>
    <w:rsid w:val="00942CE1"/>
    <w:rsid w:val="009446B2"/>
    <w:rsid w:val="00945A66"/>
    <w:rsid w:val="00945F25"/>
    <w:rsid w:val="009468BC"/>
    <w:rsid w:val="00946BDE"/>
    <w:rsid w:val="00950E5C"/>
    <w:rsid w:val="009512F4"/>
    <w:rsid w:val="009517B0"/>
    <w:rsid w:val="009526C3"/>
    <w:rsid w:val="00952B68"/>
    <w:rsid w:val="00954A92"/>
    <w:rsid w:val="00955923"/>
    <w:rsid w:val="009567A1"/>
    <w:rsid w:val="009568FA"/>
    <w:rsid w:val="0096096E"/>
    <w:rsid w:val="00962972"/>
    <w:rsid w:val="00962A2D"/>
    <w:rsid w:val="009646FA"/>
    <w:rsid w:val="009651AC"/>
    <w:rsid w:val="00966824"/>
    <w:rsid w:val="009673FC"/>
    <w:rsid w:val="009678A5"/>
    <w:rsid w:val="009715C1"/>
    <w:rsid w:val="0097387F"/>
    <w:rsid w:val="00973D91"/>
    <w:rsid w:val="009745EA"/>
    <w:rsid w:val="0097526A"/>
    <w:rsid w:val="00975723"/>
    <w:rsid w:val="009801A5"/>
    <w:rsid w:val="00982104"/>
    <w:rsid w:val="009849CF"/>
    <w:rsid w:val="00986A18"/>
    <w:rsid w:val="0098796F"/>
    <w:rsid w:val="00991BB5"/>
    <w:rsid w:val="009926DF"/>
    <w:rsid w:val="00992A10"/>
    <w:rsid w:val="0099315A"/>
    <w:rsid w:val="009935C4"/>
    <w:rsid w:val="0099390C"/>
    <w:rsid w:val="00993EE9"/>
    <w:rsid w:val="009943B8"/>
    <w:rsid w:val="00994D08"/>
    <w:rsid w:val="00997811"/>
    <w:rsid w:val="009A00C0"/>
    <w:rsid w:val="009A3227"/>
    <w:rsid w:val="009A4415"/>
    <w:rsid w:val="009A5397"/>
    <w:rsid w:val="009A61B0"/>
    <w:rsid w:val="009A6CAB"/>
    <w:rsid w:val="009B1501"/>
    <w:rsid w:val="009B269E"/>
    <w:rsid w:val="009B4461"/>
    <w:rsid w:val="009B4A51"/>
    <w:rsid w:val="009B5258"/>
    <w:rsid w:val="009B5C90"/>
    <w:rsid w:val="009B6A98"/>
    <w:rsid w:val="009C0D16"/>
    <w:rsid w:val="009C1425"/>
    <w:rsid w:val="009C434E"/>
    <w:rsid w:val="009C4B1D"/>
    <w:rsid w:val="009C66F5"/>
    <w:rsid w:val="009C7212"/>
    <w:rsid w:val="009C7812"/>
    <w:rsid w:val="009C7838"/>
    <w:rsid w:val="009C7E2F"/>
    <w:rsid w:val="009D1D31"/>
    <w:rsid w:val="009D394D"/>
    <w:rsid w:val="009D4088"/>
    <w:rsid w:val="009D5636"/>
    <w:rsid w:val="009D5BB9"/>
    <w:rsid w:val="009D7C13"/>
    <w:rsid w:val="009E3360"/>
    <w:rsid w:val="009F0962"/>
    <w:rsid w:val="009F0DB6"/>
    <w:rsid w:val="009F0FBE"/>
    <w:rsid w:val="009F3A00"/>
    <w:rsid w:val="00A0005A"/>
    <w:rsid w:val="00A033BA"/>
    <w:rsid w:val="00A04203"/>
    <w:rsid w:val="00A05667"/>
    <w:rsid w:val="00A0578D"/>
    <w:rsid w:val="00A059E8"/>
    <w:rsid w:val="00A07673"/>
    <w:rsid w:val="00A07CC6"/>
    <w:rsid w:val="00A10473"/>
    <w:rsid w:val="00A10AD8"/>
    <w:rsid w:val="00A118F1"/>
    <w:rsid w:val="00A1278C"/>
    <w:rsid w:val="00A13409"/>
    <w:rsid w:val="00A14ABF"/>
    <w:rsid w:val="00A14F0B"/>
    <w:rsid w:val="00A150C2"/>
    <w:rsid w:val="00A15D83"/>
    <w:rsid w:val="00A16874"/>
    <w:rsid w:val="00A201F2"/>
    <w:rsid w:val="00A20297"/>
    <w:rsid w:val="00A21321"/>
    <w:rsid w:val="00A22808"/>
    <w:rsid w:val="00A24881"/>
    <w:rsid w:val="00A25830"/>
    <w:rsid w:val="00A25967"/>
    <w:rsid w:val="00A27631"/>
    <w:rsid w:val="00A31715"/>
    <w:rsid w:val="00A32ACD"/>
    <w:rsid w:val="00A33562"/>
    <w:rsid w:val="00A3460F"/>
    <w:rsid w:val="00A40A6D"/>
    <w:rsid w:val="00A41102"/>
    <w:rsid w:val="00A4612F"/>
    <w:rsid w:val="00A46B60"/>
    <w:rsid w:val="00A521CB"/>
    <w:rsid w:val="00A52D5E"/>
    <w:rsid w:val="00A53257"/>
    <w:rsid w:val="00A534A7"/>
    <w:rsid w:val="00A535A1"/>
    <w:rsid w:val="00A53676"/>
    <w:rsid w:val="00A53ED2"/>
    <w:rsid w:val="00A55855"/>
    <w:rsid w:val="00A61134"/>
    <w:rsid w:val="00A61878"/>
    <w:rsid w:val="00A618CD"/>
    <w:rsid w:val="00A64473"/>
    <w:rsid w:val="00A721F4"/>
    <w:rsid w:val="00A73D20"/>
    <w:rsid w:val="00A7617E"/>
    <w:rsid w:val="00A762D6"/>
    <w:rsid w:val="00A76F5B"/>
    <w:rsid w:val="00A77DC9"/>
    <w:rsid w:val="00A81294"/>
    <w:rsid w:val="00A8178F"/>
    <w:rsid w:val="00A8711C"/>
    <w:rsid w:val="00A90D03"/>
    <w:rsid w:val="00A931E6"/>
    <w:rsid w:val="00A93299"/>
    <w:rsid w:val="00A93EC2"/>
    <w:rsid w:val="00A94216"/>
    <w:rsid w:val="00A951A3"/>
    <w:rsid w:val="00A965AF"/>
    <w:rsid w:val="00A96FB3"/>
    <w:rsid w:val="00AA0F22"/>
    <w:rsid w:val="00AA1B85"/>
    <w:rsid w:val="00AA1D7F"/>
    <w:rsid w:val="00AA2BF0"/>
    <w:rsid w:val="00AA2D3F"/>
    <w:rsid w:val="00AA2EA4"/>
    <w:rsid w:val="00AA334C"/>
    <w:rsid w:val="00AA378D"/>
    <w:rsid w:val="00AA486B"/>
    <w:rsid w:val="00AA4BAD"/>
    <w:rsid w:val="00AA4FD5"/>
    <w:rsid w:val="00AA531F"/>
    <w:rsid w:val="00AA603A"/>
    <w:rsid w:val="00AA71E0"/>
    <w:rsid w:val="00AB0C22"/>
    <w:rsid w:val="00AB0CC8"/>
    <w:rsid w:val="00AB1034"/>
    <w:rsid w:val="00AB1A8E"/>
    <w:rsid w:val="00AB1B6D"/>
    <w:rsid w:val="00AB3ADD"/>
    <w:rsid w:val="00AB419B"/>
    <w:rsid w:val="00AB5101"/>
    <w:rsid w:val="00AB784F"/>
    <w:rsid w:val="00AC2E92"/>
    <w:rsid w:val="00AC44A9"/>
    <w:rsid w:val="00AD0E87"/>
    <w:rsid w:val="00AD0ED4"/>
    <w:rsid w:val="00AD24A8"/>
    <w:rsid w:val="00AD380F"/>
    <w:rsid w:val="00AD49B7"/>
    <w:rsid w:val="00AD53E4"/>
    <w:rsid w:val="00AD5F36"/>
    <w:rsid w:val="00AD7498"/>
    <w:rsid w:val="00AE3964"/>
    <w:rsid w:val="00AE49AF"/>
    <w:rsid w:val="00AE7894"/>
    <w:rsid w:val="00AEBE30"/>
    <w:rsid w:val="00AF0A55"/>
    <w:rsid w:val="00AF11D4"/>
    <w:rsid w:val="00AF19C0"/>
    <w:rsid w:val="00AF49A8"/>
    <w:rsid w:val="00AF4F98"/>
    <w:rsid w:val="00AF5823"/>
    <w:rsid w:val="00AF7568"/>
    <w:rsid w:val="00AF7B24"/>
    <w:rsid w:val="00B016AA"/>
    <w:rsid w:val="00B01A95"/>
    <w:rsid w:val="00B029A0"/>
    <w:rsid w:val="00B034D5"/>
    <w:rsid w:val="00B065F3"/>
    <w:rsid w:val="00B06EFA"/>
    <w:rsid w:val="00B073A6"/>
    <w:rsid w:val="00B07547"/>
    <w:rsid w:val="00B13B72"/>
    <w:rsid w:val="00B14942"/>
    <w:rsid w:val="00B1743E"/>
    <w:rsid w:val="00B228B2"/>
    <w:rsid w:val="00B2515F"/>
    <w:rsid w:val="00B2620D"/>
    <w:rsid w:val="00B30FA1"/>
    <w:rsid w:val="00B3532C"/>
    <w:rsid w:val="00B373B5"/>
    <w:rsid w:val="00B37F27"/>
    <w:rsid w:val="00B41D6D"/>
    <w:rsid w:val="00B42F7E"/>
    <w:rsid w:val="00B43202"/>
    <w:rsid w:val="00B44483"/>
    <w:rsid w:val="00B4670C"/>
    <w:rsid w:val="00B4705B"/>
    <w:rsid w:val="00B507A4"/>
    <w:rsid w:val="00B50A97"/>
    <w:rsid w:val="00B51719"/>
    <w:rsid w:val="00B51DA4"/>
    <w:rsid w:val="00B51E8B"/>
    <w:rsid w:val="00B527D4"/>
    <w:rsid w:val="00B52BFC"/>
    <w:rsid w:val="00B55F19"/>
    <w:rsid w:val="00B55F33"/>
    <w:rsid w:val="00B56514"/>
    <w:rsid w:val="00B56D44"/>
    <w:rsid w:val="00B573AD"/>
    <w:rsid w:val="00B62E02"/>
    <w:rsid w:val="00B64C06"/>
    <w:rsid w:val="00B65564"/>
    <w:rsid w:val="00B65CEE"/>
    <w:rsid w:val="00B6773E"/>
    <w:rsid w:val="00B70137"/>
    <w:rsid w:val="00B702F8"/>
    <w:rsid w:val="00B7077C"/>
    <w:rsid w:val="00B72471"/>
    <w:rsid w:val="00B72614"/>
    <w:rsid w:val="00B73C86"/>
    <w:rsid w:val="00B73FC2"/>
    <w:rsid w:val="00B7419B"/>
    <w:rsid w:val="00B766CD"/>
    <w:rsid w:val="00B8017E"/>
    <w:rsid w:val="00B82B6C"/>
    <w:rsid w:val="00B84024"/>
    <w:rsid w:val="00B840AE"/>
    <w:rsid w:val="00B87A14"/>
    <w:rsid w:val="00B87A1E"/>
    <w:rsid w:val="00B91470"/>
    <w:rsid w:val="00B91FEE"/>
    <w:rsid w:val="00B92FF5"/>
    <w:rsid w:val="00B93E7C"/>
    <w:rsid w:val="00B94AAE"/>
    <w:rsid w:val="00B951E5"/>
    <w:rsid w:val="00B9627D"/>
    <w:rsid w:val="00B9630E"/>
    <w:rsid w:val="00B968D6"/>
    <w:rsid w:val="00B96AA5"/>
    <w:rsid w:val="00B96C5D"/>
    <w:rsid w:val="00B979E6"/>
    <w:rsid w:val="00BA0178"/>
    <w:rsid w:val="00BA01A0"/>
    <w:rsid w:val="00BA2DD9"/>
    <w:rsid w:val="00BA3F42"/>
    <w:rsid w:val="00BA4286"/>
    <w:rsid w:val="00BA42AA"/>
    <w:rsid w:val="00BA4C78"/>
    <w:rsid w:val="00BA64B0"/>
    <w:rsid w:val="00BB0625"/>
    <w:rsid w:val="00BB1230"/>
    <w:rsid w:val="00BB2743"/>
    <w:rsid w:val="00BB5327"/>
    <w:rsid w:val="00BB5D87"/>
    <w:rsid w:val="00BB76E4"/>
    <w:rsid w:val="00BC094A"/>
    <w:rsid w:val="00BC2FBE"/>
    <w:rsid w:val="00BC3EAA"/>
    <w:rsid w:val="00BC5212"/>
    <w:rsid w:val="00BC59C1"/>
    <w:rsid w:val="00BC741E"/>
    <w:rsid w:val="00BC7F38"/>
    <w:rsid w:val="00BD050C"/>
    <w:rsid w:val="00BD0B76"/>
    <w:rsid w:val="00BD0CF7"/>
    <w:rsid w:val="00BD1900"/>
    <w:rsid w:val="00BD39B2"/>
    <w:rsid w:val="00BD5990"/>
    <w:rsid w:val="00BD682B"/>
    <w:rsid w:val="00BE06C8"/>
    <w:rsid w:val="00BE2A35"/>
    <w:rsid w:val="00BE3BC0"/>
    <w:rsid w:val="00BE4635"/>
    <w:rsid w:val="00BF262F"/>
    <w:rsid w:val="00BF3140"/>
    <w:rsid w:val="00BF35E0"/>
    <w:rsid w:val="00BF6376"/>
    <w:rsid w:val="00BF7CC1"/>
    <w:rsid w:val="00C01FB2"/>
    <w:rsid w:val="00C02598"/>
    <w:rsid w:val="00C05C02"/>
    <w:rsid w:val="00C05E31"/>
    <w:rsid w:val="00C06DBA"/>
    <w:rsid w:val="00C1124D"/>
    <w:rsid w:val="00C12250"/>
    <w:rsid w:val="00C16553"/>
    <w:rsid w:val="00C1694B"/>
    <w:rsid w:val="00C16F1C"/>
    <w:rsid w:val="00C17CDF"/>
    <w:rsid w:val="00C2024F"/>
    <w:rsid w:val="00C2087F"/>
    <w:rsid w:val="00C22292"/>
    <w:rsid w:val="00C2355A"/>
    <w:rsid w:val="00C241C7"/>
    <w:rsid w:val="00C27792"/>
    <w:rsid w:val="00C30E07"/>
    <w:rsid w:val="00C30E6A"/>
    <w:rsid w:val="00C330B7"/>
    <w:rsid w:val="00C34281"/>
    <w:rsid w:val="00C37133"/>
    <w:rsid w:val="00C373B6"/>
    <w:rsid w:val="00C41A8C"/>
    <w:rsid w:val="00C42A7F"/>
    <w:rsid w:val="00C43927"/>
    <w:rsid w:val="00C448EF"/>
    <w:rsid w:val="00C45F27"/>
    <w:rsid w:val="00C46102"/>
    <w:rsid w:val="00C46940"/>
    <w:rsid w:val="00C474B8"/>
    <w:rsid w:val="00C509F0"/>
    <w:rsid w:val="00C53111"/>
    <w:rsid w:val="00C55024"/>
    <w:rsid w:val="00C570D3"/>
    <w:rsid w:val="00C57179"/>
    <w:rsid w:val="00C57985"/>
    <w:rsid w:val="00C60AE6"/>
    <w:rsid w:val="00C60FFA"/>
    <w:rsid w:val="00C62B11"/>
    <w:rsid w:val="00C64E17"/>
    <w:rsid w:val="00C6572D"/>
    <w:rsid w:val="00C70C76"/>
    <w:rsid w:val="00C747FB"/>
    <w:rsid w:val="00C75985"/>
    <w:rsid w:val="00C763EE"/>
    <w:rsid w:val="00C77CD3"/>
    <w:rsid w:val="00C8048D"/>
    <w:rsid w:val="00C810CC"/>
    <w:rsid w:val="00C815A5"/>
    <w:rsid w:val="00C81E4B"/>
    <w:rsid w:val="00C83255"/>
    <w:rsid w:val="00C832A3"/>
    <w:rsid w:val="00C9028F"/>
    <w:rsid w:val="00C902B8"/>
    <w:rsid w:val="00C907C2"/>
    <w:rsid w:val="00C93492"/>
    <w:rsid w:val="00C94A67"/>
    <w:rsid w:val="00C96AE1"/>
    <w:rsid w:val="00CA016E"/>
    <w:rsid w:val="00CA138A"/>
    <w:rsid w:val="00CA4883"/>
    <w:rsid w:val="00CA4EB3"/>
    <w:rsid w:val="00CA5AF3"/>
    <w:rsid w:val="00CA64F2"/>
    <w:rsid w:val="00CA6A51"/>
    <w:rsid w:val="00CA73AE"/>
    <w:rsid w:val="00CA7D88"/>
    <w:rsid w:val="00CB1838"/>
    <w:rsid w:val="00CB3346"/>
    <w:rsid w:val="00CB3B45"/>
    <w:rsid w:val="00CB57E6"/>
    <w:rsid w:val="00CB7FAE"/>
    <w:rsid w:val="00CC0AA7"/>
    <w:rsid w:val="00CC282F"/>
    <w:rsid w:val="00CC5490"/>
    <w:rsid w:val="00CC64A3"/>
    <w:rsid w:val="00CC7FA6"/>
    <w:rsid w:val="00CD039E"/>
    <w:rsid w:val="00CD29EE"/>
    <w:rsid w:val="00CD2B35"/>
    <w:rsid w:val="00CD300B"/>
    <w:rsid w:val="00CD3139"/>
    <w:rsid w:val="00CD3EB9"/>
    <w:rsid w:val="00CD4425"/>
    <w:rsid w:val="00CD47C5"/>
    <w:rsid w:val="00CD4900"/>
    <w:rsid w:val="00CD4941"/>
    <w:rsid w:val="00CD6060"/>
    <w:rsid w:val="00CE0474"/>
    <w:rsid w:val="00CE183C"/>
    <w:rsid w:val="00CE22E6"/>
    <w:rsid w:val="00CE3ADC"/>
    <w:rsid w:val="00CE45D2"/>
    <w:rsid w:val="00CE4B1A"/>
    <w:rsid w:val="00CE7E54"/>
    <w:rsid w:val="00CF6BF5"/>
    <w:rsid w:val="00CF7469"/>
    <w:rsid w:val="00CF791F"/>
    <w:rsid w:val="00D01143"/>
    <w:rsid w:val="00D0175F"/>
    <w:rsid w:val="00D02B00"/>
    <w:rsid w:val="00D03D1F"/>
    <w:rsid w:val="00D05D7B"/>
    <w:rsid w:val="00D078FD"/>
    <w:rsid w:val="00D10486"/>
    <w:rsid w:val="00D1156E"/>
    <w:rsid w:val="00D11E2F"/>
    <w:rsid w:val="00D1493A"/>
    <w:rsid w:val="00D156C3"/>
    <w:rsid w:val="00D16BBF"/>
    <w:rsid w:val="00D1712A"/>
    <w:rsid w:val="00D23BBA"/>
    <w:rsid w:val="00D25CDB"/>
    <w:rsid w:val="00D272EE"/>
    <w:rsid w:val="00D30102"/>
    <w:rsid w:val="00D30687"/>
    <w:rsid w:val="00D30696"/>
    <w:rsid w:val="00D30D69"/>
    <w:rsid w:val="00D337BF"/>
    <w:rsid w:val="00D35CF4"/>
    <w:rsid w:val="00D36263"/>
    <w:rsid w:val="00D43064"/>
    <w:rsid w:val="00D43A6D"/>
    <w:rsid w:val="00D43AA8"/>
    <w:rsid w:val="00D44085"/>
    <w:rsid w:val="00D470D5"/>
    <w:rsid w:val="00D51050"/>
    <w:rsid w:val="00D5684F"/>
    <w:rsid w:val="00D57A4F"/>
    <w:rsid w:val="00D63FD8"/>
    <w:rsid w:val="00D64CAE"/>
    <w:rsid w:val="00D65891"/>
    <w:rsid w:val="00D67447"/>
    <w:rsid w:val="00D67C03"/>
    <w:rsid w:val="00D712FA"/>
    <w:rsid w:val="00D72503"/>
    <w:rsid w:val="00D72927"/>
    <w:rsid w:val="00D74B78"/>
    <w:rsid w:val="00D75210"/>
    <w:rsid w:val="00D75457"/>
    <w:rsid w:val="00D7799B"/>
    <w:rsid w:val="00D83BD7"/>
    <w:rsid w:val="00D8493E"/>
    <w:rsid w:val="00D9017F"/>
    <w:rsid w:val="00D90420"/>
    <w:rsid w:val="00D912A2"/>
    <w:rsid w:val="00D919A6"/>
    <w:rsid w:val="00D92782"/>
    <w:rsid w:val="00D939F3"/>
    <w:rsid w:val="00D93CAA"/>
    <w:rsid w:val="00D93FFE"/>
    <w:rsid w:val="00D94032"/>
    <w:rsid w:val="00D95613"/>
    <w:rsid w:val="00DA079F"/>
    <w:rsid w:val="00DA16EF"/>
    <w:rsid w:val="00DA2D9E"/>
    <w:rsid w:val="00DA3377"/>
    <w:rsid w:val="00DA3736"/>
    <w:rsid w:val="00DA430A"/>
    <w:rsid w:val="00DA4930"/>
    <w:rsid w:val="00DA4FD9"/>
    <w:rsid w:val="00DA5954"/>
    <w:rsid w:val="00DA65AA"/>
    <w:rsid w:val="00DA6605"/>
    <w:rsid w:val="00DB014B"/>
    <w:rsid w:val="00DB1CE1"/>
    <w:rsid w:val="00DB2C36"/>
    <w:rsid w:val="00DB4D14"/>
    <w:rsid w:val="00DB7BF3"/>
    <w:rsid w:val="00DB7E40"/>
    <w:rsid w:val="00DC05B7"/>
    <w:rsid w:val="00DC0DD9"/>
    <w:rsid w:val="00DC177E"/>
    <w:rsid w:val="00DC1DAE"/>
    <w:rsid w:val="00DD1250"/>
    <w:rsid w:val="00DD4549"/>
    <w:rsid w:val="00DD51BF"/>
    <w:rsid w:val="00DD581E"/>
    <w:rsid w:val="00DD6156"/>
    <w:rsid w:val="00DD6BE7"/>
    <w:rsid w:val="00DE0C7C"/>
    <w:rsid w:val="00DE43C6"/>
    <w:rsid w:val="00DE5D29"/>
    <w:rsid w:val="00DE6521"/>
    <w:rsid w:val="00DE721B"/>
    <w:rsid w:val="00DE7ACA"/>
    <w:rsid w:val="00DF0BBF"/>
    <w:rsid w:val="00DF2167"/>
    <w:rsid w:val="00DF4F61"/>
    <w:rsid w:val="00E00442"/>
    <w:rsid w:val="00E03F5E"/>
    <w:rsid w:val="00E04CB6"/>
    <w:rsid w:val="00E070F9"/>
    <w:rsid w:val="00E07435"/>
    <w:rsid w:val="00E11534"/>
    <w:rsid w:val="00E11545"/>
    <w:rsid w:val="00E1160B"/>
    <w:rsid w:val="00E1228E"/>
    <w:rsid w:val="00E1311F"/>
    <w:rsid w:val="00E14733"/>
    <w:rsid w:val="00E149F2"/>
    <w:rsid w:val="00E15550"/>
    <w:rsid w:val="00E15B7F"/>
    <w:rsid w:val="00E160AC"/>
    <w:rsid w:val="00E17506"/>
    <w:rsid w:val="00E22030"/>
    <w:rsid w:val="00E22ACA"/>
    <w:rsid w:val="00E22D5B"/>
    <w:rsid w:val="00E24780"/>
    <w:rsid w:val="00E24820"/>
    <w:rsid w:val="00E2587D"/>
    <w:rsid w:val="00E26121"/>
    <w:rsid w:val="00E30BF8"/>
    <w:rsid w:val="00E32F9F"/>
    <w:rsid w:val="00E33896"/>
    <w:rsid w:val="00E344D7"/>
    <w:rsid w:val="00E3555E"/>
    <w:rsid w:val="00E35C1E"/>
    <w:rsid w:val="00E35DAF"/>
    <w:rsid w:val="00E368E4"/>
    <w:rsid w:val="00E401EF"/>
    <w:rsid w:val="00E40763"/>
    <w:rsid w:val="00E41F6E"/>
    <w:rsid w:val="00E46970"/>
    <w:rsid w:val="00E46F4C"/>
    <w:rsid w:val="00E50E0E"/>
    <w:rsid w:val="00E5186C"/>
    <w:rsid w:val="00E51C37"/>
    <w:rsid w:val="00E525DD"/>
    <w:rsid w:val="00E53FF1"/>
    <w:rsid w:val="00E54580"/>
    <w:rsid w:val="00E562C8"/>
    <w:rsid w:val="00E611DA"/>
    <w:rsid w:val="00E62947"/>
    <w:rsid w:val="00E64552"/>
    <w:rsid w:val="00E7242C"/>
    <w:rsid w:val="00E729AE"/>
    <w:rsid w:val="00E755E6"/>
    <w:rsid w:val="00E756A1"/>
    <w:rsid w:val="00E764F8"/>
    <w:rsid w:val="00E8005A"/>
    <w:rsid w:val="00E82BD0"/>
    <w:rsid w:val="00E82EB2"/>
    <w:rsid w:val="00E8422F"/>
    <w:rsid w:val="00E8492E"/>
    <w:rsid w:val="00E86038"/>
    <w:rsid w:val="00E87A04"/>
    <w:rsid w:val="00E9004F"/>
    <w:rsid w:val="00E91DF6"/>
    <w:rsid w:val="00E94861"/>
    <w:rsid w:val="00E94912"/>
    <w:rsid w:val="00E95F43"/>
    <w:rsid w:val="00E97554"/>
    <w:rsid w:val="00EA0A37"/>
    <w:rsid w:val="00EA207F"/>
    <w:rsid w:val="00EA4A9C"/>
    <w:rsid w:val="00EA6F5F"/>
    <w:rsid w:val="00EA707D"/>
    <w:rsid w:val="00EA7516"/>
    <w:rsid w:val="00EA765D"/>
    <w:rsid w:val="00EB171D"/>
    <w:rsid w:val="00EB378B"/>
    <w:rsid w:val="00EB3A00"/>
    <w:rsid w:val="00EB481F"/>
    <w:rsid w:val="00EB5EE6"/>
    <w:rsid w:val="00EB65FA"/>
    <w:rsid w:val="00EB7827"/>
    <w:rsid w:val="00EC0FD0"/>
    <w:rsid w:val="00EC379F"/>
    <w:rsid w:val="00EC44F8"/>
    <w:rsid w:val="00EC52D7"/>
    <w:rsid w:val="00EC52E7"/>
    <w:rsid w:val="00EC5500"/>
    <w:rsid w:val="00EC5923"/>
    <w:rsid w:val="00EC5C1D"/>
    <w:rsid w:val="00EC6B11"/>
    <w:rsid w:val="00ED117A"/>
    <w:rsid w:val="00ED3AAE"/>
    <w:rsid w:val="00ED40C8"/>
    <w:rsid w:val="00ED6D18"/>
    <w:rsid w:val="00EE162B"/>
    <w:rsid w:val="00EE28B4"/>
    <w:rsid w:val="00EE2B47"/>
    <w:rsid w:val="00EE5AD4"/>
    <w:rsid w:val="00EE5B5F"/>
    <w:rsid w:val="00EE6265"/>
    <w:rsid w:val="00EE67FF"/>
    <w:rsid w:val="00EE6C53"/>
    <w:rsid w:val="00EF1514"/>
    <w:rsid w:val="00EF1535"/>
    <w:rsid w:val="00EF23EB"/>
    <w:rsid w:val="00EF2D43"/>
    <w:rsid w:val="00EF6B03"/>
    <w:rsid w:val="00EF7E1C"/>
    <w:rsid w:val="00F00B71"/>
    <w:rsid w:val="00F00DF1"/>
    <w:rsid w:val="00F04DD8"/>
    <w:rsid w:val="00F04FD7"/>
    <w:rsid w:val="00F07268"/>
    <w:rsid w:val="00F137E8"/>
    <w:rsid w:val="00F21336"/>
    <w:rsid w:val="00F22478"/>
    <w:rsid w:val="00F256E7"/>
    <w:rsid w:val="00F278DA"/>
    <w:rsid w:val="00F27E21"/>
    <w:rsid w:val="00F31647"/>
    <w:rsid w:val="00F32618"/>
    <w:rsid w:val="00F33154"/>
    <w:rsid w:val="00F355DC"/>
    <w:rsid w:val="00F427AF"/>
    <w:rsid w:val="00F427C4"/>
    <w:rsid w:val="00F44309"/>
    <w:rsid w:val="00F463E2"/>
    <w:rsid w:val="00F46986"/>
    <w:rsid w:val="00F50C29"/>
    <w:rsid w:val="00F52182"/>
    <w:rsid w:val="00F5419C"/>
    <w:rsid w:val="00F54DBB"/>
    <w:rsid w:val="00F56321"/>
    <w:rsid w:val="00F5745D"/>
    <w:rsid w:val="00F615FD"/>
    <w:rsid w:val="00F627AC"/>
    <w:rsid w:val="00F646A5"/>
    <w:rsid w:val="00F66032"/>
    <w:rsid w:val="00F660B4"/>
    <w:rsid w:val="00F668E1"/>
    <w:rsid w:val="00F66F8F"/>
    <w:rsid w:val="00F6728F"/>
    <w:rsid w:val="00F7201E"/>
    <w:rsid w:val="00F721EE"/>
    <w:rsid w:val="00F7273D"/>
    <w:rsid w:val="00F72F29"/>
    <w:rsid w:val="00F7344F"/>
    <w:rsid w:val="00F77E1A"/>
    <w:rsid w:val="00F801EA"/>
    <w:rsid w:val="00F814E6"/>
    <w:rsid w:val="00F81E42"/>
    <w:rsid w:val="00F8384F"/>
    <w:rsid w:val="00F850E6"/>
    <w:rsid w:val="00F859D7"/>
    <w:rsid w:val="00F86035"/>
    <w:rsid w:val="00F86A79"/>
    <w:rsid w:val="00F9148F"/>
    <w:rsid w:val="00F919C6"/>
    <w:rsid w:val="00F92BB1"/>
    <w:rsid w:val="00F94795"/>
    <w:rsid w:val="00F94D4E"/>
    <w:rsid w:val="00F95C78"/>
    <w:rsid w:val="00FA2CAA"/>
    <w:rsid w:val="00FA4B3C"/>
    <w:rsid w:val="00FA57B8"/>
    <w:rsid w:val="00FA6612"/>
    <w:rsid w:val="00FB0858"/>
    <w:rsid w:val="00FB0FBD"/>
    <w:rsid w:val="00FB1844"/>
    <w:rsid w:val="00FB1A55"/>
    <w:rsid w:val="00FB1D3D"/>
    <w:rsid w:val="00FB2677"/>
    <w:rsid w:val="00FB269B"/>
    <w:rsid w:val="00FB3DD3"/>
    <w:rsid w:val="00FB4393"/>
    <w:rsid w:val="00FB56A5"/>
    <w:rsid w:val="00FB6F50"/>
    <w:rsid w:val="00FC1A0E"/>
    <w:rsid w:val="00FC351F"/>
    <w:rsid w:val="00FC48FD"/>
    <w:rsid w:val="00FD1450"/>
    <w:rsid w:val="00FD433A"/>
    <w:rsid w:val="00FD47A1"/>
    <w:rsid w:val="00FD68D9"/>
    <w:rsid w:val="00FD7205"/>
    <w:rsid w:val="00FD748F"/>
    <w:rsid w:val="00FD7D0A"/>
    <w:rsid w:val="00FE0AB3"/>
    <w:rsid w:val="00FE1823"/>
    <w:rsid w:val="00FE1A42"/>
    <w:rsid w:val="00FE2E82"/>
    <w:rsid w:val="00FE3B7B"/>
    <w:rsid w:val="00FE3BA9"/>
    <w:rsid w:val="00FE4625"/>
    <w:rsid w:val="00FE4786"/>
    <w:rsid w:val="00FE6503"/>
    <w:rsid w:val="00FE7B05"/>
    <w:rsid w:val="00FF18FE"/>
    <w:rsid w:val="00FF1C98"/>
    <w:rsid w:val="00FF2234"/>
    <w:rsid w:val="00FF3A78"/>
    <w:rsid w:val="01DD59A4"/>
    <w:rsid w:val="0228BDD1"/>
    <w:rsid w:val="023D6EC5"/>
    <w:rsid w:val="03319A95"/>
    <w:rsid w:val="05838CF3"/>
    <w:rsid w:val="061B8160"/>
    <w:rsid w:val="062F6391"/>
    <w:rsid w:val="06764836"/>
    <w:rsid w:val="06767315"/>
    <w:rsid w:val="06BB4BD3"/>
    <w:rsid w:val="0787EDCF"/>
    <w:rsid w:val="07B74085"/>
    <w:rsid w:val="0801352A"/>
    <w:rsid w:val="08499B74"/>
    <w:rsid w:val="09787B32"/>
    <w:rsid w:val="0A1A971C"/>
    <w:rsid w:val="0A767537"/>
    <w:rsid w:val="0C069E0C"/>
    <w:rsid w:val="0C32BFC4"/>
    <w:rsid w:val="0D1BE88B"/>
    <w:rsid w:val="0D86D423"/>
    <w:rsid w:val="0E3AC1A5"/>
    <w:rsid w:val="0E3BF6E1"/>
    <w:rsid w:val="0EA1A864"/>
    <w:rsid w:val="0F4073BD"/>
    <w:rsid w:val="0FD744E4"/>
    <w:rsid w:val="10557615"/>
    <w:rsid w:val="11CB2DDB"/>
    <w:rsid w:val="11E3C6FD"/>
    <w:rsid w:val="12D37E4D"/>
    <w:rsid w:val="12F10374"/>
    <w:rsid w:val="1373F6B1"/>
    <w:rsid w:val="14D6EE72"/>
    <w:rsid w:val="15A4723A"/>
    <w:rsid w:val="1622F48A"/>
    <w:rsid w:val="175583D5"/>
    <w:rsid w:val="17687DD4"/>
    <w:rsid w:val="178034DB"/>
    <w:rsid w:val="18F5A90E"/>
    <w:rsid w:val="196B5E7A"/>
    <w:rsid w:val="19D2D755"/>
    <w:rsid w:val="1A7C0294"/>
    <w:rsid w:val="1AA6AEB8"/>
    <w:rsid w:val="1B5D2E40"/>
    <w:rsid w:val="1CCF4D78"/>
    <w:rsid w:val="1E23903F"/>
    <w:rsid w:val="1E320A1E"/>
    <w:rsid w:val="1E3FA460"/>
    <w:rsid w:val="1E688398"/>
    <w:rsid w:val="1E793988"/>
    <w:rsid w:val="1EC91775"/>
    <w:rsid w:val="1EF987A6"/>
    <w:rsid w:val="1F6154B1"/>
    <w:rsid w:val="1F8E07CD"/>
    <w:rsid w:val="1FA5EE3F"/>
    <w:rsid w:val="1FC81E55"/>
    <w:rsid w:val="201B5276"/>
    <w:rsid w:val="2028E657"/>
    <w:rsid w:val="2031A5EA"/>
    <w:rsid w:val="209B8F77"/>
    <w:rsid w:val="21120D12"/>
    <w:rsid w:val="215627D0"/>
    <w:rsid w:val="218AE9BA"/>
    <w:rsid w:val="220377AA"/>
    <w:rsid w:val="22CF71B8"/>
    <w:rsid w:val="22FBD22A"/>
    <w:rsid w:val="23D71B43"/>
    <w:rsid w:val="2430390B"/>
    <w:rsid w:val="244DE8A4"/>
    <w:rsid w:val="253A9632"/>
    <w:rsid w:val="2541C726"/>
    <w:rsid w:val="2555A592"/>
    <w:rsid w:val="2571D2FA"/>
    <w:rsid w:val="2638BCEA"/>
    <w:rsid w:val="26B6DBB5"/>
    <w:rsid w:val="26D64C51"/>
    <w:rsid w:val="26FCE38E"/>
    <w:rsid w:val="27D2A334"/>
    <w:rsid w:val="280A7C33"/>
    <w:rsid w:val="28BD7075"/>
    <w:rsid w:val="29C7AB72"/>
    <w:rsid w:val="2A2A17C9"/>
    <w:rsid w:val="2A2B1D33"/>
    <w:rsid w:val="2AEE4F72"/>
    <w:rsid w:val="2CD5F288"/>
    <w:rsid w:val="2D27D69F"/>
    <w:rsid w:val="2D6CA8F3"/>
    <w:rsid w:val="2D8F7112"/>
    <w:rsid w:val="2F0B37C1"/>
    <w:rsid w:val="2FD0C1EA"/>
    <w:rsid w:val="302AF690"/>
    <w:rsid w:val="31228D5D"/>
    <w:rsid w:val="319FB263"/>
    <w:rsid w:val="34170D7F"/>
    <w:rsid w:val="350DA8E8"/>
    <w:rsid w:val="3542A0AC"/>
    <w:rsid w:val="3784BE88"/>
    <w:rsid w:val="3828A832"/>
    <w:rsid w:val="39353568"/>
    <w:rsid w:val="3E21E961"/>
    <w:rsid w:val="3E379BF2"/>
    <w:rsid w:val="3E4CE075"/>
    <w:rsid w:val="3E76A7DC"/>
    <w:rsid w:val="3E879624"/>
    <w:rsid w:val="3F5655E2"/>
    <w:rsid w:val="3F60BA42"/>
    <w:rsid w:val="3F93E216"/>
    <w:rsid w:val="411E7A95"/>
    <w:rsid w:val="41303E7E"/>
    <w:rsid w:val="4148EF72"/>
    <w:rsid w:val="4180CBC7"/>
    <w:rsid w:val="42069BBC"/>
    <w:rsid w:val="424AE5DB"/>
    <w:rsid w:val="4268BDE0"/>
    <w:rsid w:val="4298A8E0"/>
    <w:rsid w:val="4328EB2F"/>
    <w:rsid w:val="43D11C68"/>
    <w:rsid w:val="448E863C"/>
    <w:rsid w:val="44D7F77A"/>
    <w:rsid w:val="455FA7FA"/>
    <w:rsid w:val="470969E6"/>
    <w:rsid w:val="490B8D70"/>
    <w:rsid w:val="4A6CE0D0"/>
    <w:rsid w:val="4C7F86DA"/>
    <w:rsid w:val="4CAA3ABD"/>
    <w:rsid w:val="4D701DA6"/>
    <w:rsid w:val="4FEA2783"/>
    <w:rsid w:val="5269F794"/>
    <w:rsid w:val="526DFF73"/>
    <w:rsid w:val="535E939B"/>
    <w:rsid w:val="53847B96"/>
    <w:rsid w:val="54BE6349"/>
    <w:rsid w:val="5541A50F"/>
    <w:rsid w:val="5578F9D6"/>
    <w:rsid w:val="562EAB61"/>
    <w:rsid w:val="575725F4"/>
    <w:rsid w:val="5761F6D4"/>
    <w:rsid w:val="577F2D82"/>
    <w:rsid w:val="578E4835"/>
    <w:rsid w:val="59E44E74"/>
    <w:rsid w:val="59FC9942"/>
    <w:rsid w:val="5BDB80A8"/>
    <w:rsid w:val="5C2E5468"/>
    <w:rsid w:val="5CD9C826"/>
    <w:rsid w:val="5CE2ADCB"/>
    <w:rsid w:val="5DAC6626"/>
    <w:rsid w:val="5E252008"/>
    <w:rsid w:val="5E70B3E9"/>
    <w:rsid w:val="5F3775C8"/>
    <w:rsid w:val="5F485125"/>
    <w:rsid w:val="605F01CC"/>
    <w:rsid w:val="61603602"/>
    <w:rsid w:val="62B89899"/>
    <w:rsid w:val="62D3CF3D"/>
    <w:rsid w:val="6315D875"/>
    <w:rsid w:val="6411152A"/>
    <w:rsid w:val="6417E67C"/>
    <w:rsid w:val="64A0218F"/>
    <w:rsid w:val="652B63B3"/>
    <w:rsid w:val="6565B935"/>
    <w:rsid w:val="65AFB330"/>
    <w:rsid w:val="663A9270"/>
    <w:rsid w:val="66F37EBA"/>
    <w:rsid w:val="6722AB85"/>
    <w:rsid w:val="68DC0E20"/>
    <w:rsid w:val="690E7104"/>
    <w:rsid w:val="6A2D5997"/>
    <w:rsid w:val="6B49C729"/>
    <w:rsid w:val="6C589E16"/>
    <w:rsid w:val="6F05C5BE"/>
    <w:rsid w:val="6FD9506F"/>
    <w:rsid w:val="7064FA82"/>
    <w:rsid w:val="7072023D"/>
    <w:rsid w:val="70738D70"/>
    <w:rsid w:val="70ADBA71"/>
    <w:rsid w:val="70BBFC23"/>
    <w:rsid w:val="7106BC2E"/>
    <w:rsid w:val="713144D2"/>
    <w:rsid w:val="715AF1A2"/>
    <w:rsid w:val="732492CE"/>
    <w:rsid w:val="74029DE0"/>
    <w:rsid w:val="74587291"/>
    <w:rsid w:val="759CB919"/>
    <w:rsid w:val="76262587"/>
    <w:rsid w:val="7638CFEC"/>
    <w:rsid w:val="76B73E3E"/>
    <w:rsid w:val="77E0437D"/>
    <w:rsid w:val="78DB4FC3"/>
    <w:rsid w:val="78F9BF31"/>
    <w:rsid w:val="7AE8E0F5"/>
    <w:rsid w:val="7B853C41"/>
    <w:rsid w:val="7B8B8AC1"/>
    <w:rsid w:val="7BB3BEAA"/>
    <w:rsid w:val="7C2DA510"/>
    <w:rsid w:val="7CB6D742"/>
    <w:rsid w:val="7D534AD0"/>
    <w:rsid w:val="7DBF71C4"/>
    <w:rsid w:val="7FB4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826E2A"/>
  <w14:defaultImageDpi w14:val="330"/>
  <w15:docId w15:val="{9B39A363-0C39-4A6C-BC5B-8B57A3E2F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3799"/>
    <w:rPr>
      <w:rFonts w:ascii="PP Object Sans" w:hAnsi="PP Object Sans" w:eastAsia="Times New Roman" w:cs="Times New Roman"/>
      <w:sz w:val="22"/>
      <w:lang w:eastAsia="zh-TW"/>
    </w:rPr>
  </w:style>
  <w:style w:type="paragraph" w:styleId="Heading1">
    <w:name w:val="heading 1"/>
    <w:basedOn w:val="Question"/>
    <w:next w:val="Normal"/>
    <w:link w:val="Heading1Char"/>
    <w:uiPriority w:val="9"/>
    <w:qFormat/>
    <w:rsid w:val="0024638E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8FA"/>
    <w:pPr>
      <w:keepNext/>
      <w:keepLines/>
      <w:spacing w:after="120"/>
      <w:outlineLvl w:val="1"/>
    </w:pPr>
    <w:rPr>
      <w:rFonts w:eastAsiaTheme="majorEastAsia" w:cstheme="majorHAnsi"/>
      <w:b/>
      <w:bCs/>
      <w:color w:val="000000" w:themeColor="text1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8FA"/>
    <w:pPr>
      <w:keepNext/>
      <w:keepLines/>
      <w:spacing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1EE"/>
    <w:pPr>
      <w:spacing w:after="120"/>
    </w:pPr>
    <w:rPr>
      <w:rFonts w:ascii="Lucida Grande" w:hAnsi="Lucida Grande" w:cs="Lucida Grande" w:eastAsiaTheme="minorEastAsi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21EE"/>
    <w:rPr>
      <w:rFonts w:ascii="Lucida Grande" w:hAnsi="Lucida Grande" w:cs="Lucida Grande"/>
      <w:sz w:val="18"/>
      <w:szCs w:val="18"/>
    </w:rPr>
  </w:style>
  <w:style w:type="paragraph" w:styleId="NoSpacing">
    <w:name w:val="No Spacing"/>
    <w:basedOn w:val="Normal"/>
    <w:link w:val="NoSpacingChar"/>
    <w:rsid w:val="00F721EE"/>
    <w:rPr>
      <w:rFonts w:eastAsiaTheme="minorEastAsia" w:cstheme="minorBidi"/>
      <w:szCs w:val="22"/>
    </w:rPr>
  </w:style>
  <w:style w:type="character" w:styleId="NoSpacingChar" w:customStyle="1">
    <w:name w:val="No Spacing Char"/>
    <w:basedOn w:val="DefaultParagraphFont"/>
    <w:link w:val="NoSpacing"/>
    <w:rsid w:val="00F721EE"/>
    <w:rPr>
      <w:rFonts w:asciiTheme="majorHAnsi" w:hAnsiTheme="majorHAns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21EE"/>
    <w:pPr>
      <w:tabs>
        <w:tab w:val="center" w:pos="4320"/>
        <w:tab w:val="right" w:pos="8640"/>
      </w:tabs>
      <w:spacing w:after="120"/>
    </w:pPr>
    <w:rPr>
      <w:rFonts w:eastAsiaTheme="minorEastAsia" w:cstheme="minorBidi"/>
    </w:rPr>
  </w:style>
  <w:style w:type="character" w:styleId="FooterChar" w:customStyle="1">
    <w:name w:val="Footer Char"/>
    <w:basedOn w:val="DefaultParagraphFont"/>
    <w:link w:val="Footer"/>
    <w:uiPriority w:val="99"/>
    <w:rsid w:val="00F721EE"/>
  </w:style>
  <w:style w:type="character" w:styleId="PageNumber">
    <w:name w:val="page number"/>
    <w:basedOn w:val="DefaultParagraphFont"/>
    <w:uiPriority w:val="99"/>
    <w:semiHidden/>
    <w:unhideWhenUsed/>
    <w:qFormat/>
    <w:rsid w:val="00F721EE"/>
    <w:rPr>
      <w:rFonts w:asciiTheme="majorHAnsi" w:hAnsiTheme="maj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F721EE"/>
    <w:pPr>
      <w:tabs>
        <w:tab w:val="center" w:pos="4320"/>
        <w:tab w:val="right" w:pos="8640"/>
      </w:tabs>
      <w:spacing w:after="120"/>
    </w:pPr>
    <w:rPr>
      <w:rFonts w:eastAsiaTheme="minorEastAsia" w:cstheme="minorBidi"/>
    </w:rPr>
  </w:style>
  <w:style w:type="character" w:styleId="HeaderChar" w:customStyle="1">
    <w:name w:val="Header Char"/>
    <w:basedOn w:val="DefaultParagraphFont"/>
    <w:link w:val="Header"/>
    <w:uiPriority w:val="99"/>
    <w:rsid w:val="00F721EE"/>
  </w:style>
  <w:style w:type="character" w:styleId="Heading1Char" w:customStyle="1">
    <w:name w:val="Heading 1 Char"/>
    <w:basedOn w:val="DefaultParagraphFont"/>
    <w:link w:val="Heading1"/>
    <w:uiPriority w:val="9"/>
    <w:rsid w:val="0024638E"/>
    <w:rPr>
      <w:rFonts w:ascii="PP Object Sans" w:hAnsi="PP Object Sans" w:eastAsia="Times New Roman" w:cs="Times New Roman"/>
      <w:b/>
      <w:bCs/>
      <w:sz w:val="28"/>
      <w:szCs w:val="32"/>
      <w:lang w:eastAsia="zh-TW"/>
    </w:rPr>
  </w:style>
  <w:style w:type="character" w:styleId="Heading2Char" w:customStyle="1">
    <w:name w:val="Heading 2 Char"/>
    <w:basedOn w:val="DefaultParagraphFont"/>
    <w:link w:val="Heading2"/>
    <w:uiPriority w:val="9"/>
    <w:rsid w:val="009568FA"/>
    <w:rPr>
      <w:rFonts w:ascii="MarkOT-Light" w:hAnsi="MarkOT-Light" w:eastAsiaTheme="majorEastAsia" w:cstheme="majorHAnsi"/>
      <w:b/>
      <w:bCs/>
      <w:color w:val="000000" w:themeColor="text1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21EE"/>
    <w:pPr>
      <w:pBdr>
        <w:bottom w:val="single" w:color="4F81BD" w:themeColor="accent1" w:sz="8" w:space="4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721E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3Char" w:customStyle="1">
    <w:name w:val="Heading 3 Char"/>
    <w:basedOn w:val="DefaultParagraphFont"/>
    <w:link w:val="Heading3"/>
    <w:uiPriority w:val="9"/>
    <w:rsid w:val="009568FA"/>
    <w:rPr>
      <w:rFonts w:ascii="MarkOT-Light" w:hAnsi="MarkOT-Light" w:eastAsiaTheme="majorEastAsia" w:cstheme="majorBidi"/>
      <w:b/>
      <w:bCs/>
      <w:color w:val="000000" w:themeColor="text1"/>
      <w:sz w:val="22"/>
      <w:lang w:val="en-US"/>
    </w:rPr>
  </w:style>
  <w:style w:type="paragraph" w:styleId="ListBullet">
    <w:name w:val="List Bullet"/>
    <w:basedOn w:val="Normal"/>
    <w:uiPriority w:val="99"/>
    <w:unhideWhenUsed/>
    <w:qFormat/>
    <w:rsid w:val="009646FA"/>
    <w:pPr>
      <w:numPr>
        <w:numId w:val="1"/>
      </w:numPr>
      <w:spacing w:after="120"/>
      <w:ind w:left="357" w:hanging="357"/>
    </w:pPr>
    <w:rPr>
      <w:rFonts w:eastAsiaTheme="minorEastAsia" w:cstheme="minorBidi"/>
    </w:rPr>
  </w:style>
  <w:style w:type="paragraph" w:styleId="ListBullet2">
    <w:name w:val="List Bullet 2"/>
    <w:basedOn w:val="Normal"/>
    <w:uiPriority w:val="99"/>
    <w:unhideWhenUsed/>
    <w:qFormat/>
    <w:rsid w:val="009646FA"/>
    <w:pPr>
      <w:numPr>
        <w:numId w:val="2"/>
      </w:numPr>
      <w:ind w:left="641" w:hanging="357"/>
    </w:pPr>
    <w:rPr>
      <w:rFonts w:eastAsiaTheme="minorEastAsia" w:cstheme="minorBidi"/>
    </w:rPr>
  </w:style>
  <w:style w:type="paragraph" w:styleId="TOC2">
    <w:name w:val="toc 2"/>
    <w:basedOn w:val="Normal"/>
    <w:next w:val="Normal"/>
    <w:uiPriority w:val="39"/>
    <w:unhideWhenUsed/>
    <w:rsid w:val="00F850E6"/>
    <w:pPr>
      <w:spacing w:after="120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uiPriority w:val="39"/>
    <w:unhideWhenUsed/>
    <w:rsid w:val="00F850E6"/>
    <w:pPr>
      <w:tabs>
        <w:tab w:val="right" w:leader="dot" w:pos="8636"/>
      </w:tabs>
      <w:spacing w:after="120"/>
    </w:pPr>
    <w:rPr>
      <w:rFonts w:eastAsiaTheme="minorEastAsia" w:cstheme="minorBid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CD300B"/>
    <w:rPr>
      <w:rFonts w:eastAsiaTheme="minorEastAsia" w:cstheme="minorBidi"/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440"/>
    </w:pPr>
    <w:rPr>
      <w:rFonts w:asciiTheme="minorHAnsi" w:hAnsiTheme="minorHAnsi" w:eastAsiaTheme="minorEastAsia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660"/>
    </w:pPr>
    <w:rPr>
      <w:rFonts w:asciiTheme="minorHAnsi" w:hAnsiTheme="minorHAnsi" w:eastAsiaTheme="minorEastAsia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880"/>
    </w:pPr>
    <w:rPr>
      <w:rFonts w:asciiTheme="minorHAnsi" w:hAnsiTheme="minorHAnsi" w:eastAsiaTheme="minorEastAsia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1100"/>
    </w:pPr>
    <w:rPr>
      <w:rFonts w:asciiTheme="minorHAnsi" w:hAnsiTheme="minorHAnsi" w:eastAsiaTheme="minorEastAsia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1320"/>
    </w:pPr>
    <w:rPr>
      <w:rFonts w:asciiTheme="minorHAnsi" w:hAnsiTheme="minorHAnsi" w:eastAsiaTheme="minorEastAsia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00B"/>
    <w:pPr>
      <w:pBdr>
        <w:between w:val="double" w:color="auto" w:sz="6" w:space="0"/>
      </w:pBdr>
      <w:ind w:left="1540"/>
    </w:pPr>
    <w:rPr>
      <w:rFonts w:asciiTheme="minorHAnsi" w:hAnsiTheme="minorHAnsi" w:eastAsiaTheme="minorEastAsia" w:cstheme="minorBidi"/>
      <w:sz w:val="20"/>
      <w:szCs w:val="20"/>
    </w:rPr>
  </w:style>
  <w:style w:type="paragraph" w:styleId="Question" w:customStyle="1">
    <w:name w:val="Question"/>
    <w:basedOn w:val="Normal"/>
    <w:qFormat/>
    <w:rsid w:val="00AB419B"/>
    <w:pPr>
      <w:pBdr>
        <w:bottom w:val="single" w:color="auto" w:sz="4" w:space="1"/>
      </w:pBdr>
      <w:jc w:val="right"/>
    </w:pPr>
    <w:rPr>
      <w:b/>
      <w:bCs/>
      <w:sz w:val="28"/>
      <w:szCs w:val="32"/>
    </w:rPr>
  </w:style>
  <w:style w:type="paragraph" w:styleId="Answers" w:customStyle="1">
    <w:name w:val="Answers"/>
    <w:basedOn w:val="Normal"/>
    <w:qFormat/>
    <w:rsid w:val="00AB419B"/>
    <w:pPr>
      <w:contextualSpacing/>
    </w:pPr>
    <w:rPr>
      <w:rFonts w:cs="Arial"/>
      <w:bCs/>
      <w:color w:val="0070C0"/>
      <w:szCs w:val="22"/>
      <w:lang w:val="en-GB"/>
    </w:rPr>
  </w:style>
  <w:style w:type="paragraph" w:styleId="Programmingnote" w:customStyle="1">
    <w:name w:val="Programming note"/>
    <w:basedOn w:val="Normal"/>
    <w:qFormat/>
    <w:rsid w:val="00F278DA"/>
    <w:pPr>
      <w:contextualSpacing/>
    </w:pPr>
    <w:rPr>
      <w:rFonts w:cs="Arial"/>
      <w:color w:val="C00000"/>
      <w:szCs w:val="22"/>
    </w:rPr>
  </w:style>
  <w:style w:type="paragraph" w:styleId="Datanote" w:customStyle="1">
    <w:name w:val="Data note"/>
    <w:basedOn w:val="Normal"/>
    <w:qFormat/>
    <w:rsid w:val="00F278DA"/>
    <w:pPr>
      <w:contextualSpacing/>
    </w:pPr>
    <w:rPr>
      <w:rFonts w:cs="Arial"/>
      <w:color w:val="D9D9D9" w:themeColor="background1" w:themeShade="D9"/>
      <w:szCs w:val="22"/>
      <w:lang w:val="en-GB"/>
    </w:rPr>
  </w:style>
  <w:style w:type="paragraph" w:styleId="ListParagraph">
    <w:name w:val="List Paragraph"/>
    <w:aliases w:val="cS List Paragraph"/>
    <w:basedOn w:val="Normal"/>
    <w:link w:val="ListParagraphChar"/>
    <w:uiPriority w:val="34"/>
    <w:qFormat/>
    <w:rsid w:val="008B7276"/>
    <w:pPr>
      <w:spacing w:after="120"/>
      <w:ind w:left="720"/>
      <w:contextualSpacing/>
    </w:pPr>
    <w:rPr>
      <w:rFonts w:eastAsiaTheme="minorEastAsia" w:cstheme="minorBidi"/>
    </w:rPr>
  </w:style>
  <w:style w:type="paragraph" w:styleId="NormalWeb">
    <w:name w:val="Normal (Web)"/>
    <w:basedOn w:val="Normal"/>
    <w:uiPriority w:val="99"/>
    <w:semiHidden/>
    <w:unhideWhenUsed/>
    <w:rsid w:val="0041367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367B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E41F6E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425B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39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1391F"/>
    <w:pPr>
      <w:spacing w:after="120"/>
    </w:pPr>
    <w:rPr>
      <w:rFonts w:eastAsiaTheme="minorEastAsia" w:cstheme="minorBidi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1391F"/>
    <w:rPr>
      <w:rFonts w:ascii="Trade Gothic LT Std" w:hAnsi="Trade Gothic LT St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91F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1391F"/>
    <w:rPr>
      <w:rFonts w:ascii="Trade Gothic LT Std" w:hAnsi="Trade Gothic LT Std"/>
      <w:b/>
      <w:bCs/>
      <w:sz w:val="20"/>
      <w:szCs w:val="20"/>
    </w:rPr>
  </w:style>
  <w:style w:type="paragraph" w:styleId="q" w:customStyle="1">
    <w:name w:val="q"/>
    <w:basedOn w:val="Normal"/>
    <w:rsid w:val="00BC59C1"/>
    <w:pPr>
      <w:spacing w:before="100" w:beforeAutospacing="1" w:after="100" w:afterAutospacing="1"/>
    </w:pPr>
    <w:rPr>
      <w:rFonts w:eastAsiaTheme="minorEastAsia"/>
    </w:rPr>
  </w:style>
  <w:style w:type="paragraph" w:styleId="a" w:customStyle="1">
    <w:name w:val="a"/>
    <w:basedOn w:val="Normal"/>
    <w:rsid w:val="00BC59C1"/>
    <w:pPr>
      <w:spacing w:before="100" w:beforeAutospacing="1" w:after="100" w:afterAutospacing="1"/>
    </w:pPr>
    <w:rPr>
      <w:rFonts w:eastAsiaTheme="minorEastAsia"/>
    </w:rPr>
  </w:style>
  <w:style w:type="paragraph" w:styleId="p" w:customStyle="1">
    <w:name w:val="p"/>
    <w:basedOn w:val="Normal"/>
    <w:rsid w:val="00BC59C1"/>
    <w:pPr>
      <w:spacing w:before="100" w:beforeAutospacing="1" w:after="100" w:afterAutospacing="1"/>
    </w:pPr>
    <w:rPr>
      <w:rFonts w:eastAsiaTheme="minorEastAsia"/>
    </w:rPr>
  </w:style>
  <w:style w:type="paragraph" w:styleId="d" w:customStyle="1">
    <w:name w:val="d"/>
    <w:basedOn w:val="Normal"/>
    <w:rsid w:val="00BC59C1"/>
    <w:pPr>
      <w:spacing w:before="100" w:beforeAutospacing="1" w:after="100" w:afterAutospacing="1"/>
    </w:pPr>
    <w:rPr>
      <w:rFonts w:eastAsiaTheme="minorEastAsia"/>
    </w:rPr>
  </w:style>
  <w:style w:type="character" w:styleId="UnresolvedMention1" w:customStyle="1">
    <w:name w:val="Unresolved Mention1"/>
    <w:basedOn w:val="DefaultParagraphFont"/>
    <w:uiPriority w:val="99"/>
    <w:rsid w:val="0091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B0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87A14"/>
    <w:rPr>
      <w:rFonts w:ascii="Trade Gothic LT Std" w:hAnsi="Trade Gothic LT Std"/>
      <w:sz w:val="22"/>
    </w:rPr>
  </w:style>
  <w:style w:type="paragraph" w:styleId="ProgrammingNote0" w:customStyle="1">
    <w:name w:val="Programming Note"/>
    <w:basedOn w:val="Normal"/>
    <w:rsid w:val="000C4413"/>
    <w:pPr>
      <w:spacing w:after="120"/>
    </w:pPr>
    <w:rPr>
      <w:rFonts w:ascii="MarkOT-Bold" w:hAnsi="MarkOT-Bold" w:eastAsiaTheme="minorEastAsia" w:cstheme="minorBidi"/>
      <w:b/>
      <w:bCs/>
      <w:caps/>
      <w:color w:val="0000FF"/>
      <w:szCs w:val="22"/>
    </w:rPr>
  </w:style>
  <w:style w:type="character" w:styleId="apple-converted-space" w:customStyle="1">
    <w:name w:val="apple-converted-space"/>
    <w:basedOn w:val="DefaultParagraphFont"/>
    <w:rsid w:val="00584DC2"/>
  </w:style>
  <w:style w:type="character" w:styleId="ListParagraphChar" w:customStyle="1">
    <w:name w:val="List Paragraph Char"/>
    <w:aliases w:val="cS List Paragraph Char"/>
    <w:link w:val="ListParagraph"/>
    <w:uiPriority w:val="34"/>
    <w:locked/>
    <w:rsid w:val="007A0BFA"/>
    <w:rPr>
      <w:rFonts w:ascii="MarkOT" w:hAnsi="MarkOT"/>
      <w:sz w:val="22"/>
    </w:rPr>
  </w:style>
  <w:style w:type="character" w:styleId="author-17043046594" w:customStyle="1">
    <w:name w:val="author-17043046594"/>
    <w:basedOn w:val="DefaultParagraphFont"/>
    <w:rsid w:val="009568FA"/>
  </w:style>
  <w:style w:type="paragraph" w:styleId="list-bullet1" w:customStyle="1">
    <w:name w:val="list-bullet1"/>
    <w:basedOn w:val="Normal"/>
    <w:rsid w:val="009568FA"/>
    <w:pPr>
      <w:spacing w:before="100" w:beforeAutospacing="1" w:after="100" w:afterAutospacing="1"/>
    </w:pPr>
  </w:style>
  <w:style w:type="paragraph" w:styleId="MediumGrid21" w:customStyle="1">
    <w:name w:val="Medium Grid 21"/>
    <w:uiPriority w:val="1"/>
    <w:qFormat/>
    <w:rsid w:val="00D90420"/>
    <w:rPr>
      <w:rFonts w:ascii="Calibri" w:hAnsi="Calibri" w:eastAsia="Calibri" w:cs="Times New Roman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22F6E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902041"/>
  </w:style>
  <w:style w:type="character" w:styleId="eop" w:customStyle="1">
    <w:name w:val="eop"/>
    <w:basedOn w:val="DefaultParagraphFont"/>
    <w:rsid w:val="00902041"/>
  </w:style>
  <w:style w:type="paragraph" w:styleId="paragraph" w:customStyle="1">
    <w:name w:val="paragraph"/>
    <w:basedOn w:val="Normal"/>
    <w:rsid w:val="0090204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wacimagecontainer" w:customStyle="1">
    <w:name w:val="wacimagecontainer"/>
    <w:basedOn w:val="DefaultParagraphFont"/>
    <w:rsid w:val="00902041"/>
  </w:style>
  <w:style w:type="paragraph" w:styleId="Q" w:customStyle="true">
    <w:uiPriority w:val="1"/>
    <w:name w:val="Q."/>
    <w:basedOn w:val="Normal"/>
    <w:qFormat/>
    <w:rsid w:val="74029DE0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6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613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440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23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8" /><Relationship Type="http://schemas.openxmlformats.org/officeDocument/2006/relationships/endnotes" Target="endnotes.xm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customXml" Target="../customXml/item7.xml" Id="rId7" /><Relationship Type="http://schemas.openxmlformats.org/officeDocument/2006/relationships/footnotes" Target="footnotes.xm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webSettings" Target="webSettings.xml" Id="rId11" /><Relationship Type="http://schemas.openxmlformats.org/officeDocument/2006/relationships/customXml" Target="../customXml/item5.xml" Id="rId5" /><Relationship Type="http://schemas.openxmlformats.org/officeDocument/2006/relationships/settings" Target="setting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styles" Target="styles.xml" Id="rId9" /><Relationship Type="http://schemas.openxmlformats.org/officeDocument/2006/relationships/theme" Target="theme/theme1.xml" Id="rId22" /><Relationship Type="http://schemas.openxmlformats.org/officeDocument/2006/relationships/footer" Target="footer3.xml" Id="Ra6b4db4f1c3349a0" /><Relationship Type="http://schemas.microsoft.com/office/2020/10/relationships/intelligence" Target="intelligence2.xml" Id="R028e64642abe4f6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ks/Library/CloudStorage/Box-Box/Curious/Curious/NEW%20PROJECTS%20-%20USE%20THIS%20FOLDER%20STRUCTURE/Questionnaire:ModGuide/Survey%20Questionna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RightsWATCHMark">9|CITI-No PII-Confidential|{00000000-0000-0000-0000-000000000000}</XMLData>
</file>

<file path=customXml/item2.xml><?xml version="1.0" encoding="utf-8"?>
<XMLData TextToDisplay="%USERNAME%">kt35199</XMLData>
</file>

<file path=customXml/item3.xml><?xml version="1.0" encoding="utf-8"?>
<XMLData TextToDisplay="%HOSTNAME%">USTX15369L03209.nam.nsroot.net</XMLData>
</file>

<file path=customXml/item4.xml><?xml version="1.0" encoding="utf-8"?>
<XMLData TextToDisplay="%EMAILADDRESS%">kt35199@imcnam.ssmb.com</XMLData>
</file>

<file path=customXml/item5.xml><?xml version="1.0" encoding="utf-8"?>
<XMLData TextToDisplay="%DOCUMENTGUID%">{00000000-0000-0000-0000-000000000000}</XMLData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7.xml><?xml version="1.0" encoding="utf-8"?>
<XMLData TextToDisplay="%CLASSIFICATIONDATETIME%">14:59 23/07/2019</XMLData>
</file>

<file path=customXml/itemProps1.xml><?xml version="1.0" encoding="utf-8"?>
<ds:datastoreItem xmlns:ds="http://schemas.openxmlformats.org/officeDocument/2006/customXml" ds:itemID="{3E684B0D-FAAD-42BD-9E66-9F277615C15C}">
  <ds:schemaRefs/>
</ds:datastoreItem>
</file>

<file path=customXml/itemProps2.xml><?xml version="1.0" encoding="utf-8"?>
<ds:datastoreItem xmlns:ds="http://schemas.openxmlformats.org/officeDocument/2006/customXml" ds:itemID="{47346593-87B8-48D2-B8CE-FEAD0EB9AEB3}">
  <ds:schemaRefs/>
</ds:datastoreItem>
</file>

<file path=customXml/itemProps3.xml><?xml version="1.0" encoding="utf-8"?>
<ds:datastoreItem xmlns:ds="http://schemas.openxmlformats.org/officeDocument/2006/customXml" ds:itemID="{699BD7B2-FBB3-439C-9BB4-D81BD38E4DDA}">
  <ds:schemaRefs/>
</ds:datastoreItem>
</file>

<file path=customXml/itemProps4.xml><?xml version="1.0" encoding="utf-8"?>
<ds:datastoreItem xmlns:ds="http://schemas.openxmlformats.org/officeDocument/2006/customXml" ds:itemID="{9A2ADBC9-4977-4CD2-AD8F-22B4056A87D4}">
  <ds:schemaRefs/>
</ds:datastoreItem>
</file>

<file path=customXml/itemProps5.xml><?xml version="1.0" encoding="utf-8"?>
<ds:datastoreItem xmlns:ds="http://schemas.openxmlformats.org/officeDocument/2006/customXml" ds:itemID="{D6E84DCE-39C4-4EAB-BA93-A1263254591D}">
  <ds:schemaRefs/>
</ds:datastoreItem>
</file>

<file path=customXml/itemProps6.xml><?xml version="1.0" encoding="utf-8"?>
<ds:datastoreItem xmlns:ds="http://schemas.openxmlformats.org/officeDocument/2006/customXml" ds:itemID="{7225D71E-B947-C448-89B8-69BF4BA55F9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ED9ABFC-896E-441B-8F6E-5737016A85AB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Survey Questionnaire.dotx</ap:Template>
  <ap:Application>Microsoft Word for the web</ap:Application>
  <ap:DocSecurity>0</ap:DocSecurity>
  <ap:ScaleCrop>false</ap:ScaleCrop>
  <ap:Company>Critical Mass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Jane Warren</lastModifiedBy>
  <revision>149</revision>
  <lastPrinted>2016-06-29T17:04:00.0000000Z</lastPrinted>
  <dcterms:created xsi:type="dcterms:W3CDTF">2024-07-03T14:16:00.0000000Z</dcterms:created>
  <dcterms:modified xsi:type="dcterms:W3CDTF">2024-07-31T16:48:53.9677863Z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9|CITI-No PII-Confidential|{00000000-0000-0000-0000-000000000000}</vt:lpwstr>
  </property>
</Properties>
</file>