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688398" w:rsidP="74029DE0" w:rsidRDefault="1E688398" w14:paraId="470819C2" w14:textId="02BCFC5E">
      <w:pPr>
        <w:pStyle w:val="paragraph"/>
        <w:spacing w:before="0" w:beforeAutospacing="off" w:after="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  <w:lang w:eastAsia="en-US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  <w:t>BMW Brand Tracker Survey Questionnaire</w:t>
      </w:r>
      <w:r w:rsidRPr="74029DE0" w:rsidR="74029DE0">
        <w:rPr>
          <w:rStyle w:val="eop"/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 </w:t>
      </w:r>
    </w:p>
    <w:p w:rsidR="1E688398" w:rsidP="74029DE0" w:rsidRDefault="1E688398" w14:paraId="6B4BE013" w14:textId="60C38E9E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</w:p>
    <w:p w:rsidR="1E688398" w:rsidP="74029DE0" w:rsidRDefault="1E688398" w14:paraId="209B15C7" w14:textId="1C962C7C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1C4CDDD7" w14:textId="2FEB04B0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Objectives:</w:t>
      </w:r>
    </w:p>
    <w:p w:rsidR="08499B74" w:rsidP="74029DE0" w:rsidRDefault="08499B74" w14:paraId="08CD912D" w14:textId="1158BC5F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9FB263" w:rsidR="319FB263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Track key metrics from brand monitor on a more frequent basis.</w:t>
      </w:r>
    </w:p>
    <w:p w:rsidR="08499B74" w:rsidP="74029DE0" w:rsidRDefault="08499B74" w14:paraId="33782FC4" w14:textId="40872F00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6C589E16" w:rsidR="6C589E1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Tie back any changes in movement among core KPIs to specific campaigns. </w:t>
      </w:r>
    </w:p>
    <w:p w:rsidR="5541A50F" w:rsidP="5541A50F" w:rsidRDefault="5541A50F" w14:paraId="15F90C0E" w14:textId="159EC59D">
      <w:pPr>
        <w:pStyle w:val="paragraph"/>
        <w:numPr>
          <w:ilvl w:val="1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41A50F" w:rsidR="5541A50F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Looking at any significant differences in exposed versus non-exposed.</w:t>
      </w:r>
    </w:p>
    <w:p w:rsidR="08499B74" w:rsidP="74029DE0" w:rsidRDefault="08499B74" w14:paraId="0F963AD7" w14:textId="40F9225D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9FB263" w:rsidR="319FB263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Identify impact of campaign(s) on key growth audiences. </w:t>
      </w:r>
    </w:p>
    <w:p w:rsidR="08499B74" w:rsidP="74029DE0" w:rsidRDefault="08499B74" w14:paraId="6080DE48" w14:textId="1032A7AF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694F4BD0" w14:textId="643BAFF6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Frequency of Fieldwork:</w:t>
      </w:r>
    </w:p>
    <w:p w:rsidR="08499B74" w:rsidP="74029DE0" w:rsidRDefault="08499B74" w14:paraId="3A772B75" w14:textId="088FC071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C069E0C" w:rsidR="0C069E0C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Data is collected monthly (a report will be provided every month).</w:t>
      </w:r>
    </w:p>
    <w:p w:rsidR="08499B74" w:rsidP="74029DE0" w:rsidRDefault="08499B74" w14:paraId="39C4A776" w14:textId="6F1B3945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2886BCC4" w14:textId="3E204B13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Sample with Key Quotas:</w:t>
      </w:r>
    </w:p>
    <w:p w:rsidR="455FA7FA" w:rsidP="74029DE0" w:rsidRDefault="455FA7FA" w14:paraId="474A6745" w14:textId="5FF86BB3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July – Dec </w:t>
      </w:r>
    </w:p>
    <w:p w:rsidR="455FA7FA" w:rsidP="74029DE0" w:rsidRDefault="455FA7FA" w14:paraId="6744B5D6" w14:textId="0D339544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Exposed N=4400; Control N=4400</w:t>
      </w:r>
    </w:p>
    <w:p w:rsidR="74587291" w:rsidP="74029DE0" w:rsidRDefault="74587291" w14:paraId="25F0E1C3" w14:textId="77F32821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Monthly basis</w:t>
      </w:r>
    </w:p>
    <w:p w:rsidR="74587291" w:rsidP="74029DE0" w:rsidRDefault="74587291" w14:paraId="5A38120F" w14:textId="2403E915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~N=700-750</w:t>
      </w:r>
    </w:p>
    <w:p w:rsidR="5578F9D6" w:rsidP="5578F9D6" w:rsidRDefault="5578F9D6" w14:paraId="16E126D1" w14:textId="4FAB2A35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Sub-quotas:</w:t>
      </w:r>
    </w:p>
    <w:p w:rsidR="5578F9D6" w:rsidP="5578F9D6" w:rsidRDefault="5578F9D6" w14:paraId="27A970E6" w14:textId="7DCCF23C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EV prospects: n=50 </w:t>
      </w:r>
    </w:p>
    <w:p w:rsidR="5578F9D6" w:rsidP="5578F9D6" w:rsidRDefault="5578F9D6" w14:paraId="19FC805D" w14:textId="188535A6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South Asian: n=50 </w:t>
      </w:r>
    </w:p>
    <w:p w:rsidR="5578F9D6" w:rsidP="5578F9D6" w:rsidRDefault="5578F9D6" w14:paraId="6EA3CA94" w14:textId="6707B22D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LGBTQ: n=50</w:t>
      </w:r>
    </w:p>
    <w:p w:rsidR="74587291" w:rsidP="74029DE0" w:rsidRDefault="74587291" w14:paraId="53F1204B" w14:textId="7C6E814B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Sample characteristics:</w:t>
      </w:r>
    </w:p>
    <w:p w:rsidR="74587291" w:rsidP="74029DE0" w:rsidRDefault="74587291" w14:paraId="41BE9EC9" w14:textId="69A600CE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$100k+ Household income</w:t>
      </w:r>
    </w:p>
    <w:p w:rsidR="0A767537" w:rsidP="0A767537" w:rsidRDefault="0A767537" w14:paraId="49F8D697" w14:textId="601380BF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Aim for even spread from $100-150k, $150-$200k, $200k+. Aim to keep consistent across waves. </w:t>
      </w:r>
    </w:p>
    <w:p w:rsidR="74587291" w:rsidP="74029DE0" w:rsidRDefault="74587291" w14:paraId="410E1DA8" w14:textId="48D7BCD4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Looking to purchase a new vehicle in the next 4 years</w:t>
      </w:r>
    </w:p>
    <w:p w:rsidR="577F2D82" w:rsidP="577F2D82" w:rsidRDefault="577F2D82" w14:paraId="47BA4A0D" w14:textId="459B087A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Purchase decision maker</w:t>
      </w:r>
    </w:p>
    <w:p w:rsidR="74587291" w:rsidP="74029DE0" w:rsidRDefault="74587291" w14:paraId="244E0653" w14:textId="7BC5CE87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Gender: 55/45 Male/Female</w:t>
      </w:r>
    </w:p>
    <w:p w:rsidR="74587291" w:rsidP="74029DE0" w:rsidRDefault="74587291" w14:paraId="329D88A0" w14:textId="37B1DF88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Age: even mix across generation age ranges; but allow more in Millennial and Gen X. Keep consistent across waves.</w:t>
      </w:r>
    </w:p>
    <w:p w:rsidR="74587291" w:rsidP="0A767537" w:rsidRDefault="74587291" w14:paraId="609BF102" w14:textId="3676151A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Screen out younger than 25 and older than 70.</w:t>
      </w:r>
    </w:p>
    <w:p w:rsidR="3F5655E2" w:rsidP="3F5655E2" w:rsidRDefault="3F5655E2" w14:paraId="216E8F46" w14:textId="76CF40E0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2031A5EA" w:rsidR="2031A5EA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Premium and non-premium drivers: 80% premium/20% non-premium</w:t>
      </w:r>
    </w:p>
    <w:p w:rsidR="08499B74" w:rsidP="74029DE0" w:rsidRDefault="08499B74" w14:paraId="013A6A85" w14:textId="5D5399F4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4DD7024A" w14:textId="6A705ECA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4D6EE72" w:rsidR="14D6EE7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Specific campaigns being tracked, beyond brand metrics:</w:t>
      </w:r>
    </w:p>
    <w:p w:rsidR="1E688398" w:rsidP="74029DE0" w:rsidRDefault="1E688398" w14:paraId="26325D3A" w14:textId="75989A8A">
      <w:pPr>
        <w:pStyle w:val="paragraph"/>
        <w:numPr>
          <w:ilvl w:val="0"/>
          <w:numId w:val="2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02AF690" w:rsidR="302AF69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SSE (?), GKL, EV, YEE, X3</w:t>
      </w:r>
    </w:p>
    <w:p w:rsidR="1E688398" w:rsidP="74029DE0" w:rsidRDefault="1E688398" w14:paraId="0F2DA656" w14:textId="19FCACFF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1E688398" w:rsidP="74029DE0" w:rsidRDefault="1E688398" w14:paraId="149EDF6B" w14:textId="2CA50233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Survey Details:</w:t>
      </w:r>
    </w:p>
    <w:p w:rsidR="1AA6AEB8" w:rsidP="490B8D70" w:rsidRDefault="1AA6AEB8" w14:paraId="44EEDEC0" w14:textId="7E71580E">
      <w:pPr>
        <w:pStyle w:val="paragraph"/>
        <w:numPr>
          <w:ilvl w:val="0"/>
          <w:numId w:val="26"/>
        </w:numPr>
        <w:spacing w:before="0" w:beforeAutospacing="off" w:after="0" w:afterAutospacing="off"/>
        <w:ind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490B8D70" w:rsidR="490B8D7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Length - 8-10 minutes</w:t>
      </w:r>
    </w:p>
    <w:p w:rsidR="1AA6AEB8" w:rsidP="1AA6AEB8" w:rsidRDefault="1AA6AEB8" w14:paraId="68717869" w14:textId="6EA83D2E">
      <w:pPr>
        <w:pStyle w:val="Normal"/>
        <w:ind w:left="36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490B8D70" w:rsidP="490B8D70" w:rsidRDefault="490B8D70" w14:paraId="36FB9C74" w14:textId="03BE3A48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C32BFC4" w:rsidP="0C32BFC4" w:rsidRDefault="0C32BFC4" w14:paraId="3C8D9720" w14:textId="3B904289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C32BFC4" w:rsidP="0C32BFC4" w:rsidRDefault="0C32BFC4" w14:paraId="67B6CEB7" w14:textId="057CAB93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11E3C6FD" w:rsidP="11E3C6FD" w:rsidRDefault="11E3C6FD" w14:paraId="32EE72C5" w14:textId="4AA104E6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23D6EC5" w:rsidP="74029DE0" w:rsidRDefault="023D6EC5" w14:paraId="26AA8CB7" w14:textId="6919E2E6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QUESTIONNAIRE: </w:t>
      </w:r>
    </w:p>
    <w:p w:rsidR="023D6EC5" w:rsidP="74029DE0" w:rsidRDefault="023D6EC5" w14:paraId="76AC7869" w14:textId="43339774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C94A67" w:rsidR="00FC351F" w:rsidP="74029DE0" w:rsidRDefault="00AE7894" w14:paraId="5A673B0F" w14:textId="615B382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1 - INDUSTRY</w:t>
      </w:r>
    </w:p>
    <w:p w:rsidRPr="00AE7894" w:rsidR="00AE7894" w:rsidP="74029DE0" w:rsidRDefault="00AE7894" w14:paraId="1B87AA8E" w14:textId="7B3DAA87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ASK ALL </w:t>
      </w:r>
    </w:p>
    <w:p w:rsidRPr="00AE7894" w:rsidR="00AE7894" w:rsidP="74029DE0" w:rsidRDefault="00AE7894" w14:paraId="3EA6C4EE" w14:textId="77777777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TERMINATE IF:  market research or automotive manufacturers/dealers is mentioned</w:t>
      </w:r>
    </w:p>
    <w:p w:rsidR="00885515" w:rsidP="74029DE0" w:rsidRDefault="00885515" w14:paraId="329143A3" w14:textId="4C17BFA3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CB2DDB" w:rsidR="11CB2DD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Do you work in any of the following industries?</w:t>
      </w:r>
    </w:p>
    <w:p w:rsidRPr="00AE7894" w:rsidR="00AE7894" w:rsidP="74029DE0" w:rsidRDefault="00AE7894" w14:paraId="41A05234" w14:textId="4188A791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Media (TV, press)</w:t>
      </w:r>
    </w:p>
    <w:p w:rsidRPr="00AE7894" w:rsidR="00AE7894" w:rsidP="74029DE0" w:rsidRDefault="00AE7894" w14:paraId="3E7E6E8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Advertising</w:t>
      </w:r>
    </w:p>
    <w:p w:rsidRPr="00AE7894" w:rsidR="00AE7894" w:rsidP="74029DE0" w:rsidRDefault="00AE7894" w14:paraId="13622DF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Market research –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88B4F0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Marketing</w:t>
      </w:r>
    </w:p>
    <w:p w:rsidRPr="00AE7894" w:rsidR="00AE7894" w:rsidP="74029DE0" w:rsidRDefault="00AE7894" w14:paraId="53638CA5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Automotive manufacturers/dealers -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2D176C4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Tourism</w:t>
      </w:r>
    </w:p>
    <w:p w:rsidRPr="00AE7894" w:rsidR="00AE7894" w:rsidP="74029DE0" w:rsidRDefault="00AE7894" w14:paraId="76A1036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Insurance</w:t>
      </w:r>
    </w:p>
    <w:p w:rsidRPr="00AE7894" w:rsidR="00AE7894" w:rsidP="74029DE0" w:rsidRDefault="00AE7894" w14:paraId="1A0C880C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Journalism</w:t>
      </w:r>
    </w:p>
    <w:p w:rsidRPr="00AE7894" w:rsidR="00AE7894" w:rsidP="74029DE0" w:rsidRDefault="00AE7894" w14:paraId="6DCBF12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Finance/banking</w:t>
      </w:r>
    </w:p>
    <w:p w:rsidRPr="00AE7894" w:rsidR="00AE7894" w:rsidP="74029DE0" w:rsidRDefault="00AE7894" w14:paraId="43EE3E6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Public relations</w:t>
      </w:r>
    </w:p>
    <w:p w:rsidRPr="00AE7894" w:rsidR="00AE7894" w:rsidP="74029DE0" w:rsidRDefault="00AE7894" w14:paraId="5F4F6208" w14:textId="57952BA3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None of the above</w:t>
      </w:r>
    </w:p>
    <w:p w:rsidR="715AF1A2" w:rsidP="74029DE0" w:rsidRDefault="715AF1A2" w14:paraId="07D230B9" w14:textId="2575F1EF">
      <w:pPr>
        <w:ind w:left="36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AE7894" w:rsidP="74029DE0" w:rsidRDefault="00AE7894" w14:paraId="5B80D92A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Q2 – INCOME</w:t>
      </w:r>
    </w:p>
    <w:p w:rsidRPr="00885515" w:rsidR="00885515" w:rsidP="74029DE0" w:rsidRDefault="00885515" w14:paraId="789FE64F" w14:textId="55A01FAB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732492CE" w:rsidP="732492CE" w:rsidRDefault="732492CE" w14:paraId="0DF04039" w14:textId="3E66C3FC">
      <w:pPr>
        <w:pStyle w:val="Normal"/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TERMINATE IF: under $100k in household income</w:t>
      </w:r>
    </w:p>
    <w:p w:rsidR="00AE7894" w:rsidP="74029DE0" w:rsidRDefault="00AE7894" w14:paraId="79180E53" w14:textId="022C4D9C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What is the total annual income of your household before tax and other deductions? </w:t>
      </w:r>
    </w:p>
    <w:p w:rsidRPr="00885515" w:rsidR="00BA3F42" w:rsidP="74029DE0" w:rsidRDefault="00BA3F42" w14:paraId="02D936F3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AE7894" w:rsidR="00AE7894" w:rsidP="74029DE0" w:rsidRDefault="00AE7894" w14:paraId="28A78C6C" w14:textId="41C1EA61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Under $59,999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EC2D351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$60,000 - $79,999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53319A39" w14:textId="0CB45A3F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5F3775C8" w:rsidR="5F3775C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$80,000 - $99,999 </w:t>
      </w:r>
      <w:r w:rsidRPr="5F3775C8" w:rsidR="5F3775C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0F667B5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$100,000 - $119,999</w:t>
      </w:r>
    </w:p>
    <w:p w:rsidRPr="00AE7894" w:rsidR="00AE7894" w:rsidP="74029DE0" w:rsidRDefault="00AE7894" w14:paraId="77F54CEA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$120,000 - $139,999</w:t>
      </w:r>
    </w:p>
    <w:p w:rsidRPr="00AE7894" w:rsidR="00AE7894" w:rsidP="74029DE0" w:rsidRDefault="00AE7894" w14:paraId="189495C3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$140,000 - $159,999</w:t>
      </w:r>
    </w:p>
    <w:p w:rsidRPr="00AE7894" w:rsidR="00AE7894" w:rsidP="74029DE0" w:rsidRDefault="00AE7894" w14:paraId="17420AEC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$160,000 - $179,999</w:t>
      </w:r>
    </w:p>
    <w:p w:rsidRPr="00AE7894" w:rsidR="00AE7894" w:rsidP="74029DE0" w:rsidRDefault="00AE7894" w14:paraId="5BA9B23C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$180,000 - $199,999</w:t>
      </w:r>
    </w:p>
    <w:p w:rsidRPr="00AE7894" w:rsidR="00AE7894" w:rsidP="74029DE0" w:rsidRDefault="00AE7894" w14:paraId="182791F9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$200,000 - $399,999</w:t>
      </w:r>
    </w:p>
    <w:p w:rsidRPr="00AE7894" w:rsidR="00AE7894" w:rsidP="74029DE0" w:rsidRDefault="00AE7894" w14:paraId="4117BFB2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$400,000 or more</w:t>
      </w:r>
    </w:p>
    <w:p w:rsidR="715AF1A2" w:rsidP="11E3C6FD" w:rsidRDefault="715AF1A2" w14:paraId="607D30DA" w14:textId="66EA4DD8">
      <w:pPr>
        <w:spacing w:line="259" w:lineRule="auto"/>
        <w:ind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Prefer not to say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  <w:r>
        <w:tab/>
      </w:r>
    </w:p>
    <w:p w:rsidR="26D64C51" w:rsidP="76262587" w:rsidRDefault="26D64C51" w14:paraId="4BC0D56D" w14:textId="25830A21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="00AE7894" w:rsidP="74029DE0" w:rsidRDefault="00AE7894" w14:paraId="17A871CD" w14:textId="0625F97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Q3 – VEHICLE PURCHASE INTENT (BM)</w:t>
      </w:r>
    </w:p>
    <w:p w:rsidR="00885515" w:rsidP="74029DE0" w:rsidRDefault="00885515" w14:paraId="4035E11E" w14:textId="2E8A698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03319A95" w:rsidP="74029DE0" w:rsidRDefault="03319A95" w14:paraId="311BD410" w14:textId="34D0300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MORE THAN 4 YEARS</w:t>
      </w:r>
    </w:p>
    <w:p w:rsidRPr="001C472D" w:rsidR="00AE7894" w:rsidP="74029DE0" w:rsidRDefault="00AE7894" w14:paraId="22EB93FD" w14:textId="1412879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Are you planning to make a purchase/lease/finance a vehicle and if so, when?</w:t>
      </w:r>
    </w:p>
    <w:p w:rsidRPr="00631B93" w:rsidR="00631B93" w:rsidP="74029DE0" w:rsidRDefault="00631B93" w14:paraId="0A4A97D9" w14:textId="54838B4F" w14:noSpellErr="1">
      <w:pPr>
        <w:pStyle w:val="Normal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</w:p>
    <w:p w:rsidRPr="00631B93" w:rsidR="00631B93" w:rsidP="74029DE0" w:rsidRDefault="00631B93" w14:paraId="00B365E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12 months</w:t>
      </w:r>
    </w:p>
    <w:p w:rsidRPr="00631B93" w:rsidR="00631B93" w:rsidP="74029DE0" w:rsidRDefault="00631B93" w14:paraId="7D5A3AEB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2 years</w:t>
      </w:r>
    </w:p>
    <w:p w:rsidRPr="00631B93" w:rsidR="00631B93" w:rsidP="74029DE0" w:rsidRDefault="00631B93" w14:paraId="099332F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4 years</w:t>
      </w:r>
    </w:p>
    <w:p w:rsidRPr="00631B93" w:rsidR="00631B93" w:rsidP="74029DE0" w:rsidRDefault="00631B93" w14:paraId="6F1650BE" w14:textId="6F8B3D4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In more than 4 years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631B93" w:rsidR="00631B93" w:rsidP="74029DE0" w:rsidRDefault="00631B93" w14:paraId="46247944" w14:textId="6D052961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 haven’t decided yet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715AF1A2" w:rsidP="74029DE0" w:rsidRDefault="00631B93" w14:paraId="54FBE31E" w14:textId="3E9738E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purchase intention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74029DE0" w:rsidP="74029DE0" w:rsidRDefault="74029DE0" w14:paraId="7B021FA9" w14:textId="6C20BF7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</w:p>
    <w:p w:rsidR="4268BDE0" w:rsidP="577F2D82" w:rsidRDefault="4268BDE0" w14:paraId="745C192E" w14:textId="3D2D6D8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 xml:space="preserve">Q4 – ENGINE TYPE CONSIDERATION </w:t>
      </w: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(BM adapted)</w:t>
      </w:r>
    </w:p>
    <w:p w:rsidR="4268BDE0" w:rsidP="74029DE0" w:rsidRDefault="4268BDE0" w14:paraId="4757BAE3" w14:textId="06C6FC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 xml:space="preserve">ASK ALL </w:t>
      </w:r>
    </w:p>
    <w:p w:rsidR="4268BDE0" w:rsidP="74029DE0" w:rsidRDefault="4268BDE0" w14:paraId="7F5DF478" w14:textId="06E1B92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What type of vehicle are you likely to consider?</w:t>
      </w:r>
    </w:p>
    <w:p w:rsidR="4268BDE0" w:rsidP="74029DE0" w:rsidRDefault="4268BDE0" w14:paraId="49B9037B" w14:textId="3099F5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Please select all that apply. </w:t>
      </w:r>
    </w:p>
    <w:p w:rsidR="4268BDE0" w:rsidP="74029DE0" w:rsidRDefault="4268BDE0" w14:paraId="1F641098" w14:textId="68820E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="4268BDE0" w:rsidP="74029DE0" w:rsidRDefault="4268BDE0" w14:paraId="521EAF04" w14:textId="0E4360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Fully electric  </w:t>
      </w:r>
    </w:p>
    <w:p w:rsidR="4268BDE0" w:rsidP="74029DE0" w:rsidRDefault="4268BDE0" w14:paraId="485EF4AA" w14:textId="421728D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Plug-in hybrid </w:t>
      </w:r>
    </w:p>
    <w:p w:rsidR="4268BDE0" w:rsidP="74029DE0" w:rsidRDefault="4268BDE0" w14:paraId="44770B70" w14:textId="699C68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Traditional hybrid (cannot plug-in) </w:t>
      </w:r>
    </w:p>
    <w:p w:rsidR="2638BCEA" w:rsidP="2638BCEA" w:rsidRDefault="2638BCEA" w14:paraId="3EB6BA8B" w14:textId="2D8E454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Hydrogen</w:t>
      </w:r>
    </w:p>
    <w:p w:rsidR="4268BDE0" w:rsidP="535E939B" w:rsidRDefault="4268BDE0" w14:paraId="3AE44758" w14:textId="7157F0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Gasoline</w:t>
      </w:r>
    </w:p>
    <w:p w:rsidR="4268BDE0" w:rsidP="74029DE0" w:rsidRDefault="4268BDE0" w14:paraId="5FE80BF1" w14:textId="774615E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Diesel </w:t>
      </w:r>
    </w:p>
    <w:p w:rsidR="577F2D82" w:rsidP="577F2D82" w:rsidRDefault="577F2D82" w14:paraId="5D882F91" w14:textId="77CB33E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577F2D82" w:rsidP="577F2D82" w:rsidRDefault="577F2D82" w14:paraId="5D25D5D8" w14:textId="7A8A3A7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  <w:r w:rsidRPr="448E863C" w:rsidR="448E863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Q5 – DECISION POWER (BM)</w:t>
      </w:r>
    </w:p>
    <w:p w:rsidR="577F2D82" w:rsidP="577F2D82" w:rsidRDefault="577F2D82" w14:paraId="7E19D3E4" w14:textId="06C6FC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 xml:space="preserve">ASK ALL </w:t>
      </w:r>
    </w:p>
    <w:p w:rsidR="732492CE" w:rsidP="732492CE" w:rsidRDefault="732492CE" w14:paraId="754BCA42" w14:textId="26FAAF3E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not a household influencer</w:t>
      </w:r>
    </w:p>
    <w:p w:rsidR="577F2D82" w:rsidP="577F2D82" w:rsidRDefault="577F2D82" w14:paraId="5EFC59A2" w14:textId="7A108BE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Who will be responsible for making the purchase decision for your next vehicle?</w:t>
      </w:r>
    </w:p>
    <w:p w:rsidR="577F2D82" w:rsidP="577F2D82" w:rsidRDefault="577F2D82" w14:paraId="1659FE13" w14:textId="37DF937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Please select one.</w:t>
      </w:r>
    </w:p>
    <w:p w:rsidR="577F2D82" w:rsidP="577F2D82" w:rsidRDefault="577F2D82" w14:paraId="377E852F" w14:textId="4A5660F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577F2D82" w:rsidP="577F2D82" w:rsidRDefault="577F2D82" w14:paraId="3A48F0BD" w14:textId="3C7F030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 am the only decision maker</w:t>
      </w:r>
    </w:p>
    <w:p w:rsidR="577F2D82" w:rsidP="577F2D82" w:rsidRDefault="577F2D82" w14:paraId="5F7549CF" w14:textId="4B9763D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 decide with other members of my household</w:t>
      </w:r>
    </w:p>
    <w:p w:rsidR="1E793988" w:rsidP="11E3C6FD" w:rsidRDefault="1E793988" w14:paraId="19BE2FD1" w14:textId="15A01A8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 don’t influence the decision at all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1E793988" w:rsidP="26D64C51" w:rsidRDefault="1E793988" w14:paraId="5757B362" w14:textId="24996CA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</w:p>
    <w:p w:rsidR="1E793988" w:rsidP="74029DE0" w:rsidRDefault="1E793988" w14:paraId="0D064B45" w14:textId="46B4DFF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Q6 – NUMBER OF CARS IN HH (BM)</w:t>
      </w:r>
    </w:p>
    <w:p w:rsidR="1E793988" w:rsidP="74029DE0" w:rsidRDefault="1E793988" w14:paraId="50C1B3D9" w14:textId="2E8A698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1E793988" w:rsidP="74029DE0" w:rsidRDefault="1E793988" w14:paraId="1FD24D20" w14:textId="5D467296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NO CAR</w:t>
      </w:r>
    </w:p>
    <w:p w:rsidR="1E793988" w:rsidP="74029DE0" w:rsidRDefault="1E793988" w14:paraId="69B8290D" w14:textId="76E838F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How many cars do you currently have in your household?</w:t>
      </w:r>
    </w:p>
    <w:p w:rsidR="1E793988" w:rsidP="74029DE0" w:rsidRDefault="1E793988" w14:paraId="18770822" w14:textId="7C4FD685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1E793988" w:rsidP="74029DE0" w:rsidRDefault="1E793988" w14:paraId="0EB694C7" w14:textId="07E706BB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1</w:t>
      </w:r>
    </w:p>
    <w:p w:rsidR="1E793988" w:rsidP="74029DE0" w:rsidRDefault="1E793988" w14:paraId="06159E20" w14:textId="51CA8E20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2</w:t>
      </w:r>
    </w:p>
    <w:p w:rsidR="1E793988" w:rsidP="74029DE0" w:rsidRDefault="1E793988" w14:paraId="3A5F1BFC" w14:textId="0BE0BB3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3</w:t>
      </w:r>
    </w:p>
    <w:p w:rsidR="1E793988" w:rsidP="74029DE0" w:rsidRDefault="1E793988" w14:paraId="75201870" w14:textId="2DF3333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More than 3</w:t>
      </w:r>
    </w:p>
    <w:p w:rsidR="1E793988" w:rsidP="1FC81E55" w:rsidRDefault="1E793988" w14:paraId="16C0C13B" w14:textId="79EF95E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vehicle in household? 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0D86D423" w:rsidP="0D86D423" w:rsidRDefault="0D86D423" w14:paraId="5822A6F5" w14:textId="4020FC4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</w:p>
    <w:p w:rsidR="1E793988" w:rsidP="0D86D423" w:rsidRDefault="1E793988" w14:paraId="3081694B" w14:textId="4D71D461">
      <w:pPr>
        <w:pStyle w:val="Normal"/>
        <w:suppressLineNumbers w:val="0"/>
        <w:bidi w:val="0"/>
        <w:spacing w:before="0" w:beforeAutospacing="off" w:after="0" w:afterAutospacing="off" w:line="259" w:lineRule="auto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Q7 – VEHICLE MAKE (BM)</w:t>
      </w:r>
    </w:p>
    <w:p w:rsidR="1E793988" w:rsidP="74029DE0" w:rsidRDefault="1E793988" w14:paraId="4F61687C" w14:textId="405E4A3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2555A592" w:rsidR="2555A59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1E793988" w:rsidP="74029DE0" w:rsidRDefault="1E793988" w14:paraId="4AFDA6BB" w14:textId="2AB1236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0801352A" w:rsidR="0801352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Which make(s) do you currently have in your household?</w:t>
      </w:r>
    </w:p>
    <w:p w:rsidR="6A2D5997" w:rsidP="74029DE0" w:rsidRDefault="6A2D5997" w14:paraId="582A3C2F" w14:textId="7B91926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</w:p>
    <w:p w:rsidR="6A2D5997" w:rsidP="74029DE0" w:rsidRDefault="6A2D5997" w14:paraId="6027D4ED" w14:textId="4CC131A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Brand: </w:t>
      </w:r>
    </w:p>
    <w:p w:rsidR="41303E7E" w:rsidP="41303E7E" w:rsidRDefault="41303E7E" w14:paraId="3D1C23C2" w14:textId="6C4A128A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Acura</w:t>
      </w:r>
    </w:p>
    <w:p w:rsidR="61603602" w:rsidP="61603602" w:rsidRDefault="61603602" w14:paraId="3378B336" w14:textId="0CBDA73E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Audi</w:t>
      </w:r>
    </w:p>
    <w:p w:rsidR="61603602" w:rsidP="61603602" w:rsidRDefault="61603602" w14:paraId="7D0714A0" w14:textId="16BC5B59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BMW</w:t>
      </w:r>
    </w:p>
    <w:p w:rsidR="61603602" w:rsidP="61603602" w:rsidRDefault="61603602" w14:paraId="3C6C9547" w14:textId="62995B33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Cadillac</w:t>
      </w:r>
    </w:p>
    <w:p w:rsidR="61603602" w:rsidP="61603602" w:rsidRDefault="61603602" w14:paraId="070EEC96" w14:textId="7DB47C6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Chevrolet </w:t>
      </w:r>
    </w:p>
    <w:p w:rsidR="61603602" w:rsidP="61603602" w:rsidRDefault="61603602" w14:paraId="363281C4" w14:textId="0B7D9E1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Ford</w:t>
      </w:r>
    </w:p>
    <w:p w:rsidR="2638BCEA" w:rsidP="2638BCEA" w:rsidRDefault="2638BCEA" w14:paraId="7D62004D" w14:textId="344D64F4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Genesis</w:t>
      </w:r>
    </w:p>
    <w:p w:rsidR="61603602" w:rsidP="61603602" w:rsidRDefault="61603602" w14:paraId="7F666CB5" w14:textId="7E285CF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Honda</w:t>
      </w:r>
    </w:p>
    <w:p w:rsidR="61603602" w:rsidP="61603602" w:rsidRDefault="61603602" w14:paraId="272D48AD" w14:textId="5166FBD5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Hyundai</w:t>
      </w:r>
    </w:p>
    <w:p w:rsidR="61603602" w:rsidP="61603602" w:rsidRDefault="61603602" w14:paraId="6F3069C5" w14:textId="6D8B884F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Infiniti</w:t>
      </w:r>
    </w:p>
    <w:p w:rsidR="61603602" w:rsidP="61603602" w:rsidRDefault="61603602" w14:paraId="069FDA7D" w14:textId="05FBD66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Jeep</w:t>
      </w:r>
    </w:p>
    <w:p w:rsidR="41303E7E" w:rsidP="41303E7E" w:rsidRDefault="41303E7E" w14:paraId="23CDF588" w14:textId="67BF7828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Kia</w:t>
      </w:r>
    </w:p>
    <w:p w:rsidR="61603602" w:rsidP="61603602" w:rsidRDefault="61603602" w14:paraId="2C750225" w14:textId="589B0A9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Lexus</w:t>
      </w:r>
    </w:p>
    <w:p w:rsidR="61603602" w:rsidP="61603602" w:rsidRDefault="61603602" w14:paraId="69915C75" w14:textId="156C3872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Lucid</w:t>
      </w:r>
    </w:p>
    <w:p w:rsidR="61603602" w:rsidP="61603602" w:rsidRDefault="61603602" w14:paraId="4186E001" w14:textId="717B5138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Mazda</w:t>
      </w:r>
    </w:p>
    <w:p w:rsidR="61603602" w:rsidP="61603602" w:rsidRDefault="61603602" w14:paraId="04BB7ADA" w14:textId="6DCF4753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Mercedes Benz</w:t>
      </w:r>
    </w:p>
    <w:p w:rsidR="61603602" w:rsidP="61603602" w:rsidRDefault="61603602" w14:paraId="7B0CD177" w14:textId="5B74A927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MINI</w:t>
      </w:r>
    </w:p>
    <w:p w:rsidR="61603602" w:rsidP="61603602" w:rsidRDefault="61603602" w14:paraId="0B4DE2F4" w14:textId="7E2A5921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Nissan</w:t>
      </w:r>
    </w:p>
    <w:p w:rsidR="41303E7E" w:rsidP="41303E7E" w:rsidRDefault="41303E7E" w14:paraId="77713473" w14:textId="7F2E33B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Polestar</w:t>
      </w:r>
    </w:p>
    <w:p w:rsidR="61603602" w:rsidP="61603602" w:rsidRDefault="61603602" w14:paraId="57506207" w14:textId="17EB0F87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Porsche</w:t>
      </w:r>
    </w:p>
    <w:p w:rsidR="61603602" w:rsidP="61603602" w:rsidRDefault="61603602" w14:paraId="31E1BF76" w14:textId="1A3A783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Range Rover</w:t>
      </w:r>
    </w:p>
    <w:p w:rsidR="61603602" w:rsidP="61603602" w:rsidRDefault="61603602" w14:paraId="64EA5595" w14:textId="517A0A0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Rivian</w:t>
      </w:r>
    </w:p>
    <w:p w:rsidR="61603602" w:rsidP="61603602" w:rsidRDefault="61603602" w14:paraId="12DE341F" w14:textId="22A453EF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Subaru</w:t>
      </w:r>
    </w:p>
    <w:p w:rsidR="61603602" w:rsidP="61603602" w:rsidRDefault="61603602" w14:paraId="4D7C47BC" w14:textId="157922D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Tesla</w:t>
      </w:r>
    </w:p>
    <w:p w:rsidR="61603602" w:rsidP="61603602" w:rsidRDefault="61603602" w14:paraId="00FA0138" w14:textId="4858048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Toyota</w:t>
      </w:r>
    </w:p>
    <w:p w:rsidR="41303E7E" w:rsidP="41303E7E" w:rsidRDefault="41303E7E" w14:paraId="28B618DA" w14:textId="4F8801C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Volkswagen </w:t>
      </w:r>
    </w:p>
    <w:p w:rsidR="41303E7E" w:rsidP="41303E7E" w:rsidRDefault="41303E7E" w14:paraId="25320669" w14:textId="553323B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Volvo</w:t>
      </w:r>
    </w:p>
    <w:p w:rsidR="3F5655E2" w:rsidP="3F5655E2" w:rsidRDefault="3F5655E2" w14:paraId="47E7E262" w14:textId="53F3467E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3F5655E2" w:rsidR="3F5655E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Other (please specify)</w:t>
      </w:r>
    </w:p>
    <w:p w:rsidR="1E793988" w:rsidP="74029DE0" w:rsidRDefault="1E793988" w14:paraId="039F0CDB" w14:textId="418AA91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9C7AB72" w:rsidR="29C7AB7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="1E793988" w:rsidP="74029DE0" w:rsidRDefault="1E793988" w14:paraId="68587DD4" w14:textId="3636BF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Q8 – ENGINE TYPE (BM adapted)</w:t>
      </w:r>
    </w:p>
    <w:p w:rsidR="3E21E961" w:rsidP="74029DE0" w:rsidRDefault="3E21E961" w14:paraId="7E67ACE1" w14:textId="0B9A686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2555A592" w:rsidR="2555A59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410880E8" w14:textId="1C247739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And what engine type does it have?</w:t>
      </w:r>
    </w:p>
    <w:p w:rsidR="3E21E961" w:rsidP="74029DE0" w:rsidRDefault="3E21E961" w14:paraId="472F722A" w14:textId="1EA5174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</w:p>
    <w:p w:rsidR="215627D0" w:rsidP="215627D0" w:rsidRDefault="215627D0" w14:paraId="75620F3F" w14:textId="1231EFE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15627D0" w:rsidR="215627D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COLUMNS</w:t>
      </w:r>
    </w:p>
    <w:p w:rsidR="535E939B" w:rsidP="535E939B" w:rsidRDefault="535E939B" w14:paraId="68F8FF91" w14:textId="0E4360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Fully electric  </w:t>
      </w:r>
    </w:p>
    <w:p w:rsidR="535E939B" w:rsidP="535E939B" w:rsidRDefault="535E939B" w14:paraId="024B44CA" w14:textId="421728D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Plug-in hybrid </w:t>
      </w:r>
    </w:p>
    <w:p w:rsidR="535E939B" w:rsidP="535E939B" w:rsidRDefault="535E939B" w14:paraId="35EAEC08" w14:textId="699C68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Traditional hybrid (cannot plug-in) </w:t>
      </w:r>
    </w:p>
    <w:p w:rsidR="2638BCEA" w:rsidP="2638BCEA" w:rsidRDefault="2638BCEA" w14:paraId="06C3A88C" w14:textId="527464E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Hydrogen </w:t>
      </w:r>
    </w:p>
    <w:p w:rsidR="535E939B" w:rsidP="535E939B" w:rsidRDefault="535E939B" w14:paraId="2C8A33ED" w14:textId="7157F0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Gasoline</w:t>
      </w:r>
    </w:p>
    <w:p w:rsidR="6411152A" w:rsidP="6411152A" w:rsidRDefault="6411152A" w14:paraId="700B11D7" w14:textId="762874DF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6411152A" w:rsidR="6411152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Diesel</w:t>
      </w:r>
    </w:p>
    <w:p w:rsidR="003F60E4" w:rsidP="74029DE0" w:rsidRDefault="003F60E4" w14:paraId="137AD3DC" w14:textId="69846B1F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="3E21E961" w:rsidP="74029DE0" w:rsidRDefault="3E21E961" w14:paraId="1CCBDE77" w14:textId="37574ACE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Q9 – GENDER (BM)</w:t>
      </w:r>
    </w:p>
    <w:p w:rsidR="3E21E961" w:rsidP="74029DE0" w:rsidRDefault="3E21E961" w14:paraId="2499EE82" w14:textId="237A4164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1C6D5F11" w14:textId="1300481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Which of the following best describes your gender? </w:t>
      </w:r>
    </w:p>
    <w:p w:rsidR="3E21E961" w:rsidP="74029DE0" w:rsidRDefault="3E21E961" w14:paraId="445A46DD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42783DE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Male</w:t>
      </w:r>
    </w:p>
    <w:p w:rsidR="3E21E961" w:rsidP="74029DE0" w:rsidRDefault="3E21E961" w14:paraId="3C72935A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Female</w:t>
      </w:r>
    </w:p>
    <w:p w:rsidR="3E21E961" w:rsidP="74029DE0" w:rsidRDefault="3E21E961" w14:paraId="115E48A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Non-binary</w:t>
      </w:r>
    </w:p>
    <w:p w:rsidR="3E21E961" w:rsidP="74029DE0" w:rsidRDefault="3E21E961" w14:paraId="2F797905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Transgender</w:t>
      </w:r>
    </w:p>
    <w:p w:rsidR="3E21E961" w:rsidP="74029DE0" w:rsidRDefault="3E21E961" w14:paraId="6328AC3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say</w:t>
      </w:r>
    </w:p>
    <w:p w:rsidR="3E21E961" w:rsidP="74029DE0" w:rsidRDefault="3E21E961" w14:paraId="43F67870" w14:textId="3264D7E1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="3E21E961" w:rsidP="74029DE0" w:rsidRDefault="3E21E961" w14:paraId="32182270" w14:textId="4D527C9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Q10 – SEXUAL ORIENTATION</w:t>
      </w:r>
    </w:p>
    <w:p w:rsidR="3E21E961" w:rsidP="74029DE0" w:rsidRDefault="3E21E961" w14:paraId="251888E9" w14:textId="0E3E485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3E21E961" w:rsidP="74029DE0" w:rsidRDefault="3E21E961" w14:paraId="1CAB4BBD" w14:textId="42D7E8D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What is your sexual orientation? </w:t>
      </w:r>
    </w:p>
    <w:p w:rsidR="3E21E961" w:rsidP="74029DE0" w:rsidRDefault="3E21E961" w14:paraId="33CA6D0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7E20EE5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Heterosexual</w:t>
      </w:r>
    </w:p>
    <w:p w:rsidR="3E21E961" w:rsidP="74029DE0" w:rsidRDefault="3E21E961" w14:paraId="1DF6134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Homosexual</w:t>
      </w:r>
    </w:p>
    <w:p w:rsidR="3E21E961" w:rsidP="74029DE0" w:rsidRDefault="3E21E961" w14:paraId="77E6783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Bisexual</w:t>
      </w:r>
    </w:p>
    <w:p w:rsidR="3E21E961" w:rsidP="74029DE0" w:rsidRDefault="3E21E961" w14:paraId="792753E9" w14:textId="7867DE0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A2A17C9" w:rsidR="2A2A17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Other (please specify)</w:t>
      </w:r>
    </w:p>
    <w:p w:rsidR="3E21E961" w:rsidP="74029DE0" w:rsidRDefault="3E21E961" w14:paraId="686E411A" w14:textId="36DACC93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say</w:t>
      </w:r>
    </w:p>
    <w:p w:rsidR="3E21E961" w:rsidP="74029DE0" w:rsidRDefault="3E21E961" w14:paraId="16A060C2" w14:textId="456B3161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0BD" w:themeColor="accent1" w:themeTint="FF" w:themeShade="FF"/>
          <w:sz w:val="24"/>
          <w:szCs w:val="24"/>
          <w:lang w:val="en-GB"/>
        </w:rPr>
      </w:pPr>
    </w:p>
    <w:p w:rsidR="3E21E961" w:rsidP="74029DE0" w:rsidRDefault="3E21E961" w14:paraId="574BFF5A" w14:textId="6F2D4845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Q11 –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 xml:space="preserve">RACE </w:t>
      </w:r>
    </w:p>
    <w:p w:rsidR="3E21E961" w:rsidP="74029DE0" w:rsidRDefault="3E21E961" w14:paraId="463E4916" w14:textId="0DF6872B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Tint="FF" w:themeShade="D9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6E19B351" w14:textId="6A27121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What is your racial or ethnic background? Select all that apply. </w:t>
      </w:r>
    </w:p>
    <w:p w:rsidR="3E21E961" w:rsidP="74029DE0" w:rsidRDefault="3E21E961" w14:paraId="29F0ED4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36D16878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African American </w:t>
      </w:r>
    </w:p>
    <w:p w:rsidR="3E21E961" w:rsidP="74029DE0" w:rsidRDefault="3E21E961" w14:paraId="38131FA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Native American </w:t>
      </w:r>
    </w:p>
    <w:p w:rsidR="3E21E961" w:rsidP="74029DE0" w:rsidRDefault="3E21E961" w14:paraId="36E9ADE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Hawaiian/Pacific Islander </w:t>
      </w:r>
    </w:p>
    <w:p w:rsidR="3E21E961" w:rsidP="74029DE0" w:rsidRDefault="3E21E961" w14:paraId="2C5C59A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Hispanic/Latino </w:t>
      </w:r>
    </w:p>
    <w:p w:rsidR="3E21E961" w:rsidP="74029DE0" w:rsidRDefault="3E21E961" w14:paraId="0C939052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White/Caucasian </w:t>
      </w:r>
    </w:p>
    <w:p w:rsidR="3E21E961" w:rsidP="74029DE0" w:rsidRDefault="3E21E961" w14:paraId="6C6D45B8" w14:textId="707025EF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East Asian (China, Japan, Korea etc.)</w:t>
      </w:r>
    </w:p>
    <w:p w:rsidR="3E21E961" w:rsidP="74029DE0" w:rsidRDefault="3E21E961" w14:paraId="0B0BDC41" w14:textId="1C1D96E2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South Asian (Bangladesh, Pakistan, India, etc.)</w:t>
      </w:r>
    </w:p>
    <w:p w:rsidR="3E21E961" w:rsidP="74029DE0" w:rsidRDefault="3E21E961" w14:paraId="2441B072" w14:textId="07C40D4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Southeast Asian (Brunei, Cambodia, Indonesia, etc.)</w:t>
      </w:r>
    </w:p>
    <w:p w:rsidR="3E21E961" w:rsidP="74029DE0" w:rsidRDefault="3E21E961" w14:paraId="59F753A1" w14:textId="35EA594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Central Asian (Kazakhstan, Tajikistan, Uzbekistan, etc.)</w:t>
      </w:r>
    </w:p>
    <w:p w:rsidR="3E21E961" w:rsidP="74029DE0" w:rsidRDefault="3E21E961" w14:paraId="0452E62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Middle Eastern/North African </w:t>
      </w:r>
    </w:p>
    <w:p w:rsidR="3E21E961" w:rsidP="74029DE0" w:rsidRDefault="3E21E961" w14:paraId="0DF7A9A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Other [please specify] </w:t>
      </w:r>
    </w:p>
    <w:p w:rsidR="3E21E961" w:rsidP="74029DE0" w:rsidRDefault="3E21E961" w14:paraId="24E574CA" w14:textId="2A40AA2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 prefer not to answer </w:t>
      </w:r>
    </w:p>
    <w:p w:rsidR="3E21E961" w:rsidP="74029DE0" w:rsidRDefault="3E21E961" w14:paraId="7DBCF488" w14:textId="65B139CD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="3E21E961" w:rsidP="11E3C6FD" w:rsidRDefault="3E21E961" w14:paraId="7D8E651B" w14:textId="46F866FF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Q12 – AGE (BM ADAPTED)</w:t>
      </w:r>
    </w:p>
    <w:p w:rsidR="3E21E961" w:rsidP="74029DE0" w:rsidRDefault="3E21E961" w14:paraId="3E8422B0" w14:textId="13D4484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0E3BF6E1" w:rsidP="0E3BF6E1" w:rsidRDefault="0E3BF6E1" w14:paraId="54978BC5" w14:textId="5640BC3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SCREENOUT UNDER 25 AND OVER 70 </w:t>
      </w:r>
    </w:p>
    <w:p w:rsidR="0E3BF6E1" w:rsidP="0E3BF6E1" w:rsidRDefault="0E3BF6E1" w14:paraId="69AF49E7" w14:textId="66C9BB30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E3BF6E1" w:rsidP="0E3BF6E1" w:rsidRDefault="0E3BF6E1" w14:paraId="538AA913" w14:textId="3DC3A85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 xml:space="preserve">How old are you? Please select one. </w:t>
      </w:r>
    </w:p>
    <w:p w:rsidR="0E3BF6E1" w:rsidP="0E3BF6E1" w:rsidRDefault="0E3BF6E1" w14:paraId="5EDA4836" w14:textId="6AB017F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</w:pPr>
    </w:p>
    <w:p w:rsidR="2638BCEA" w:rsidP="2638BCEA" w:rsidRDefault="2638BCEA" w14:paraId="0B568C78" w14:textId="3EF6166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 xml:space="preserve">24 and under </w:t>
      </w: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578E4835" w:rsidP="2638BCEA" w:rsidRDefault="578E4835" w14:paraId="3D8CFCB0" w14:textId="7F10849D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25-29</w:t>
      </w:r>
    </w:p>
    <w:p w:rsidR="2638BCEA" w:rsidP="2638BCEA" w:rsidRDefault="2638BCEA" w14:paraId="736A9FB1" w14:textId="08FEE2F2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30-34</w:t>
      </w:r>
    </w:p>
    <w:p w:rsidR="2638BCEA" w:rsidP="2638BCEA" w:rsidRDefault="2638BCEA" w14:paraId="774740EF" w14:textId="701C50B1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35-39</w:t>
      </w:r>
    </w:p>
    <w:p w:rsidR="2638BCEA" w:rsidP="2638BCEA" w:rsidRDefault="2638BCEA" w14:paraId="667E2DB3" w14:textId="69FE95E0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40-44</w:t>
      </w:r>
    </w:p>
    <w:p w:rsidR="2638BCEA" w:rsidP="2638BCEA" w:rsidRDefault="2638BCEA" w14:paraId="51E58A0F" w14:textId="464C0F28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45-49</w:t>
      </w:r>
    </w:p>
    <w:p w:rsidR="2638BCEA" w:rsidP="2638BCEA" w:rsidRDefault="2638BCEA" w14:paraId="0F5522BD" w14:textId="72B4F65F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50-54</w:t>
      </w:r>
    </w:p>
    <w:p w:rsidR="2638BCEA" w:rsidP="2638BCEA" w:rsidRDefault="2638BCEA" w14:paraId="127E0AA4" w14:textId="083EEE9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55-59</w:t>
      </w:r>
    </w:p>
    <w:p w:rsidR="2638BCEA" w:rsidP="2638BCEA" w:rsidRDefault="2638BCEA" w14:paraId="10136FCB" w14:textId="51E61AAB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60-64</w:t>
      </w:r>
    </w:p>
    <w:p w:rsidR="2638BCEA" w:rsidP="2638BCEA" w:rsidRDefault="2638BCEA" w14:paraId="5C1385FE" w14:textId="6650A7F5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65-69</w:t>
      </w:r>
    </w:p>
    <w:p w:rsidR="2638BCEA" w:rsidP="11E3C6FD" w:rsidRDefault="2638BCEA" w14:paraId="2BE5DC47" w14:textId="5655849E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 xml:space="preserve">70 and above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2638BCEA" w:rsidP="2638BCEA" w:rsidRDefault="2638BCEA" w14:paraId="0C5A049E" w14:textId="01B6FC4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</w:p>
    <w:p w:rsidR="001A4876" w:rsidP="74029DE0" w:rsidRDefault="00176F6C" w14:paraId="4E93B94B" w14:textId="35F1912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Q13 - UNAIDED AWARENESS (BM ADAPTED)</w:t>
      </w:r>
    </w:p>
    <w:p w:rsidRPr="001102D2" w:rsidR="00885515" w:rsidP="74029DE0" w:rsidRDefault="00885515" w14:paraId="73DA5C8D" w14:textId="3A187093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="65AFB330" w:rsidP="74029DE0" w:rsidRDefault="65AFB330" w14:paraId="0A4E64E0" w14:textId="5A16DD54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When thinking of 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premium vehicles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, which brands come to mind first? If no brands come to mind, please enter “none” in the first text box below.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Pr="000E3675" w:rsidR="001A4876" w:rsidP="74029DE0" w:rsidRDefault="001A4876" w14:paraId="51FC14E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4EBC0118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1</w:t>
      </w:r>
    </w:p>
    <w:p w:rsidRPr="000E3675" w:rsidR="001A4876" w:rsidP="74029DE0" w:rsidRDefault="001A4876" w14:paraId="1D82E19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2</w:t>
      </w:r>
    </w:p>
    <w:p w:rsidRPr="000E3675" w:rsidR="001A4876" w:rsidP="74029DE0" w:rsidRDefault="001A4876" w14:paraId="41163374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3</w:t>
      </w:r>
    </w:p>
    <w:p w:rsidRPr="000E3675" w:rsidR="001A4876" w:rsidP="74029DE0" w:rsidRDefault="001A4876" w14:paraId="0BC0C6C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4</w:t>
      </w:r>
    </w:p>
    <w:p w:rsidRPr="00CD039E" w:rsidR="00D90420" w:rsidP="74029DE0" w:rsidRDefault="001A4876" w14:paraId="77D097A4" w14:textId="5346BCEB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5 </w:t>
      </w:r>
    </w:p>
    <w:p w:rsidR="001A4876" w:rsidP="74029DE0" w:rsidRDefault="001A4876" w14:paraId="7932AF0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="00FB3DD3" w:rsidP="74029DE0" w:rsidRDefault="00176F6C" w14:paraId="3DE9CF40" w14:textId="605E6C8E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green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Q14 - AIDED AWARENESS (BM ADAPTED) </w:t>
      </w:r>
    </w:p>
    <w:p w:rsidRPr="00885515" w:rsidR="00885515" w:rsidP="74029DE0" w:rsidRDefault="00885515" w14:paraId="597586CF" w14:textId="25E0AD11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74029DE0" w:rsidRDefault="001A4876" w14:paraId="530B6942" w14:textId="5D1C8FF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Which of the following brands, if any, have you heard of? 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Pr="000E3675" w:rsidR="001A4876" w:rsidP="74029DE0" w:rsidRDefault="001A4876" w14:paraId="77D1F877" w14:textId="7777777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228CF" w:rsidR="7D534AD0" w:rsidP="74029DE0" w:rsidRDefault="7D534AD0" w14:paraId="0D471546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BMW</w:t>
      </w:r>
    </w:p>
    <w:p w:rsidRPr="000228CF" w:rsidR="7D534AD0" w:rsidP="74029DE0" w:rsidRDefault="7D534AD0" w14:paraId="2F09EB55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Audi </w:t>
      </w:r>
    </w:p>
    <w:p w:rsidRPr="000228CF" w:rsidR="7D534AD0" w:rsidP="74029DE0" w:rsidRDefault="7D534AD0" w14:paraId="25CC33BC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0228CF" w:rsidR="7D534AD0" w:rsidP="74029DE0" w:rsidRDefault="7D534AD0" w14:paraId="33A800DA" w14:textId="73C26AB2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3C5E74F8" w14:textId="2647E9F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Pr="00631B93" w:rsidR="00D90420" w:rsidP="74029DE0" w:rsidRDefault="7D534AD0" w14:paraId="185662DF" w14:textId="15D81F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None of the above</w:t>
      </w:r>
    </w:p>
    <w:p w:rsidRPr="000228CF" w:rsidR="001A4876" w:rsidP="74029DE0" w:rsidRDefault="001A4876" w14:paraId="0017328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s-ES"/>
        </w:rPr>
      </w:pPr>
    </w:p>
    <w:p w:rsidR="001A4876" w:rsidP="74029DE0" w:rsidRDefault="00176F6C" w14:paraId="611292E6" w14:textId="3B3AFE91">
      <w:pPr>
        <w:pStyle w:val="Datanote"/>
        <w:framePr w:hSpace="180" w:wrap="around" w:hAnchor="margin" w:vAnchor="text" w:y="22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Q15 - AIDED AD AWARENESS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37459EAC" w14:textId="32B7A61B">
      <w:pPr>
        <w:pStyle w:val="Datanote"/>
        <w:framePr w:hSpace="180" w:wrap="around" w:hAnchor="margin" w:vAnchor="text" w:y="22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74029DE0" w:rsidRDefault="001A4876" w14:paraId="209A680F" w14:textId="3583A5DA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Which of the following brands, if any, have you seen or heard advertising for in the past 2 weeks? 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 </w:t>
      </w:r>
    </w:p>
    <w:p w:rsidRPr="000E3675" w:rsidR="001A4876" w:rsidP="74029DE0" w:rsidRDefault="001A4876" w14:paraId="5E96CD81" w14:textId="77777777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690E7104" w:rsidP="74029DE0" w:rsidRDefault="690E7104" w14:paraId="350F1855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="690E7104" w:rsidP="74029DE0" w:rsidRDefault="690E7104" w14:paraId="114C12EB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Audi </w:t>
      </w:r>
    </w:p>
    <w:p w:rsidR="690E7104" w:rsidP="74029DE0" w:rsidRDefault="690E7104" w14:paraId="769AFA81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Tesla</w:t>
      </w:r>
    </w:p>
    <w:p w:rsidRPr="00FB3DD3" w:rsidR="715AF1A2" w:rsidP="74029DE0" w:rsidRDefault="690E7104" w14:paraId="09ACE535" w14:textId="1B8C427D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Mercedes-Benz</w:t>
      </w:r>
    </w:p>
    <w:p w:rsidR="0E3BF6E1" w:rsidP="0E3BF6E1" w:rsidRDefault="0E3BF6E1" w14:paraId="35B2F712" w14:textId="704396C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Lexus</w:t>
      </w:r>
    </w:p>
    <w:p w:rsidRPr="000E3675" w:rsidR="001A4876" w:rsidP="74029DE0" w:rsidRDefault="001A4876" w14:paraId="15A6FFD9" w14:textId="77777777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None of the above </w:t>
      </w:r>
    </w:p>
    <w:p w:rsidR="00FB3DD3" w:rsidP="11E3C6FD" w:rsidRDefault="00FB3DD3" w14:paraId="3CCA2D3F" w14:textId="7F5CAA0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Pr="00FB3DD3" w:rsidR="00885515" w:rsidP="6722AB85" w:rsidRDefault="00885515" w14:paraId="29DC5CF3" w14:textId="51B91060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4F80BD" w:themeColor="accent1" w:themeTint="FF" w:themeShade="FF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  <w:highlight w:val="green"/>
        </w:rPr>
        <w:t>Q16 - MESSAGE ASSOCIATION</w:t>
      </w: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</w:rPr>
        <w:t xml:space="preserve"> </w:t>
      </w:r>
    </w:p>
    <w:p w:rsidRPr="00FB3DD3" w:rsidR="00885515" w:rsidP="6722AB85" w:rsidRDefault="00885515" w14:paraId="34485601" w14:textId="3CF1C2B9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4F81BD" w:themeColor="accent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6722AB85" w:rsidRDefault="6417E67C" w14:paraId="1E725509" w14:textId="1811BD7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  <w:t xml:space="preserve">Which of the following brands, if any, uses the following message in its advertising? Please select one response. </w:t>
      </w:r>
    </w:p>
    <w:p w:rsidRPr="000E3675" w:rsidR="001A4876" w:rsidP="6722AB85" w:rsidRDefault="001A4876" w14:paraId="2334FFA8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</w:p>
    <w:p w:rsidRPr="00D43AA8" w:rsidR="001A4876" w:rsidP="6722AB85" w:rsidRDefault="001A4876" w14:paraId="43408B2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  <w:t xml:space="preserve">[Insert advertising message] </w:t>
      </w:r>
    </w:p>
    <w:p w:rsidRPr="000E3675" w:rsidR="001A4876" w:rsidP="6722AB85" w:rsidRDefault="001A4876" w14:paraId="1E2716B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sz w:val="24"/>
          <w:szCs w:val="24"/>
        </w:rPr>
      </w:pPr>
    </w:p>
    <w:p w:rsidR="6565B935" w:rsidP="6722AB85" w:rsidRDefault="6565B935" w14:paraId="58DD7ACD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BMW</w:t>
      </w:r>
    </w:p>
    <w:p w:rsidR="6565B935" w:rsidP="6722AB85" w:rsidRDefault="6565B935" w14:paraId="410EB211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 xml:space="preserve">Audi </w:t>
      </w:r>
    </w:p>
    <w:p w:rsidR="6565B935" w:rsidP="6722AB85" w:rsidRDefault="6565B935" w14:paraId="61CD4661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Tesla</w:t>
      </w:r>
    </w:p>
    <w:p w:rsidR="6565B935" w:rsidP="6722AB85" w:rsidRDefault="6565B935" w14:paraId="3C89B2CC" w14:textId="77BEC01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Mercedes-Benz</w:t>
      </w:r>
    </w:p>
    <w:p w:rsidR="0E3BF6E1" w:rsidP="6722AB85" w:rsidRDefault="0E3BF6E1" w14:paraId="5E574FC3" w14:textId="0F26B4D3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Lexus</w:t>
      </w:r>
    </w:p>
    <w:p w:rsidRPr="00CD039E" w:rsidR="00D90420" w:rsidP="6722AB85" w:rsidRDefault="001A4876" w14:paraId="43E68C5A" w14:textId="21DDC120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 xml:space="preserve">None of the above </w:t>
      </w:r>
    </w:p>
    <w:p w:rsidRPr="001A4876" w:rsidR="001A4876" w:rsidP="74029DE0" w:rsidRDefault="001A4876" w14:paraId="14CE301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01A4876" w:rsidP="74029DE0" w:rsidRDefault="00176F6C" w14:paraId="2D06F2B4" w14:textId="09A5BE71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Q17 – CONSIDERATION (</w:t>
      </w: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BM)</w:t>
      </w: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099D3149" w14:textId="0C8901CE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FB3DD3" w:rsidR="00176F6C" w:rsidP="74029DE0" w:rsidRDefault="00176F6C" w14:paraId="37A0BB6C" w14:textId="5078008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C7F86DA" w:rsidR="4C7F86D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Which brands would you seriously consider when buying your next vehicle? </w:t>
      </w:r>
    </w:p>
    <w:p w:rsidRPr="00FB3DD3" w:rsidR="00176F6C" w:rsidP="74029DE0" w:rsidRDefault="00176F6C" w14:paraId="2C42E8CA" w14:textId="1A07DF46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75583D5" w:rsidR="175583D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select by clicking on the respective logos.</w:t>
      </w:r>
    </w:p>
    <w:p w:rsidRPr="000E3675" w:rsidR="001A4876" w:rsidP="74029DE0" w:rsidRDefault="001A4876" w14:paraId="17309483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7CB6D742" w:rsidP="74029DE0" w:rsidRDefault="7CB6D742" w14:paraId="3F6CF14A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="7CB6D742" w:rsidP="74029DE0" w:rsidRDefault="7CB6D742" w14:paraId="0BC5E669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Audi </w:t>
      </w:r>
    </w:p>
    <w:p w:rsidRPr="000228CF" w:rsidR="7CB6D742" w:rsidP="74029DE0" w:rsidRDefault="7CB6D742" w14:paraId="3744632F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FB3DD3" w:rsidR="715AF1A2" w:rsidP="74029DE0" w:rsidRDefault="7CB6D742" w14:paraId="67097530" w14:textId="027ABFD1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494F1AFE" w14:textId="696C871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175583D5" w:rsidR="175583D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="175583D5" w:rsidP="175583D5" w:rsidRDefault="175583D5" w14:paraId="6AAA2E3B" w14:textId="2AE6989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None</w:t>
      </w:r>
      <w:proofErr w:type="spellEnd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 </w:t>
      </w: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of</w:t>
      </w:r>
      <w:proofErr w:type="spellEnd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 </w:t>
      </w: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these</w:t>
      </w:r>
      <w:proofErr w:type="spellEnd"/>
    </w:p>
    <w:p w:rsidRPr="003F60E4" w:rsidR="001A4876" w:rsidP="11E3C6FD" w:rsidRDefault="001A4876" w14:paraId="0C0EC0CB" w14:textId="1CD9C3D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</w:p>
    <w:p w:rsidRPr="00CD039E" w:rsidR="001A4876" w:rsidP="26D64C51" w:rsidRDefault="00176F6C" w14:paraId="51F5A0B7" w14:textId="74761305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  <w:lang w:val="es-ES"/>
        </w:rPr>
        <w:t>Q18 – BRAND MOMENTUM</w:t>
      </w:r>
    </w:p>
    <w:p w:rsidRPr="001102D2" w:rsidR="00885515" w:rsidP="74029DE0" w:rsidRDefault="00885515" w14:paraId="310C7D86" w14:textId="33F79D9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s-ES"/>
        </w:rPr>
        <w:t>ASK ALL</w:t>
      </w:r>
    </w:p>
    <w:p w:rsidRPr="00885515" w:rsidR="001A4876" w:rsidP="74029DE0" w:rsidRDefault="6417E67C" w14:paraId="57236B30" w14:textId="1C006B32">
      <w:pPr>
        <w:keepNext w:val="1"/>
        <w:keepLines w:val="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Which of the following brands are on the way up and have a lot going for them and which do not? Please select one response for each brand. </w:t>
      </w:r>
    </w:p>
    <w:p w:rsidRPr="000E3675" w:rsidR="001A4876" w:rsidP="74029DE0" w:rsidRDefault="001A4876" w14:paraId="04D4010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5439502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COLUMNS</w:t>
      </w:r>
    </w:p>
    <w:p w:rsidRPr="000E3675" w:rsidR="001A4876" w:rsidP="26D64C51" w:rsidRDefault="001A4876" w14:paraId="762E4556" w14:textId="51B7256E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up, a lot going for it</w:t>
      </w:r>
    </w:p>
    <w:p w:rsidRPr="000E3675" w:rsidR="001A4876" w:rsidP="26D64C51" w:rsidRDefault="001A4876" w14:paraId="359F3A27" w14:textId="74609D0C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up, a little going for it</w:t>
      </w:r>
    </w:p>
    <w:p w:rsidRPr="000E3675" w:rsidR="001A4876" w:rsidP="26D64C51" w:rsidRDefault="001A4876" w14:paraId="78E01963" w14:textId="269BD617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It's holding its ground</w:t>
      </w:r>
    </w:p>
    <w:p w:rsidRPr="000E3675" w:rsidR="001A4876" w:rsidP="26D64C51" w:rsidRDefault="001A4876" w14:paraId="4ADC0609" w14:textId="3A906D46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down, losing a little</w:t>
      </w:r>
    </w:p>
    <w:p w:rsidRPr="000E3675" w:rsidR="001A4876" w:rsidP="26D64C51" w:rsidRDefault="001A4876" w14:paraId="4665C822" w14:textId="49D5F55D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On its way down, nothing going for it </w:t>
      </w:r>
    </w:p>
    <w:p w:rsidRPr="000E3675" w:rsidR="001A4876" w:rsidP="74029DE0" w:rsidRDefault="001A4876" w14:paraId="49BBA6D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3EFCE59E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="0787EDCF" w:rsidP="74029DE0" w:rsidRDefault="0787EDCF" w14:paraId="4CDBD35A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Pr="000228CF" w:rsidR="0787EDCF" w:rsidP="74029DE0" w:rsidRDefault="0787EDCF" w14:paraId="74C58A93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Audi </w:t>
      </w:r>
    </w:p>
    <w:p w:rsidRPr="000228CF" w:rsidR="0787EDCF" w:rsidP="74029DE0" w:rsidRDefault="0787EDCF" w14:paraId="6E8BCF46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4941F6" w:rsidR="00D90420" w:rsidP="74029DE0" w:rsidRDefault="0787EDCF" w14:paraId="25D9B928" w14:textId="42F0DCE1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327A6FB0" w14:textId="5E6639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Pr="000E3675" w:rsidR="00EE5AD4" w:rsidP="74029DE0" w:rsidRDefault="00EE5AD4" w14:paraId="7DA64882" w14:textId="7777777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</w:rPr>
      </w:pPr>
    </w:p>
    <w:p w:rsidRPr="00B14942" w:rsidR="00B14942" w:rsidP="74029DE0" w:rsidRDefault="003517D0" w14:paraId="64269845" w14:textId="60EAB99C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bookmarkStart w:name="_Hlk78294434" w:id="0"/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Q19 –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 xml:space="preserve"> MODEL KEY ATTRIBUTES – CORE BRANDS (BM) </w:t>
      </w:r>
    </w:p>
    <w:p w:rsidRPr="00B14942" w:rsidR="00B14942" w:rsidP="74029DE0" w:rsidRDefault="00B14942" w14:paraId="37AC8D19" w14:textId="74C8BB99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FA5EE3F" w:rsidR="1FA5EE3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 AWARE OF EACH BRAND</w:t>
      </w:r>
    </w:p>
    <w:p w:rsidRPr="00B14942" w:rsidR="00B14942" w:rsidP="74029DE0" w:rsidRDefault="00D44085" w14:paraId="204D91FF" w14:textId="055AC95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Please select all brands to which the statement applies by clicking on the respective logos; you can choose as many brands as applicable.</w:t>
      </w:r>
    </w:p>
    <w:p w:rsidRPr="00B14942" w:rsidR="00B14942" w:rsidP="74029DE0" w:rsidRDefault="00B14942" w14:paraId="5AE6A34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B14942" w:rsidR="00B14942" w:rsidP="74029DE0" w:rsidRDefault="00B14942" w14:paraId="0AA39DEF" w14:textId="5422423C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ROWS</w:t>
      </w:r>
    </w:p>
    <w:p w:rsidR="2CD5F288" w:rsidP="2CD5F288" w:rsidRDefault="2CD5F288" w14:paraId="2340F5FD" w14:textId="562B539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FREUDE FOREVER</w:t>
      </w:r>
    </w:p>
    <w:p w:rsidRPr="00B14942" w:rsidR="00B14942" w:rsidP="74029DE0" w:rsidRDefault="00B14942" w14:paraId="41EE9804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Stands for joy</w:t>
      </w:r>
    </w:p>
    <w:p w:rsidRPr="00B14942" w:rsidR="00B14942" w:rsidP="74029DE0" w:rsidRDefault="00B14942" w14:paraId="794AA226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Creates joy for future generations</w:t>
      </w:r>
    </w:p>
    <w:p w:rsidRPr="00B14942" w:rsidR="00B14942" w:rsidP="74029DE0" w:rsidRDefault="00B14942" w14:paraId="3F3B7DB2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Continuously surprised and delights with innovative offers and products</w:t>
      </w:r>
    </w:p>
    <w:p w:rsidRPr="00B14942" w:rsidR="00B14942" w:rsidP="74029DE0" w:rsidRDefault="00B14942" w14:paraId="6851F319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Creates positive lasting memories</w:t>
      </w:r>
    </w:p>
    <w:p w:rsidRPr="00B14942" w:rsidR="00B14942" w:rsidP="74029DE0" w:rsidRDefault="00B14942" w14:paraId="2AE7F354" w14:textId="6F779711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committed to implement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circularity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sustainability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(e.g. to recycle and reuse materials, to avoid waste) </w:t>
      </w:r>
    </w:p>
    <w:p w:rsidR="2CD5F288" w:rsidP="2CD5F288" w:rsidRDefault="2CD5F288" w14:paraId="52F734EE" w14:textId="7AF426F1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HUMAN CENTRIC</w:t>
      </w:r>
    </w:p>
    <w:p w:rsidRPr="00B14942" w:rsidR="00B14942" w:rsidP="74029DE0" w:rsidRDefault="00B14942" w14:paraId="1F6EB0EA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Offers desirable product and services</w:t>
      </w:r>
    </w:p>
    <w:p w:rsidRPr="00B14942" w:rsidR="00B14942" w:rsidP="74029DE0" w:rsidRDefault="00B14942" w14:paraId="7485BAD9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Puts customers first</w:t>
      </w:r>
    </w:p>
    <w:p w:rsidR="2CD5F288" w:rsidP="2CD5F288" w:rsidRDefault="2CD5F288" w14:paraId="78E82B1C" w14:textId="36DA9B4D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TECH MAGIC</w:t>
      </w:r>
    </w:p>
    <w:p w:rsidRPr="00B14942" w:rsidR="00B14942" w:rsidP="74029DE0" w:rsidRDefault="00B14942" w14:paraId="495E1FBA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Makes technology exciting</w:t>
      </w:r>
    </w:p>
    <w:p w:rsidRPr="00B14942" w:rsidR="00B14942" w:rsidP="74029DE0" w:rsidRDefault="00B14942" w14:paraId="3AF3F704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Offers engaging and interactive technology</w:t>
      </w:r>
    </w:p>
    <w:p w:rsidR="2CD5F288" w:rsidP="652B63B3" w:rsidRDefault="2CD5F288" w14:paraId="57CD52E0" w14:textId="432354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652B63B3" w:rsidR="652B63B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LIFESTYLE</w:t>
      </w:r>
    </w:p>
    <w:p w:rsidRPr="00B14942" w:rsidR="00B14942" w:rsidP="74029DE0" w:rsidRDefault="00B14942" w14:paraId="3C582321" w14:textId="10B47DC8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Allows me to express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Fits into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my lifestyle</w:t>
      </w:r>
    </w:p>
    <w:p w:rsidRPr="00B14942" w:rsidR="00B14942" w:rsidP="74029DE0" w:rsidRDefault="00B14942" w14:paraId="1C487831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Allows me to focus on myself</w:t>
      </w:r>
    </w:p>
    <w:p w:rsidR="2CD5F288" w:rsidP="652B63B3" w:rsidRDefault="2CD5F288" w14:paraId="16E4577A" w14:textId="6E964AA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652B63B3" w:rsidR="652B63B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LUXURY</w:t>
      </w:r>
    </w:p>
    <w:p w:rsidRPr="00B14942" w:rsidR="00B14942" w:rsidP="74029DE0" w:rsidRDefault="00B14942" w14:paraId="2337A30E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Stands for luxury</w:t>
      </w:r>
    </w:p>
    <w:p w:rsidRPr="00B14942" w:rsidR="00B14942" w:rsidP="74029DE0" w:rsidRDefault="00B14942" w14:paraId="28770CDB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reward for my accomplishments</w:t>
      </w:r>
    </w:p>
    <w:p w:rsidRPr="00B14942" w:rsidR="00B14942" w:rsidP="74029DE0" w:rsidRDefault="00B14942" w14:paraId="7A34ECF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B14942" w:rsidR="00B14942" w:rsidP="74029DE0" w:rsidRDefault="00B14942" w14:paraId="5B72F361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COLUMNS</w:t>
      </w:r>
    </w:p>
    <w:p w:rsidRPr="00B14942" w:rsidR="00B14942" w:rsidP="7AE8E0F5" w:rsidRDefault="00B14942" w14:paraId="16B4E4D2" w14:textId="494B718A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INSERT BRANDS AWARE OF IN Q15</w:t>
      </w:r>
    </w:p>
    <w:p w:rsidR="0D86D423" w:rsidP="0D86D423" w:rsidRDefault="0D86D423" w14:paraId="3DCF425A" w14:textId="408A932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Pr="003517D0" w:rsidR="003517D0" w:rsidP="0D86D423" w:rsidRDefault="00B14942" w14:paraId="4A035D79" w14:textId="5320CA4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Q20 - 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BRAND STRENGTH ATTRIBUTES (BM adapted)</w:t>
      </w:r>
    </w:p>
    <w:p w:rsidR="1FA5EE3F" w:rsidP="1FA5EE3F" w:rsidRDefault="1FA5EE3F" w14:paraId="43694812" w14:textId="40566BCF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IF AWARE OF EACH BRAND</w:t>
      </w:r>
    </w:p>
    <w:p w:rsidRPr="001102D2" w:rsidR="003517D0" w:rsidP="74029DE0" w:rsidRDefault="00885515" w14:paraId="3F937BFB" w14:textId="092F80A3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FA5EE3F" w:rsidR="1FA5EE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To what extent, in your opinion, does the following statement apply to the following brands?</w:t>
      </w:r>
    </w:p>
    <w:p w:rsidRPr="003517D0" w:rsidR="003517D0" w:rsidP="74029DE0" w:rsidRDefault="003517D0" w14:paraId="18081C96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Pr="003517D0" w:rsidR="003517D0" w:rsidP="74029DE0" w:rsidRDefault="003517D0" w14:paraId="0A3D562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Pr="003517D0" w:rsidR="003517D0" w:rsidP="74029DE0" w:rsidRDefault="003517D0" w14:paraId="6E1EB75C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fully trust</w:t>
      </w:r>
    </w:p>
    <w:p w:rsidRPr="003517D0" w:rsidR="003517D0" w:rsidP="74029DE0" w:rsidRDefault="003517D0" w14:paraId="2B6D302C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can fully identify with</w:t>
      </w:r>
    </w:p>
    <w:p w:rsidRPr="003517D0" w:rsidR="003517D0" w:rsidP="74029DE0" w:rsidRDefault="003517D0" w14:paraId="16DDC341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really like</w:t>
      </w:r>
    </w:p>
    <w:p w:rsidRPr="003517D0" w:rsidR="003517D0" w:rsidP="74029DE0" w:rsidRDefault="003517D0" w14:paraId="54986217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would like to own</w:t>
      </w:r>
    </w:p>
    <w:p w:rsidRPr="003517D0" w:rsidR="003517D0" w:rsidP="74029DE0" w:rsidRDefault="003517D0" w14:paraId="74F7DF26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would be willing to pay more for than for other premium brands</w:t>
      </w:r>
    </w:p>
    <w:p w:rsidRPr="003517D0" w:rsidR="003517D0" w:rsidP="74029DE0" w:rsidRDefault="003517D0" w14:paraId="6438A9FE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leading in electric drive</w:t>
      </w:r>
    </w:p>
    <w:p w:rsidRPr="003517D0" w:rsidR="003517D0" w:rsidP="74029DE0" w:rsidRDefault="003517D0" w14:paraId="6CDE5268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leading in digitalization (i.e. digital user experience, apps, connectivity, voice assistant, 5G, over-the-air updates)</w:t>
      </w:r>
    </w:p>
    <w:p w:rsidRPr="003517D0" w:rsidR="003517D0" w:rsidP="74029DE0" w:rsidRDefault="003517D0" w14:paraId="280C5785" w14:textId="770428A5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leading in 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circularity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sustainability efforts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(e.g. to recycle and reuse materials to avoid waste)</w:t>
      </w:r>
    </w:p>
    <w:p w:rsidRPr="003517D0" w:rsidR="003517D0" w:rsidP="74029DE0" w:rsidRDefault="003517D0" w14:paraId="7C8646FB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brand that will still be relevant in 50 years</w:t>
      </w:r>
    </w:p>
    <w:p w:rsidRPr="003517D0" w:rsidR="003517D0" w:rsidP="74029DE0" w:rsidRDefault="003517D0" w14:paraId="465DF7D4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bookmarkEnd w:id="0"/>
    <w:p w:rsidR="00B702F8" w:rsidP="1622F48A" w:rsidRDefault="00B702F8" w14:paraId="1DB194E1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COLUMNS</w:t>
      </w:r>
    </w:p>
    <w:p w:rsidR="11E3C6FD" w:rsidP="11E3C6FD" w:rsidRDefault="11E3C6FD" w14:paraId="1262B77B" w14:textId="307CDB71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INSERT BRANDS AWARE OF IN Q15</w:t>
      </w:r>
    </w:p>
    <w:p w:rsidR="1622F48A" w:rsidP="1622F48A" w:rsidRDefault="1622F48A" w14:paraId="3296EFC9" w14:textId="4067990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252FB5" w:rsidR="00252FB5" w:rsidP="74029DE0" w:rsidRDefault="00B702F8" w14:paraId="00EFC40A" w14:textId="25FF183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Q21 -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highlight w:val="green"/>
          <w:lang w:val="en-GB"/>
        </w:rPr>
        <w:t xml:space="preserve">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BMW MODEL AWARENESS (BM)</w:t>
      </w:r>
    </w:p>
    <w:p w:rsidRPr="00252FB5" w:rsidR="00252FB5" w:rsidP="74029DE0" w:rsidRDefault="00252FB5" w14:paraId="04B26684" w14:textId="4FE108F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ASK IF AWARE OF BMW</w:t>
      </w:r>
    </w:p>
    <w:p w:rsidRPr="00885515" w:rsidR="00252FB5" w:rsidP="74029DE0" w:rsidRDefault="00885515" w14:paraId="1DF87463" w14:textId="235598A8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Please indicate which of the following BMW models you are aware of. </w:t>
      </w:r>
    </w:p>
    <w:p w:rsidR="00885515" w:rsidP="74029DE0" w:rsidRDefault="00885515" w14:paraId="5A6DCE1A" w14:textId="77777777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885515" w:rsidR="00252FB5" w:rsidP="74029DE0" w:rsidRDefault="00252FB5" w14:paraId="5F95C63E" w14:textId="3F5FD4A7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2 Series</w:t>
      </w:r>
    </w:p>
    <w:p w:rsidRPr="00885515" w:rsidR="00252FB5" w:rsidP="74029DE0" w:rsidRDefault="00252FB5" w14:paraId="0FE30EE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3 Series</w:t>
      </w:r>
    </w:p>
    <w:p w:rsidRPr="00885515" w:rsidR="00252FB5" w:rsidP="74029DE0" w:rsidRDefault="00252FB5" w14:paraId="14C0116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4 Series</w:t>
      </w:r>
    </w:p>
    <w:p w:rsidRPr="00885515" w:rsidR="00252FB5" w:rsidP="74029DE0" w:rsidRDefault="00252FB5" w14:paraId="276899E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70969E6" w:rsidR="470969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5 Series</w:t>
      </w:r>
    </w:p>
    <w:p w:rsidRPr="00885515" w:rsidR="00252FB5" w:rsidP="74029DE0" w:rsidRDefault="00252FB5" w14:paraId="765304A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7 Series</w:t>
      </w:r>
    </w:p>
    <w:p w:rsidRPr="00885515" w:rsidR="00252FB5" w:rsidP="74029DE0" w:rsidRDefault="00252FB5" w14:paraId="69E63B7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8 Series</w:t>
      </w:r>
    </w:p>
    <w:p w:rsidRPr="00885515" w:rsidR="00252FB5" w:rsidP="74029DE0" w:rsidRDefault="00252FB5" w14:paraId="4084BC2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Z4</w:t>
      </w:r>
    </w:p>
    <w:p w:rsidRPr="00885515" w:rsidR="00252FB5" w:rsidP="74029DE0" w:rsidRDefault="00252FB5" w14:paraId="3F33995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X1</w:t>
      </w:r>
    </w:p>
    <w:p w:rsidRPr="00885515" w:rsidR="00252FB5" w:rsidP="74029DE0" w:rsidRDefault="00252FB5" w14:paraId="398E384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X2</w:t>
      </w:r>
    </w:p>
    <w:p w:rsidRPr="00885515" w:rsidR="00252FB5" w:rsidP="74029DE0" w:rsidRDefault="00252FB5" w14:paraId="2012EDC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X3</w:t>
      </w:r>
    </w:p>
    <w:p w:rsidRPr="00885515" w:rsidR="00252FB5" w:rsidP="74029DE0" w:rsidRDefault="00252FB5" w14:paraId="113935F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X4</w:t>
      </w:r>
    </w:p>
    <w:p w:rsidRPr="00885515" w:rsidR="00252FB5" w:rsidP="74029DE0" w:rsidRDefault="00252FB5" w14:paraId="5AD8784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X5</w:t>
      </w:r>
    </w:p>
    <w:p w:rsidRPr="00885515" w:rsidR="00252FB5" w:rsidP="74029DE0" w:rsidRDefault="00252FB5" w14:paraId="3D8A5DE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X6</w:t>
      </w:r>
    </w:p>
    <w:p w:rsidRPr="00885515" w:rsidR="00252FB5" w:rsidP="74029DE0" w:rsidRDefault="00252FB5" w14:paraId="004176A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X7</w:t>
      </w:r>
    </w:p>
    <w:p w:rsidRPr="00885515" w:rsidR="00252FB5" w:rsidP="74029DE0" w:rsidRDefault="00252FB5" w14:paraId="6A70E72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XM</w:t>
      </w:r>
    </w:p>
    <w:p w:rsidRPr="00885515" w:rsidR="00252FB5" w:rsidP="74029DE0" w:rsidRDefault="00252FB5" w14:paraId="08610696" w14:textId="08CF8079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i4</w:t>
      </w:r>
    </w:p>
    <w:p w:rsidRPr="00885515" w:rsidR="00252FB5" w:rsidP="74029DE0" w:rsidRDefault="00252FB5" w14:paraId="0D465F91" w14:textId="08548C7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i5</w:t>
      </w:r>
    </w:p>
    <w:p w:rsidRPr="00885515" w:rsidR="00252FB5" w:rsidP="74029DE0" w:rsidRDefault="00252FB5" w14:paraId="5FCD048E" w14:textId="50E562F8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i7</w:t>
      </w:r>
    </w:p>
    <w:p w:rsidRPr="00885515" w:rsidR="00252FB5" w:rsidP="74029DE0" w:rsidRDefault="00252FB5" w14:paraId="5734B558" w14:textId="658DD353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BMW </w:t>
      </w:r>
      <w:proofErr w:type="spellStart"/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iX</w:t>
      </w:r>
      <w:proofErr w:type="spellEnd"/>
    </w:p>
    <w:p w:rsidRPr="00885515" w:rsidR="00252FB5" w:rsidP="74029DE0" w:rsidRDefault="00252FB5" w14:paraId="1C1DD12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M Models</w:t>
      </w:r>
    </w:p>
    <w:p w:rsidRPr="00885515" w:rsidR="00252FB5" w:rsidP="74029DE0" w:rsidRDefault="00252FB5" w14:paraId="6E07AD0E" w14:textId="156FDE01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Not sure [Exclusive choice]</w:t>
      </w:r>
    </w:p>
    <w:p w:rsidRPr="00B702F8" w:rsidR="00B702F8" w:rsidP="74029DE0" w:rsidRDefault="00B702F8" w14:paraId="3F39FEC6" w14:textId="4B13875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252FB5" w:rsidR="00252FB5" w:rsidP="74029DE0" w:rsidRDefault="00252FB5" w14:paraId="2DD61417" w14:textId="1188122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Q22 -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BMW MODEL CONSIDERATION</w:t>
      </w:r>
    </w:p>
    <w:p w:rsidR="00252FB5" w:rsidP="74029DE0" w:rsidRDefault="00252FB5" w14:paraId="08CD802A" w14:textId="5E7ABE3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ASK IF AWARE OF BMW</w:t>
      </w:r>
      <w:r>
        <w:br/>
      </w: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ONLY SHOW MODELS AWARE FROM PREVIOUS QUESTION</w:t>
      </w:r>
    </w:p>
    <w:p w:rsidRPr="00885515" w:rsidR="00252FB5" w:rsidP="74029DE0" w:rsidRDefault="00885515" w14:paraId="7010A29C" w14:textId="467A900B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Which BMW models would you seriously consider when buying your next car? </w:t>
      </w:r>
    </w:p>
    <w:p w:rsidRPr="00885515" w:rsidR="00252FB5" w:rsidP="74029DE0" w:rsidRDefault="00252FB5" w14:paraId="7BF04780" w14:textId="553471AD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00885515" w:rsidP="74029DE0" w:rsidRDefault="00885515" w14:paraId="2D9EC7B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885515" w:rsidR="00252FB5" w:rsidP="74029DE0" w:rsidRDefault="00252FB5" w14:paraId="4BF3FF06" w14:textId="0C36CE8E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2 Series</w:t>
      </w:r>
    </w:p>
    <w:p w:rsidRPr="00885515" w:rsidR="00252FB5" w:rsidP="74029DE0" w:rsidRDefault="00252FB5" w14:paraId="6A8B5707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3 Series</w:t>
      </w:r>
    </w:p>
    <w:p w:rsidRPr="00885515" w:rsidR="00252FB5" w:rsidP="74029DE0" w:rsidRDefault="00252FB5" w14:paraId="7E969D2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4 Series</w:t>
      </w:r>
    </w:p>
    <w:p w:rsidRPr="00885515" w:rsidR="00252FB5" w:rsidP="74029DE0" w:rsidRDefault="00252FB5" w14:paraId="7318CE4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70969E6" w:rsidR="470969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5 Series</w:t>
      </w:r>
    </w:p>
    <w:p w:rsidRPr="00885515" w:rsidR="00252FB5" w:rsidP="74029DE0" w:rsidRDefault="00252FB5" w14:paraId="67936DA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7 Series</w:t>
      </w:r>
    </w:p>
    <w:p w:rsidRPr="00885515" w:rsidR="00252FB5" w:rsidP="74029DE0" w:rsidRDefault="00252FB5" w14:paraId="1DE3C55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8 Series</w:t>
      </w:r>
    </w:p>
    <w:p w:rsidRPr="00885515" w:rsidR="00252FB5" w:rsidP="74029DE0" w:rsidRDefault="00252FB5" w14:paraId="4617651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Z4</w:t>
      </w:r>
    </w:p>
    <w:p w:rsidRPr="00885515" w:rsidR="00252FB5" w:rsidP="74029DE0" w:rsidRDefault="00252FB5" w14:paraId="0A8EEBB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X1</w:t>
      </w:r>
    </w:p>
    <w:p w:rsidRPr="00885515" w:rsidR="00252FB5" w:rsidP="74029DE0" w:rsidRDefault="00252FB5" w14:paraId="27F4BD3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X2</w:t>
      </w:r>
    </w:p>
    <w:p w:rsidRPr="00885515" w:rsidR="00252FB5" w:rsidP="74029DE0" w:rsidRDefault="00252FB5" w14:paraId="730ADD1C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X3</w:t>
      </w:r>
    </w:p>
    <w:p w:rsidRPr="00885515" w:rsidR="00252FB5" w:rsidP="74029DE0" w:rsidRDefault="00252FB5" w14:paraId="02D172FC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X4</w:t>
      </w:r>
    </w:p>
    <w:p w:rsidRPr="00885515" w:rsidR="00252FB5" w:rsidP="74029DE0" w:rsidRDefault="00252FB5" w14:paraId="3834F21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X5</w:t>
      </w:r>
    </w:p>
    <w:p w:rsidRPr="00885515" w:rsidR="00252FB5" w:rsidP="74029DE0" w:rsidRDefault="00252FB5" w14:paraId="6238D75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X6</w:t>
      </w:r>
    </w:p>
    <w:p w:rsidRPr="00885515" w:rsidR="00252FB5" w:rsidP="74029DE0" w:rsidRDefault="00252FB5" w14:paraId="39AB0EA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X7</w:t>
      </w:r>
    </w:p>
    <w:p w:rsidRPr="00885515" w:rsidR="00252FB5" w:rsidP="74029DE0" w:rsidRDefault="00252FB5" w14:paraId="725E373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XM</w:t>
      </w:r>
    </w:p>
    <w:p w:rsidRPr="00885515" w:rsidR="00252FB5" w:rsidP="74029DE0" w:rsidRDefault="00252FB5" w14:paraId="237A3B2A" w14:textId="55270BE4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i4</w:t>
      </w:r>
    </w:p>
    <w:p w:rsidRPr="00885515" w:rsidR="00252FB5" w:rsidP="74029DE0" w:rsidRDefault="00252FB5" w14:paraId="233C74A1" w14:textId="00D1C1F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i5</w:t>
      </w:r>
    </w:p>
    <w:p w:rsidRPr="00885515" w:rsidR="00252FB5" w:rsidP="74029DE0" w:rsidRDefault="00252FB5" w14:paraId="61530B12" w14:textId="5FCAB8B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i7</w:t>
      </w:r>
    </w:p>
    <w:p w:rsidRPr="00885515" w:rsidR="00252FB5" w:rsidP="74029DE0" w:rsidRDefault="00252FB5" w14:paraId="49DC8F6D" w14:textId="6492E0D9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BMW </w:t>
      </w:r>
      <w:proofErr w:type="spellStart"/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iX</w:t>
      </w:r>
      <w:proofErr w:type="spellEnd"/>
    </w:p>
    <w:p w:rsidRPr="00885515" w:rsidR="00252FB5" w:rsidP="74029DE0" w:rsidRDefault="00252FB5" w14:paraId="2D7712E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M Models</w:t>
      </w:r>
    </w:p>
    <w:p w:rsidR="001144C1" w:rsidP="74029DE0" w:rsidRDefault="001144C1" w14:paraId="1B12A4C8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cyan"/>
        </w:rPr>
      </w:pPr>
    </w:p>
    <w:p w:rsidRPr="00303A76" w:rsidR="00EE5AD4" w:rsidP="74029DE0" w:rsidRDefault="00EE5AD4" w14:paraId="615157A2" w14:textId="356266E8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cyan"/>
        </w:rPr>
        <w:t>FOR VIDEO</w:t>
      </w:r>
    </w:p>
    <w:p w:rsidR="00EE5AD4" w:rsidP="74029DE0" w:rsidRDefault="00EE5AD4" w14:paraId="0AD1DCB1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1FC81E55" w:rsidRDefault="00EE5AD4" w14:paraId="3897B566" w14:textId="56FE58ED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FC81E55" w:rsidR="1FC81E5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Before we continue with our questions, we’re going to show you a video on the following screen.  Please take your time to watch the video like you normally would.  Once you are done viewing the entire video you may click the forward-facing arrow to continue with the survey. </w:t>
      </w:r>
    </w:p>
    <w:p w:rsidRPr="00F278DA" w:rsidR="00EE5AD4" w:rsidP="74029DE0" w:rsidRDefault="00EE5AD4" w14:paraId="001AC2B0" w14:textId="753BF1E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FC81E55" w:rsidR="1FC81E5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Please also make sure your speakers are on when viewing the video.</w:t>
      </w:r>
    </w:p>
    <w:p w:rsidR="00EE5AD4" w:rsidP="74029DE0" w:rsidRDefault="00EE5AD4" w14:paraId="2AE79A87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74029DE0" w:rsidRDefault="00EE5AD4" w14:paraId="6B58B90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EACH RESPONDENT WILL SEE 1 OF 2 CREATIVES</w:t>
      </w:r>
    </w:p>
    <w:p w:rsidRPr="00F278DA" w:rsidR="00EE5AD4" w:rsidP="74029DE0" w:rsidRDefault="00EE5AD4" w14:paraId="45BF1C35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FORCE FOR 15 SECONDS for :15 ad, FORCE FOR 30 SECONDS for :30 ad</w:t>
      </w:r>
    </w:p>
    <w:p w:rsidR="00EE5AD4" w:rsidP="74029DE0" w:rsidRDefault="00EE5AD4" w14:paraId="103FE6D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00EE5AD4" w:rsidP="74029DE0" w:rsidRDefault="00EE5AD4" w14:paraId="56A2B06B" w14:textId="6123F33F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ASK IF VISUAL AND AUDIO CONTENT</w:t>
      </w:r>
    </w:p>
    <w:p w:rsidRPr="00EE5AD4" w:rsidR="00FB3DD3" w:rsidP="74029DE0" w:rsidRDefault="00FB3DD3" w14:paraId="539142FF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EE5AD4" w:rsidP="74029DE0" w:rsidRDefault="00252FB5" w14:paraId="1C3805DB" w14:textId="67183516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  <w:lang w:val="en-US"/>
        </w:rPr>
        <w:t xml:space="preserve">Q23 -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VIEW_CONTENT</w:t>
      </w:r>
    </w:p>
    <w:p w:rsidRPr="001102D2" w:rsidR="00885515" w:rsidP="74029DE0" w:rsidRDefault="00885515" w14:paraId="170C2F4E" w14:textId="7D0075DD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317F2F0A" w14:textId="3BACEF6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Were you able to see and hear the content on the previous screen? Please select one response.</w:t>
      </w:r>
    </w:p>
    <w:p w:rsidR="00885515" w:rsidP="74029DE0" w:rsidRDefault="00885515" w14:paraId="68BF413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F278DA" w:rsidR="00EE5AD4" w:rsidP="74029DE0" w:rsidRDefault="00EE5AD4" w14:paraId="773C55EA" w14:textId="4B391AA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Yes</w:t>
      </w:r>
    </w:p>
    <w:p w:rsidR="00EE5AD4" w:rsidP="1E23903F" w:rsidRDefault="00EE5AD4" w14:paraId="5F5055DC" w14:textId="2349DE8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E23903F" w:rsidR="1E239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</w:t>
      </w:r>
    </w:p>
    <w:p w:rsidR="1E23903F" w:rsidP="1E23903F" w:rsidRDefault="1E23903F" w14:paraId="21EA636E" w14:textId="77838703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001102D2" w:rsidP="74029DE0" w:rsidRDefault="001102D2" w14:paraId="7C241351" w14:textId="22BE2DA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Q24 -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OPEN END</w:t>
      </w:r>
    </w:p>
    <w:p w:rsidRPr="00252FB5" w:rsidR="00885515" w:rsidP="74029DE0" w:rsidRDefault="00885515" w14:paraId="1725F1C9" w14:textId="52144BD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Pr="00F278DA" w:rsidR="001102D2" w:rsidP="11E3C6FD" w:rsidRDefault="001102D2" w14:paraId="704E0509" w14:textId="14D973F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tell us your thoughts and feelings about the advertisement you just saw. Tell us anything that comes to mind about the ad. There are no right or wrong answers.</w:t>
      </w:r>
    </w:p>
    <w:p w:rsidR="11E3C6FD" w:rsidP="11E3C6FD" w:rsidRDefault="11E3C6FD" w14:paraId="43620E33" w14:textId="1FB709E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EE5AD4" w:rsidP="74029DE0" w:rsidRDefault="00697156" w14:paraId="7E296D47" w14:textId="146E504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Q25 - AD RECOGNITION</w:t>
      </w:r>
    </w:p>
    <w:p w:rsidRPr="001102D2" w:rsidR="00885515" w:rsidP="74029DE0" w:rsidRDefault="00885515" w14:paraId="7362D11A" w14:textId="0DD34C7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68B37A25" w14:textId="4813BA4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Have you seen this ad or similar within the past two weeks?  Please select one response.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   </w:t>
      </w:r>
    </w:p>
    <w:p w:rsidR="00885515" w:rsidP="74029DE0" w:rsidRDefault="00885515" w14:paraId="3B79D04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F278DA" w:rsidR="00EE5AD4" w:rsidP="74029DE0" w:rsidRDefault="00EE5AD4" w14:paraId="4861CBE3" w14:textId="187AD63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Yes</w:t>
      </w:r>
    </w:p>
    <w:p w:rsidR="0A1A971C" w:rsidP="1E23903F" w:rsidRDefault="0A1A971C" w14:paraId="6E5153B5" w14:textId="345B690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E23903F" w:rsidR="1E239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No</w:t>
      </w:r>
    </w:p>
    <w:p w:rsidR="00EE5AD4" w:rsidP="74029DE0" w:rsidRDefault="00EE5AD4" w14:paraId="0CD1FBA4" w14:textId="64E837E8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Shade="D9"/>
          <w:sz w:val="24"/>
          <w:szCs w:val="24"/>
          <w:lang w:val="en-GB"/>
        </w:rPr>
      </w:pPr>
    </w:p>
    <w:p w:rsidR="00EE5AD4" w:rsidP="74029DE0" w:rsidRDefault="00697156" w14:paraId="581E692C" w14:textId="2C1E60B8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Q26 - BRAND OPINION CHANGE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17B4F834" w14:textId="0D3E4DCC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F278DA" w:rsidR="00EE5AD4" w:rsidP="74029DE0" w:rsidRDefault="00EE5AD4" w14:paraId="4EEF083F" w14:textId="727EDC5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How has seeing this advertisement changed your opinion of BMW? Please select one response.</w:t>
      </w:r>
    </w:p>
    <w:p w:rsidR="00885515" w:rsidP="74029DE0" w:rsidRDefault="00885515" w14:paraId="170E3E5B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F278DA" w:rsidR="00EE5AD4" w:rsidP="74029DE0" w:rsidRDefault="00EE5AD4" w14:paraId="431C3067" w14:textId="7D2BDEC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Much more positive</w:t>
      </w:r>
    </w:p>
    <w:p w:rsidRPr="00F278DA" w:rsidR="00EE5AD4" w:rsidP="74029DE0" w:rsidRDefault="00EE5AD4" w14:paraId="2B79BF4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More positive</w:t>
      </w:r>
    </w:p>
    <w:p w:rsidRPr="00F278DA" w:rsidR="00EE5AD4" w:rsidP="74029DE0" w:rsidRDefault="00EE5AD4" w14:paraId="78AAE04D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Not changed</w:t>
      </w:r>
    </w:p>
    <w:p w:rsidRPr="00F278DA" w:rsidR="00EE5AD4" w:rsidP="74029DE0" w:rsidRDefault="00EE5AD4" w14:paraId="4E6BD2F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More negative</w:t>
      </w:r>
    </w:p>
    <w:p w:rsidRPr="00F278DA" w:rsidR="00EE5AD4" w:rsidP="74029DE0" w:rsidRDefault="00EE5AD4" w14:paraId="19887A3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Much more negative</w:t>
      </w:r>
    </w:p>
    <w:p w:rsidR="00F278DA" w:rsidP="74029DE0" w:rsidRDefault="00EE5AD4" w14:paraId="262F31A3" w14:textId="6376A4B2">
      <w:pPr/>
    </w:p>
    <w:p w:rsidR="00EE5AD4" w:rsidP="74029DE0" w:rsidRDefault="00697156" w14:paraId="43965B9B" w14:textId="4B6CCEE4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Q27 – POST-EXPOSURE CONSIDERATION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FB3DD3" w:rsidR="00885515" w:rsidP="74029DE0" w:rsidRDefault="00885515" w14:paraId="3F977E40" w14:textId="0E23EDA1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Shade="D9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2D6CA8F3" w:rsidRDefault="00EE5AD4" w14:paraId="7A4513B6" w14:textId="4772F49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After seeing this ad, how likely are you to seriously consider a BMW 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when buying your next vehicle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? Please select one response.</w:t>
      </w:r>
    </w:p>
    <w:p w:rsidR="2D6CA8F3" w:rsidP="2D6CA8F3" w:rsidRDefault="2D6CA8F3" w14:paraId="14BB2234" w14:textId="7648AE6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F278DA" w:rsidR="00EE5AD4" w:rsidP="74029DE0" w:rsidRDefault="00EE5AD4" w14:paraId="1BC0FE3C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Very likely </w:t>
      </w:r>
    </w:p>
    <w:p w:rsidRPr="00F278DA" w:rsidR="00EE5AD4" w:rsidP="74029DE0" w:rsidRDefault="00EE5AD4" w14:paraId="55E6119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Somewhat likely</w:t>
      </w:r>
    </w:p>
    <w:p w:rsidRPr="00F278DA" w:rsidR="00EE5AD4" w:rsidP="74029DE0" w:rsidRDefault="00EE5AD4" w14:paraId="763CFCB5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Neither likely nor unlikely </w:t>
      </w:r>
    </w:p>
    <w:p w:rsidRPr="00F278DA" w:rsidR="00EE5AD4" w:rsidP="74029DE0" w:rsidRDefault="00EE5AD4" w14:paraId="1CB79076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Somewhat unlikely  </w:t>
      </w:r>
    </w:p>
    <w:p w:rsidRPr="00F278DA" w:rsidR="00F278DA" w:rsidP="74029DE0" w:rsidRDefault="00EE5AD4" w14:paraId="7B9001EB" w14:textId="35483F9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Very unlikely  </w:t>
      </w:r>
    </w:p>
    <w:p w:rsidRPr="001102D2" w:rsidR="00EE5AD4" w:rsidP="74029DE0" w:rsidRDefault="00EE5AD4" w14:paraId="6333567F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</w:p>
    <w:p w:rsidR="00FB3DD3" w:rsidP="74029DE0" w:rsidRDefault="00697156" w14:paraId="100A342C" w14:textId="0D8B03ED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green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Q28 – AD DIAGNOSTICS </w:t>
      </w:r>
    </w:p>
    <w:p w:rsidRPr="001102D2" w:rsidR="002172C5" w:rsidP="74029DE0" w:rsidRDefault="002172C5" w14:paraId="7CEC4005" w14:textId="3A25DB16">
      <w:pPr>
        <w:pStyle w:val="Datanote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33ADCE58" w14:textId="32A85FD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Thinking about the ad you've just seen; how much do you agree with each statement below?</w:t>
      </w:r>
    </w:p>
    <w:p w:rsidRPr="00EE5AD4" w:rsidR="00EE5AD4" w:rsidP="74029DE0" w:rsidRDefault="00EE5AD4" w14:paraId="2DD1C5A9" w14:textId="77777777">
      <w:pPr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  <w:t>The ad…</w:t>
      </w:r>
    </w:p>
    <w:p w:rsidRPr="00EE5AD4" w:rsidR="00EE5AD4" w:rsidP="74029DE0" w:rsidRDefault="00EE5AD4" w14:paraId="6398A701" w14:textId="77777777">
      <w:pPr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</w:pPr>
    </w:p>
    <w:p w:rsidRPr="00F278DA" w:rsidR="00EE5AD4" w:rsidP="74029DE0" w:rsidRDefault="00EE5AD4" w14:paraId="724BBD8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Please select one response for each.</w:t>
      </w:r>
    </w:p>
    <w:p w:rsidRPr="00F278DA" w:rsidR="00EE5AD4" w:rsidP="74029DE0" w:rsidRDefault="00EE5AD4" w14:paraId="5EB3FBE0" w14:textId="7777777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   </w:t>
      </w:r>
    </w:p>
    <w:p w:rsidRPr="00F278DA" w:rsidR="00EE5AD4" w:rsidP="74029DE0" w:rsidRDefault="00EE5AD4" w14:paraId="39D2B3FD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COLUMNS</w:t>
      </w:r>
    </w:p>
    <w:p w:rsidRPr="00F278DA" w:rsidR="00EE5AD4" w:rsidP="74029DE0" w:rsidRDefault="00EE5AD4" w14:paraId="634FD52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Strongly Agree </w:t>
      </w:r>
    </w:p>
    <w:p w:rsidRPr="00F278DA" w:rsidR="00EE5AD4" w:rsidP="74029DE0" w:rsidRDefault="00EE5AD4" w14:paraId="08B1877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Somewhat Agree</w:t>
      </w:r>
    </w:p>
    <w:p w:rsidRPr="00F278DA" w:rsidR="00EE5AD4" w:rsidP="74029DE0" w:rsidRDefault="00EE5AD4" w14:paraId="1DA5FC6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Neither Agree nor Disagree</w:t>
      </w:r>
    </w:p>
    <w:p w:rsidRPr="00F278DA" w:rsidR="00EE5AD4" w:rsidP="74029DE0" w:rsidRDefault="00EE5AD4" w14:paraId="03D1BD8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Somewhat Disagree</w:t>
      </w:r>
    </w:p>
    <w:p w:rsidRPr="00F278DA" w:rsidR="00EE5AD4" w:rsidP="74029DE0" w:rsidRDefault="00EE5AD4" w14:paraId="206105B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Strongly Disagree</w:t>
      </w:r>
    </w:p>
    <w:p w:rsidR="00EE5AD4" w:rsidP="74029DE0" w:rsidRDefault="00EE5AD4" w14:paraId="4525FCC0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74029DE0" w:rsidRDefault="00EE5AD4" w14:paraId="5D5E2A77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Pr="00F278DA" w:rsidR="00EE5AD4" w:rsidP="74029DE0" w:rsidRDefault="1B5D2E40" w14:paraId="008FF379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unique and different </w:t>
      </w:r>
    </w:p>
    <w:p w:rsidRPr="00F278DA" w:rsidR="00EE5AD4" w:rsidP="74029DE0" w:rsidRDefault="00EE5AD4" w14:paraId="2D7C0D1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confusing </w:t>
      </w:r>
    </w:p>
    <w:p w:rsidRPr="00F278DA" w:rsidR="00EE5AD4" w:rsidP="74029DE0" w:rsidRDefault="00EE5AD4" w14:paraId="0B0E5A8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irritating </w:t>
      </w:r>
    </w:p>
    <w:p w:rsidRPr="00F278DA" w:rsidR="00EE5AD4" w:rsidP="74029DE0" w:rsidRDefault="00EE5AD4" w14:paraId="40B312F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believable </w:t>
      </w:r>
    </w:p>
    <w:p w:rsidRPr="00F278DA" w:rsidR="00EE5AD4" w:rsidP="74029DE0" w:rsidRDefault="00EE5AD4" w14:paraId="30EA845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enjoyable</w:t>
      </w:r>
    </w:p>
    <w:p w:rsidRPr="00F278DA" w:rsidR="00EE5AD4" w:rsidP="74029DE0" w:rsidRDefault="00EE5AD4" w14:paraId="2FE435E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relevant to me</w:t>
      </w:r>
    </w:p>
    <w:p w:rsidR="759CB919" w:rsidP="26D64C51" w:rsidRDefault="759CB919" w14:paraId="3C3C9F6B" w14:textId="3ACFD91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brand I identify with</w:t>
      </w:r>
    </w:p>
    <w:p w:rsidRPr="00697156" w:rsidR="00EE5AD4" w:rsidP="26D64C51" w:rsidRDefault="00EE5AD4" w14:paraId="4EAD778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Fits the way I feel about the brand </w:t>
      </w:r>
    </w:p>
    <w:p w:rsidRPr="00697156" w:rsidR="00EE5AD4" w:rsidP="26D64C51" w:rsidRDefault="00EE5AD4" w14:paraId="6FCE908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Makes me think about the brand in a new way </w:t>
      </w:r>
    </w:p>
    <w:p w:rsidRPr="00697156" w:rsidR="00EE5AD4" w:rsidP="26D64C51" w:rsidRDefault="00EE5AD4" w14:paraId="628AED1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 was emotionally moved by the ad  </w:t>
      </w:r>
    </w:p>
    <w:p w:rsidR="0FD744E4" w:rsidP="11E3C6FD" w:rsidRDefault="0FD744E4" w14:paraId="651F9944" w14:textId="3F7408B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Makes me want to learn more </w:t>
      </w:r>
    </w:p>
    <w:p w:rsidR="0FD744E4" w:rsidP="0FD744E4" w:rsidRDefault="0FD744E4" w14:paraId="1F05A4C9" w14:textId="78964E10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</w:p>
    <w:p w:rsidR="006E18D9" w:rsidP="74029DE0" w:rsidRDefault="006E18D9" w14:paraId="64ED56A1" w14:textId="27127BF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Q29 - MARITAL STATUS</w:t>
      </w:r>
    </w:p>
    <w:p w:rsidRPr="006E18D9" w:rsidR="00FB3DD3" w:rsidP="74029DE0" w:rsidRDefault="00FB3DD3" w14:paraId="0E4E57ED" w14:textId="4A6C1D7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Pr="006E18D9" w:rsidR="006E18D9" w:rsidP="74029DE0" w:rsidRDefault="00885515" w14:paraId="26779467" w14:textId="4EE1AAF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What is your relationship status?</w:t>
      </w:r>
    </w:p>
    <w:p w:rsidRPr="006E18D9" w:rsidR="006E18D9" w:rsidP="74029DE0" w:rsidRDefault="006E18D9" w14:paraId="54850A42" w14:textId="7777777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Pr="006E18D9" w:rsidR="006E18D9" w:rsidP="74029DE0" w:rsidRDefault="006E18D9" w14:paraId="0EE773D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Single, never married</w:t>
      </w:r>
    </w:p>
    <w:p w:rsidRPr="006E18D9" w:rsidR="006E18D9" w:rsidP="74029DE0" w:rsidRDefault="006E18D9" w14:paraId="6053241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Married</w:t>
      </w:r>
    </w:p>
    <w:p w:rsidRPr="006E18D9" w:rsidR="006E18D9" w:rsidP="74029DE0" w:rsidRDefault="006E18D9" w14:paraId="709B85C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Separated, divorced or widowed</w:t>
      </w:r>
    </w:p>
    <w:p w:rsidRPr="006E18D9" w:rsidR="006E18D9" w:rsidP="74029DE0" w:rsidRDefault="006E18D9" w14:paraId="196808D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Domestic partnership/living with someone</w:t>
      </w:r>
    </w:p>
    <w:p w:rsidRPr="006E18D9" w:rsidR="006E18D9" w:rsidP="74029DE0" w:rsidRDefault="006E18D9" w14:paraId="79452EE8" w14:textId="47273EE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answer</w:t>
      </w:r>
    </w:p>
    <w:p w:rsidR="70738D70" w:rsidP="74029DE0" w:rsidRDefault="70738D70" w14:paraId="120C92B1" w14:textId="0B15FCB5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="70738D70" w:rsidP="74029DE0" w:rsidRDefault="70738D70" w14:paraId="4A300820" w14:textId="661C8E4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  <w:t>Q30 - GEOGRAPHIC LOCATION</w:t>
      </w:r>
    </w:p>
    <w:p w:rsidR="70738D70" w:rsidP="74029DE0" w:rsidRDefault="70738D70" w14:paraId="457B18D2" w14:textId="4A6C1D7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70738D70" w:rsidP="74029DE0" w:rsidRDefault="70738D70" w14:paraId="38EF5B8C" w14:textId="67D13AFD">
      <w:pPr>
        <w:pStyle w:val="Normal"/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Which part of the United States do you live in? Please select one. [Single select]</w:t>
      </w:r>
    </w:p>
    <w:p w:rsidR="70738D70" w:rsidP="74029DE0" w:rsidRDefault="70738D70" w14:paraId="645C3594" w14:textId="308DAB57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Northeast: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New Jersey, New York, Pennsylvania, Connecticut, Maine, Massachusetts, New Hampshire, Rhode Island &amp; Vermont</w:t>
      </w:r>
    </w:p>
    <w:p w:rsidR="70738D70" w:rsidP="74029DE0" w:rsidRDefault="70738D70" w14:paraId="34117635" w14:textId="1819AFD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Midwest: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Illinois, Indiana, Michigan, Wisconsin, Ohio, Iowa, Kansas, Minnesota, Missouri, Nebraska, North Dakota &amp; South Dakota</w:t>
      </w:r>
    </w:p>
    <w:p w:rsidR="70738D70" w:rsidP="74029DE0" w:rsidRDefault="70738D70" w14:paraId="01E5E260" w14:textId="7A15EB72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South: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Arkansas, Louisiana, Oklahoma, Texas, Alabama, Kentucky, Mississippi, Tennessee, Delaware, Florida, Georgia, Maryland, North Carolina, South Carolina, Virginia, Washington D.C. &amp; West Virginia</w:t>
      </w:r>
    </w:p>
    <w:p w:rsidR="6315D875" w:rsidP="0D86D423" w:rsidRDefault="6315D875" w14:paraId="6FD47C20" w14:textId="291D9BCB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West: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Alaska, California, Hawaii, Oregon, Washington, Arizona, Colorado, Idaho, Montana, Nevada, New Mexico, Utah &amp; Wyoming</w:t>
      </w:r>
    </w:p>
    <w:p w:rsidR="7AE8E0F5" w:rsidP="7AE8E0F5" w:rsidRDefault="7AE8E0F5" w14:paraId="46F68375" w14:textId="54FA5B0E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Q31 - OTS INTERESTS</w:t>
      </w:r>
    </w:p>
    <w:p w:rsidR="7AE8E0F5" w:rsidP="7AE8E0F5" w:rsidRDefault="7AE8E0F5" w14:paraId="75D7864B" w14:textId="4E895A76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GENERAL INTERESTS </w:t>
      </w:r>
    </w:p>
    <w:p w:rsidR="7AE8E0F5" w:rsidP="7AE8E0F5" w:rsidRDefault="7AE8E0F5" w14:paraId="04A2C221" w14:textId="2F86E04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10F403EC" w14:textId="0F87321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“NONE OF THE ABOVE” = ANCHORED/MUTUALLY EXCLUSIVE  </w:t>
      </w:r>
    </w:p>
    <w:p w:rsidR="7AE8E0F5" w:rsidP="7AE8E0F5" w:rsidRDefault="7AE8E0F5" w14:paraId="635E8645" w14:textId="2357C7C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Which of the following topics do you regularly follow or read about? </w:t>
      </w:r>
    </w:p>
    <w:p w:rsidR="7AE8E0F5" w:rsidP="7AE8E0F5" w:rsidRDefault="7AE8E0F5" w14:paraId="23B733BD" w14:textId="7922E6D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 </w:t>
      </w:r>
    </w:p>
    <w:p w:rsidR="7AE8E0F5" w:rsidP="7AE8E0F5" w:rsidRDefault="7AE8E0F5" w14:paraId="1A26829A" w14:textId="6581F2E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3E3B11B7" w14:textId="7B58681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 for social media or YouTube.  No more than 10 options. </w:t>
      </w:r>
    </w:p>
    <w:p w:rsidR="7AE8E0F5" w:rsidP="7AE8E0F5" w:rsidRDefault="7AE8E0F5" w14:paraId="2F857D1D" w14:textId="1282742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*Bold text if in plan</w:t>
      </w:r>
    </w:p>
    <w:p w:rsidR="7AE8E0F5" w:rsidP="7AE8E0F5" w:rsidRDefault="7AE8E0F5" w14:paraId="5027556C" w14:textId="20EE96A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Luxury goods</w:t>
      </w:r>
    </w:p>
    <w:p w:rsidR="7AE8E0F5" w:rsidP="7AE8E0F5" w:rsidRDefault="7AE8E0F5" w14:paraId="43B4758A" w14:textId="76CDD8C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Sports</w:t>
      </w:r>
    </w:p>
    <w:p w:rsidR="7AE8E0F5" w:rsidP="7AE8E0F5" w:rsidRDefault="7AE8E0F5" w14:paraId="0C5055C1" w14:textId="03CF790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Movies</w:t>
      </w:r>
    </w:p>
    <w:p w:rsidR="7AE8E0F5" w:rsidP="7AE8E0F5" w:rsidRDefault="7AE8E0F5" w14:paraId="4D1984A2" w14:textId="2CE7329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Celebrities</w:t>
      </w:r>
    </w:p>
    <w:p w:rsidR="7AE8E0F5" w:rsidP="7AE8E0F5" w:rsidRDefault="7AE8E0F5" w14:paraId="1F2BE47E" w14:textId="6696169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Travel</w:t>
      </w:r>
    </w:p>
    <w:p w:rsidR="7AE8E0F5" w:rsidP="7AE8E0F5" w:rsidRDefault="7AE8E0F5" w14:paraId="330185A8" w14:textId="21DEB1F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Food/Recipes</w:t>
      </w:r>
    </w:p>
    <w:p w:rsidR="7AE8E0F5" w:rsidP="7AE8E0F5" w:rsidRDefault="7AE8E0F5" w14:paraId="109499A5" w14:textId="56061FC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Finance/Money</w:t>
      </w:r>
    </w:p>
    <w:p w:rsidR="7AE8E0F5" w:rsidP="7AE8E0F5" w:rsidRDefault="7AE8E0F5" w14:paraId="4D387C7C" w14:textId="2BA4277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TV Shows</w:t>
      </w:r>
    </w:p>
    <w:p w:rsidR="7AE8E0F5" w:rsidP="7AE8E0F5" w:rsidRDefault="7AE8E0F5" w14:paraId="6B99A48B" w14:textId="0E26198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</w:t>
      </w:r>
    </w:p>
    <w:p w:rsidR="7AE8E0F5" w:rsidP="7AE8E0F5" w:rsidRDefault="7AE8E0F5" w14:paraId="32BCE585" w14:textId="08BD7B4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25E41126" w14:textId="3C64A1E8">
      <w:pPr>
        <w:spacing w:before="0" w:beforeAutospacing="off" w:after="0" w:afterAutospacing="off"/>
      </w:pPr>
      <w:r w:rsidRPr="0D86D423" w:rsidR="0D86D4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505AB98" w14:textId="1A961184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Q32 - SOCIAL + YOUTUBE OTS</w:t>
      </w:r>
    </w:p>
    <w:p w:rsidR="7AE8E0F5" w:rsidP="7AE8E0F5" w:rsidRDefault="7AE8E0F5" w14:paraId="6F0A8C95" w14:textId="549F579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OTS_SM0 – PLATFORM USAGE </w:t>
      </w:r>
    </w:p>
    <w:p w:rsidR="7AE8E0F5" w:rsidP="7AE8E0F5" w:rsidRDefault="7AE8E0F5" w14:paraId="75E6C05D" w14:textId="7245CB0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ASK ALL </w:t>
      </w:r>
    </w:p>
    <w:p w:rsidR="7AE8E0F5" w:rsidP="7AE8E0F5" w:rsidRDefault="7AE8E0F5" w14:paraId="7E062B26" w14:textId="377E3E7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MULTI SELECT | RANDOMIZE | NONE OF THE ABOVE = ANCHORED/ MUTUALLY EXCLUSIVE | IF NO IN PLATFORM SELECTED SKIP TO END OF SOCIAL OTS BLOCK 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6DB4392B" w14:textId="107226F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of the following apps or websites have you used in the past two weeks?</w:t>
      </w:r>
    </w:p>
    <w:p w:rsidR="7AE8E0F5" w:rsidP="7AE8E0F5" w:rsidRDefault="7AE8E0F5" w14:paraId="5BD31014" w14:textId="5704729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  </w:t>
      </w:r>
    </w:p>
    <w:p w:rsidR="7AE8E0F5" w:rsidP="7AE8E0F5" w:rsidRDefault="7AE8E0F5" w14:paraId="51031F4C" w14:textId="3047A28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06BFBBD8" w14:textId="3279495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*Bold text if in plan</w:t>
      </w:r>
    </w:p>
    <w:p w:rsidR="7AE8E0F5" w:rsidP="7AE8E0F5" w:rsidRDefault="7AE8E0F5" w14:paraId="795F3516" w14:textId="6814165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Facebook</w:t>
      </w:r>
    </w:p>
    <w:p w:rsidR="7AE8E0F5" w:rsidP="7AE8E0F5" w:rsidRDefault="7AE8E0F5" w14:paraId="6024A273" w14:textId="3D00A62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Instagram</w:t>
      </w:r>
    </w:p>
    <w:p w:rsidR="7AE8E0F5" w:rsidP="7AE8E0F5" w:rsidRDefault="7AE8E0F5" w14:paraId="3CFE3F3D" w14:textId="465DEFC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X (formerly Twitter)</w:t>
      </w:r>
    </w:p>
    <w:p w:rsidR="7AE8E0F5" w:rsidP="7AE8E0F5" w:rsidRDefault="7AE8E0F5" w14:paraId="3717C00D" w14:textId="4C918D3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Snapchat</w:t>
      </w:r>
    </w:p>
    <w:p w:rsidR="7AE8E0F5" w:rsidP="7AE8E0F5" w:rsidRDefault="7AE8E0F5" w14:paraId="5D3FE53C" w14:textId="134ED22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Pinterest</w:t>
      </w:r>
    </w:p>
    <w:p w:rsidR="7AE8E0F5" w:rsidP="7AE8E0F5" w:rsidRDefault="7AE8E0F5" w14:paraId="2935588D" w14:textId="7C74ECD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LinkedIn</w:t>
      </w:r>
    </w:p>
    <w:p w:rsidR="7AE8E0F5" w:rsidP="7AE8E0F5" w:rsidRDefault="7AE8E0F5" w14:paraId="1B701087" w14:textId="0641010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TikTok</w:t>
      </w:r>
    </w:p>
    <w:p w:rsidR="7AE8E0F5" w:rsidP="7AE8E0F5" w:rsidRDefault="7AE8E0F5" w14:paraId="768109C8" w14:textId="623B0B3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Reddit</w:t>
      </w:r>
    </w:p>
    <w:p w:rsidR="7AE8E0F5" w:rsidP="7AE8E0F5" w:rsidRDefault="7AE8E0F5" w14:paraId="01038F76" w14:textId="1236DE8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YouTube</w:t>
      </w:r>
    </w:p>
    <w:p w:rsidR="7AE8E0F5" w:rsidP="7AE8E0F5" w:rsidRDefault="7AE8E0F5" w14:paraId="51BFA19E" w14:textId="6A17A4F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Gmail SHOW ONLY IF GOOGLE DISCOVERY</w:t>
      </w:r>
    </w:p>
    <w:p w:rsidR="7AE8E0F5" w:rsidP="7AE8E0F5" w:rsidRDefault="7AE8E0F5" w14:paraId="66C49B54" w14:textId="56D581B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Google app SHOW ONLY IF GOOGLE DISCOVERY</w:t>
      </w:r>
    </w:p>
    <w:p w:rsidR="7AE8E0F5" w:rsidP="7AE8E0F5" w:rsidRDefault="7AE8E0F5" w14:paraId="0E07F076" w14:textId="69FBE45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7E3F5DCA" w14:textId="6CA18F2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0D1BE88B" w:rsidRDefault="7AE8E0F5" w14:paraId="19800397" w14:textId="569AD78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highlight w:val="green"/>
          <w:lang w:val="en-US" w:eastAsia="zh-TW" w:bidi="ar-SA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 xml:space="preserve">Q33- </w:t>
      </w:r>
      <w:r w:rsidRPr="0D1BE88B" w:rsidR="0D1BE88B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highlight w:val="green"/>
          <w:lang w:val="en-US" w:eastAsia="zh-TW" w:bidi="ar-SA"/>
        </w:rPr>
        <w:t>PLATFORM USAGE FREQUENCY</w:t>
      </w:r>
    </w:p>
    <w:p w:rsidR="7AE8E0F5" w:rsidP="0D1BE88B" w:rsidRDefault="7AE8E0F5" w14:paraId="11E5B82D" w14:textId="5CD910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</w:t>
      </w:r>
      <w:r w:rsidRPr="0D1BE88B" w:rsidR="0D1BE88B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TS_SM2 </w:t>
      </w:r>
    </w:p>
    <w:p w:rsidR="7AE8E0F5" w:rsidP="7AE8E0F5" w:rsidRDefault="7AE8E0F5" w14:paraId="0C7DA90B" w14:textId="5CFF24D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ASK ALL </w:t>
      </w:r>
    </w:p>
    <w:p w:rsidR="7AE8E0F5" w:rsidP="7AE8E0F5" w:rsidRDefault="7AE8E0F5" w14:paraId="3B36DABB" w14:textId="53267B2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>MATRIX TABLE | SINGLE SELECT | RANDOMIZE ROWS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7AE8E0F5" w:rsidP="7AE8E0F5" w:rsidRDefault="7AE8E0F5" w14:paraId="31402F0B" w14:textId="257984A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How often do you use each of these apps or websites?</w:t>
      </w:r>
    </w:p>
    <w:p w:rsidR="7AE8E0F5" w:rsidP="7AE8E0F5" w:rsidRDefault="7AE8E0F5" w14:paraId="26E9C446" w14:textId="5800BD2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one response for each.  </w:t>
      </w:r>
    </w:p>
    <w:p w:rsidR="7AE8E0F5" w:rsidP="7AE8E0F5" w:rsidRDefault="7AE8E0F5" w14:paraId="2BFD2D86" w14:textId="27BFA47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37449A8" w14:textId="1653B59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RESPONSES: COLUMNS </w:t>
      </w:r>
    </w:p>
    <w:p w:rsidR="7AE8E0F5" w:rsidP="7AE8E0F5" w:rsidRDefault="7AE8E0F5" w14:paraId="76BD1914" w14:textId="3B3AB97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More than once a day</w:t>
      </w:r>
    </w:p>
    <w:p w:rsidR="7AE8E0F5" w:rsidP="7AE8E0F5" w:rsidRDefault="7AE8E0F5" w14:paraId="7BE1C64B" w14:textId="60AF570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Once a day</w:t>
      </w:r>
    </w:p>
    <w:p w:rsidR="7AE8E0F5" w:rsidP="7AE8E0F5" w:rsidRDefault="7AE8E0F5" w14:paraId="5F107C55" w14:textId="483E91C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week</w:t>
      </w:r>
    </w:p>
    <w:p w:rsidR="7AE8E0F5" w:rsidP="7AE8E0F5" w:rsidRDefault="7AE8E0F5" w14:paraId="49DCC2D5" w14:textId="3B4C762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month</w:t>
      </w:r>
    </w:p>
    <w:p w:rsidR="7AE8E0F5" w:rsidP="7AE8E0F5" w:rsidRDefault="7AE8E0F5" w14:paraId="67C01B4C" w14:textId="40CF495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year</w:t>
      </w:r>
    </w:p>
    <w:p w:rsidR="7AE8E0F5" w:rsidP="7AE8E0F5" w:rsidRDefault="7AE8E0F5" w14:paraId="101468DC" w14:textId="701303D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48909EB9" w14:textId="462C7B5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78F84F8A" w14:textId="48115BA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INSERT PLATFORMS SELECTED IN OTS_SM0 </w:t>
      </w:r>
    </w:p>
    <w:p w:rsidR="7AE8E0F5" w:rsidP="7AE8E0F5" w:rsidRDefault="7AE8E0F5" w14:paraId="6771CF94" w14:textId="5D543B0F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D1BE88B" w:rsidP="0D1BE88B" w:rsidRDefault="0D1BE88B" w14:paraId="56DAF8EA" w14:textId="71D5C57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highlight w:val="green"/>
          <w:lang w:val="en-US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Q34 - TOPICS BY PLATFORM</w:t>
      </w:r>
    </w:p>
    <w:p w:rsidR="7AE8E0F5" w:rsidP="7AE8E0F5" w:rsidRDefault="7AE8E0F5" w14:paraId="5FD1219F" w14:textId="30413605">
      <w:pPr>
        <w:spacing w:before="0" w:beforeAutospacing="off" w:after="0" w:afterAutospacing="off"/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OTS_SM3 </w:t>
      </w:r>
      <w:r w:rsidRPr="0D1BE88B" w:rsidR="0D1BE8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5B8A610A" w14:textId="3EBBB8D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33CBD842" w14:textId="3F27A4F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MATRIX TABLE | MULTI SELECT | RANDOMIZE COLUMNS | NONE OF THESE = ANCHORED/MUTUALLY EXCLUSIVE | RANDOMIZE ROWS   </w:t>
      </w:r>
    </w:p>
    <w:p w:rsidR="7AE8E0F5" w:rsidP="7AE8E0F5" w:rsidRDefault="7AE8E0F5" w14:paraId="1C0991EB" w14:textId="3FB87DE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of the following topics do you engage with on each of the following apps or websites?</w:t>
      </w:r>
    </w:p>
    <w:p w:rsidR="7AE8E0F5" w:rsidP="7AE8E0F5" w:rsidRDefault="7AE8E0F5" w14:paraId="79D7E8FB" w14:textId="2DAAC88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 for each.  </w:t>
      </w:r>
    </w:p>
    <w:p w:rsidR="7AE8E0F5" w:rsidP="7AE8E0F5" w:rsidRDefault="7AE8E0F5" w14:paraId="17B91DF4" w14:textId="0AD155D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5AE1F036" w14:textId="59B9A3E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RESPONSES: COLUMNS </w:t>
      </w:r>
    </w:p>
    <w:p w:rsidR="7AE8E0F5" w:rsidP="7AE8E0F5" w:rsidRDefault="7AE8E0F5" w14:paraId="30653F63" w14:textId="7B8070C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INSERT TOPICS SELECTED IN OTS_INT</w:t>
      </w:r>
    </w:p>
    <w:p w:rsidR="7AE8E0F5" w:rsidP="7AE8E0F5" w:rsidRDefault="7AE8E0F5" w14:paraId="1B14ADF6" w14:textId="26BD512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these</w:t>
      </w:r>
    </w:p>
    <w:p w:rsidR="7AE8E0F5" w:rsidP="7AE8E0F5" w:rsidRDefault="7AE8E0F5" w14:paraId="33031717" w14:textId="74C3CA4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CF096F1" w14:textId="4CDE91A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2B1D613B" w14:textId="023FEC63">
      <w:pPr>
        <w:spacing w:before="0" w:beforeAutospacing="off" w:after="0" w:afterAutospacing="off"/>
      </w:pPr>
      <w:r w:rsidRPr="4CAA3ABD" w:rsidR="4CAA3AB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INSERT PLATFORMS SELECTED IN OTS_SM0 </w:t>
      </w:r>
    </w:p>
    <w:p w:rsidR="4CAA3ABD" w:rsidP="4CAA3ABD" w:rsidRDefault="4CAA3ABD" w14:paraId="0DA64ABB" w14:textId="272310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76A7DC" w:rsidP="3E76A7DC" w:rsidRDefault="3E76A7DC" w14:paraId="105E47F3" w14:textId="55A5767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Q35 - YOUTUBE PREMIUM</w:t>
      </w:r>
    </w:p>
    <w:p w:rsidR="7AE8E0F5" w:rsidP="7AE8E0F5" w:rsidRDefault="7AE8E0F5" w14:paraId="7A1BA258" w14:textId="5F3E43C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OTS_YT1 </w:t>
      </w:r>
    </w:p>
    <w:p w:rsidR="7AE8E0F5" w:rsidP="7AE8E0F5" w:rsidRDefault="7AE8E0F5" w14:paraId="7790A160" w14:textId="346C4DE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OTS_SM0 = YOUTUBE </w:t>
      </w:r>
    </w:p>
    <w:p w:rsidR="7AE8E0F5" w:rsidP="7AE8E0F5" w:rsidRDefault="7AE8E0F5" w14:paraId="67ACE669" w14:textId="28A5DBB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SINGLE SELECT </w:t>
      </w:r>
    </w:p>
    <w:p w:rsidR="7AE8E0F5" w:rsidP="7AE8E0F5" w:rsidRDefault="7AE8E0F5" w14:paraId="4A5E8639" w14:textId="5E13323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Do you have a YouTube Premium account? </w:t>
      </w:r>
    </w:p>
    <w:p w:rsidR="7AE8E0F5" w:rsidP="7AE8E0F5" w:rsidRDefault="7AE8E0F5" w14:paraId="787A9100" w14:textId="4686B9E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one response.  </w:t>
      </w:r>
    </w:p>
    <w:p w:rsidR="7AE8E0F5" w:rsidP="7AE8E0F5" w:rsidRDefault="7AE8E0F5" w14:paraId="4A467A00" w14:textId="28705D7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61DCE53" w14:textId="0815A98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Yes</w:t>
      </w:r>
    </w:p>
    <w:p w:rsidR="7AE8E0F5" w:rsidP="7AE8E0F5" w:rsidRDefault="7AE8E0F5" w14:paraId="10D9FAAB" w14:textId="5C7285C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</w:t>
      </w:r>
    </w:p>
    <w:p w:rsidR="7AE8E0F5" w:rsidP="7AE8E0F5" w:rsidRDefault="7AE8E0F5" w14:paraId="1CB1BF9F" w14:textId="7A297A2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Not Sure</w:t>
      </w:r>
    </w:p>
    <w:p w:rsidR="7AE8E0F5" w:rsidP="7AE8E0F5" w:rsidRDefault="7AE8E0F5" w14:paraId="13FF772D" w14:textId="2AA80CB2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> </w:t>
      </w:r>
    </w:p>
    <w:p w:rsidR="7AE8E0F5" w:rsidP="7AE8E0F5" w:rsidRDefault="7AE8E0F5" w14:paraId="355D6735" w14:textId="7ABE3277">
      <w:pPr>
        <w:spacing w:before="0" w:beforeAutospacing="off" w:after="0" w:afterAutospacing="off"/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Q36 PRINT TYPE OTS</w:t>
      </w: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792803D2" w14:textId="59ED5B6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OTS_PRINT1  </w:t>
      </w:r>
    </w:p>
    <w:p w:rsidR="7AE8E0F5" w:rsidP="7AE8E0F5" w:rsidRDefault="7AE8E0F5" w14:paraId="7F4FF5E9" w14:textId="0681596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1AC90910" w14:textId="7AF5801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MULTI SELECT | RANDOMIZE GROUPS | NONE OF THE ABOVE = ANCHORED/ MUTUALLY EXCLUSIVE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FCAF174" w14:textId="09BB07C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Which of the following have you read in the past two weeks?  </w:t>
      </w:r>
    </w:p>
    <w:p w:rsidR="7AE8E0F5" w:rsidP="7AE8E0F5" w:rsidRDefault="7AE8E0F5" w14:paraId="3435CF55" w14:textId="5D0D194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</w:t>
      </w:r>
    </w:p>
    <w:p w:rsidR="7AE8E0F5" w:rsidP="7AE8E0F5" w:rsidRDefault="7AE8E0F5" w14:paraId="646BDF09" w14:textId="1CEFA74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3DE16481" w14:textId="1994D55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Magazine (header) </w:t>
      </w:r>
    </w:p>
    <w:p w:rsidR="7AE8E0F5" w:rsidP="7AE8E0F5" w:rsidRDefault="7AE8E0F5" w14:paraId="6CB596C1" w14:textId="16F93D7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3B0FDE93" w14:textId="66FDAAE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1801102A" w14:textId="386B316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64B55D07" w14:textId="4F7BB98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(header)</w:t>
      </w:r>
    </w:p>
    <w:p w:rsidR="7AE8E0F5" w:rsidP="7AE8E0F5" w:rsidRDefault="7AE8E0F5" w14:paraId="64A14AE9" w14:textId="2F3A5AB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097BA63D" w14:textId="0C70505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0D2A7B17" w14:textId="2C42469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B6B0E0D" w14:textId="0755BBE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Newsletter (header)</w:t>
      </w:r>
    </w:p>
    <w:p w:rsidR="7AE8E0F5" w:rsidP="7AE8E0F5" w:rsidRDefault="7AE8E0F5" w14:paraId="32BC9988" w14:textId="69851B2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4A873BA1" w14:textId="12FE0E4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09B15EE2" w14:textId="2B08E2B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72F7DB61" w14:textId="2DC75C4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7D24AA61" w14:textId="147FD936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E76A7DC" w:rsidP="1E23903F" w:rsidRDefault="3E76A7DC" w14:paraId="0B17BBBC" w14:textId="69ABBE9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Q37 – OTS PRINT MAGAZINE</w:t>
      </w:r>
    </w:p>
    <w:p w:rsidR="7AE8E0F5" w:rsidP="7AE8E0F5" w:rsidRDefault="7AE8E0F5" w14:paraId="61FB374E" w14:textId="6451A14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OTS_PRINTMAG </w:t>
      </w:r>
    </w:p>
    <w:p w:rsidR="7AE8E0F5" w:rsidP="7AE8E0F5" w:rsidRDefault="7AE8E0F5" w14:paraId="367F6DA2" w14:textId="4982546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OTS_PRINT1 = MAGAZINE (PAPER/PRINT) </w:t>
      </w:r>
    </w:p>
    <w:p w:rsidR="7AE8E0F5" w:rsidP="7AE8E0F5" w:rsidRDefault="7AE8E0F5" w14:paraId="4E5C0AD7" w14:textId="49049DE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NONE OF THE ABOVE = ANCHORED/ MUTUALLY EXCLUSIVE </w:t>
      </w:r>
    </w:p>
    <w:p w:rsidR="7AE8E0F5" w:rsidP="7AE8E0F5" w:rsidRDefault="7AE8E0F5" w14:paraId="526506CE" w14:textId="15DF9A7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the specific paper/print magazines you have read in the past two weeks. </w:t>
      </w:r>
    </w:p>
    <w:p w:rsidR="7AE8E0F5" w:rsidP="7AE8E0F5" w:rsidRDefault="7AE8E0F5" w14:paraId="5FB77528" w14:textId="07685079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</w:t>
      </w:r>
    </w:p>
    <w:p w:rsidR="7AE8E0F5" w:rsidP="7AE8E0F5" w:rsidRDefault="7AE8E0F5" w14:paraId="44F38C01" w14:textId="148070A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plans.  Always include top three magazines. No more than 10 options if possible. </w:t>
      </w:r>
    </w:p>
    <w:p w:rsidR="7AE8E0F5" w:rsidP="7AE8E0F5" w:rsidRDefault="7AE8E0F5" w14:paraId="3DD7E1EB" w14:textId="6CC7CCE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*Bold text if in plan </w:t>
      </w:r>
    </w:p>
    <w:p w:rsidR="7AE8E0F5" w:rsidP="7AE8E0F5" w:rsidRDefault="7AE8E0F5" w14:paraId="05D2B515" w14:textId="29BFA01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Parents</w:t>
      </w:r>
    </w:p>
    <w:p w:rsidR="7AE8E0F5" w:rsidP="7AE8E0F5" w:rsidRDefault="7AE8E0F5" w14:paraId="00A3C8DD" w14:textId="4F1A9D6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GQ</w:t>
      </w:r>
    </w:p>
    <w:p w:rsidR="7AE8E0F5" w:rsidP="7AE8E0F5" w:rsidRDefault="7AE8E0F5" w14:paraId="5F34B009" w14:textId="7F0EB37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People</w:t>
      </w:r>
    </w:p>
    <w:p w:rsidR="7AE8E0F5" w:rsidP="7AE8E0F5" w:rsidRDefault="7AE8E0F5" w14:paraId="0EE64BEE" w14:textId="7ED13D1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Sports Illustrated</w:t>
      </w:r>
    </w:p>
    <w:p w:rsidR="7AE8E0F5" w:rsidP="7AE8E0F5" w:rsidRDefault="7AE8E0F5" w14:paraId="24CAB663" w14:textId="0DCBE1F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US Weekly</w:t>
      </w:r>
    </w:p>
    <w:p w:rsidR="7AE8E0F5" w:rsidP="7AE8E0F5" w:rsidRDefault="7AE8E0F5" w14:paraId="23C0BC39" w14:textId="3FA34CA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Time Magazine</w:t>
      </w:r>
    </w:p>
    <w:p w:rsidR="7AE8E0F5" w:rsidP="7AE8E0F5" w:rsidRDefault="7AE8E0F5" w14:paraId="25DCEDAB" w14:textId="140639D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Fast Company</w:t>
      </w:r>
    </w:p>
    <w:p w:rsidR="7AE8E0F5" w:rsidP="7AE8E0F5" w:rsidRDefault="7AE8E0F5" w14:paraId="1BD08167" w14:textId="60BED6C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1</w:t>
      </w:r>
    </w:p>
    <w:p w:rsidR="7AE8E0F5" w:rsidP="7AE8E0F5" w:rsidRDefault="7AE8E0F5" w14:paraId="16BF3ADF" w14:textId="0122609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2</w:t>
      </w:r>
    </w:p>
    <w:p w:rsidR="7AE8E0F5" w:rsidP="7AE8E0F5" w:rsidRDefault="7AE8E0F5" w14:paraId="7EA9A579" w14:textId="06BA0C6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3</w:t>
      </w:r>
    </w:p>
    <w:p w:rsidR="7AE8E0F5" w:rsidP="7AE8E0F5" w:rsidRDefault="7AE8E0F5" w14:paraId="568D6E67" w14:textId="434CE84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5BD938A4" w14:textId="49E92E4E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7AE8E0F5" w:rsidP="1E23903F" w:rsidRDefault="7AE8E0F5" w14:paraId="35F809F7" w14:textId="18BDF75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Q38 – OTS NEWSPAPER</w:t>
      </w:r>
    </w:p>
    <w:p w:rsidR="7AE8E0F5" w:rsidP="7AE8E0F5" w:rsidRDefault="7AE8E0F5" w14:paraId="3A091F20" w14:textId="370A528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OTS_PRINTNEWS1 </w:t>
      </w:r>
    </w:p>
    <w:p w:rsidR="7AE8E0F5" w:rsidP="7AE8E0F5" w:rsidRDefault="7AE8E0F5" w14:paraId="3934D8F4" w14:textId="3AE3A42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OTS_PRINT1 = NEWSPAPER (PAPER/PRINT) </w:t>
      </w:r>
    </w:p>
    <w:p w:rsidR="7AE8E0F5" w:rsidP="7AE8E0F5" w:rsidRDefault="7AE8E0F5" w14:paraId="6D29D704" w14:textId="19D56FE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NONE OF THE ABOVE = ANCHORED/ MUTUALLY EXCLUSIVE </w:t>
      </w:r>
    </w:p>
    <w:p w:rsidR="7AE8E0F5" w:rsidP="7AE8E0F5" w:rsidRDefault="7AE8E0F5" w14:paraId="55FF7703" w14:textId="5CFE826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the specific newspapers you have read in the past two weeks. </w:t>
      </w:r>
    </w:p>
    <w:p w:rsidR="11E3C6FD" w:rsidP="11E3C6FD" w:rsidRDefault="11E3C6FD" w14:paraId="760CDF8E" w14:textId="045D915F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>Please select all that apply.</w:t>
      </w:r>
    </w:p>
    <w:p w:rsidR="7AE8E0F5" w:rsidP="7AE8E0F5" w:rsidRDefault="7AE8E0F5" w14:paraId="0EB874CF" w14:textId="240AC77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plans.  Always include top 4 newspapers. No more than 10 options if possible. </w:t>
      </w:r>
    </w:p>
    <w:p w:rsidR="7AE8E0F5" w:rsidP="7AE8E0F5" w:rsidRDefault="7AE8E0F5" w14:paraId="48AA3B71" w14:textId="37DB450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*Bold text if in plan </w:t>
      </w:r>
    </w:p>
    <w:p w:rsidR="7AE8E0F5" w:rsidP="7AE8E0F5" w:rsidRDefault="7AE8E0F5" w14:paraId="1CBE106D" w14:textId="5B1AD3F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USA Today</w:t>
      </w:r>
    </w:p>
    <w:p w:rsidR="7AE8E0F5" w:rsidP="7AE8E0F5" w:rsidRDefault="7AE8E0F5" w14:paraId="3300F121" w14:textId="5F74E42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 York Times</w:t>
      </w:r>
    </w:p>
    <w:p w:rsidR="7AE8E0F5" w:rsidP="7AE8E0F5" w:rsidRDefault="7AE8E0F5" w14:paraId="5E53D60F" w14:textId="531F482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Wall Street Journal</w:t>
      </w:r>
    </w:p>
    <w:p w:rsidR="7AE8E0F5" w:rsidP="7AE8E0F5" w:rsidRDefault="7AE8E0F5" w14:paraId="7EA5097D" w14:textId="4B6C3E1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1</w:t>
      </w:r>
    </w:p>
    <w:p w:rsidR="7AE8E0F5" w:rsidP="7AE8E0F5" w:rsidRDefault="7AE8E0F5" w14:paraId="405219CE" w14:textId="373F767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2</w:t>
      </w:r>
    </w:p>
    <w:p w:rsidR="7AE8E0F5" w:rsidP="7AE8E0F5" w:rsidRDefault="7AE8E0F5" w14:paraId="235F2DDA" w14:textId="08EBFCD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3</w:t>
      </w:r>
    </w:p>
    <w:p w:rsidR="7AE8E0F5" w:rsidP="7AE8E0F5" w:rsidRDefault="7AE8E0F5" w14:paraId="4025BE6A" w14:textId="735F369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None of the above </w:t>
      </w:r>
    </w:p>
    <w:p w:rsidR="7AE8E0F5" w:rsidP="7AE8E0F5" w:rsidRDefault="7AE8E0F5" w14:paraId="67CFB20A" w14:textId="6F19D061">
      <w:pPr>
        <w:spacing w:before="0" w:beforeAutospacing="off" w:after="0" w:afterAutospacing="off"/>
      </w:pPr>
      <w:r w:rsidRPr="3E76A7DC" w:rsidR="3E76A7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E76A7DC" w:rsidP="1E23903F" w:rsidRDefault="3E76A7DC" w14:paraId="6DC25A33" w14:textId="602BE4B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Q39 – OTS NEWSPAPER TYPE</w:t>
      </w:r>
    </w:p>
    <w:p w:rsidR="7AE8E0F5" w:rsidP="7AE8E0F5" w:rsidRDefault="7AE8E0F5" w14:paraId="12186715" w14:textId="6614ADE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OTS_PRINTNEWS2 </w:t>
      </w:r>
    </w:p>
    <w:p w:rsidR="7AE8E0F5" w:rsidP="7AE8E0F5" w:rsidRDefault="7AE8E0F5" w14:paraId="3EF0FE76" w14:textId="748039C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OTS_PRINTNEWS2 = IN PLAN NEWSPAPER SELECTED IN </w:t>
      </w:r>
    </w:p>
    <w:p w:rsidR="7AE8E0F5" w:rsidP="7AE8E0F5" w:rsidRDefault="7AE8E0F5" w14:paraId="04E8E4D8" w14:textId="3922E3E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MATRIX TABLE | MULTI SELECT | RANDOMIZE ROWS</w:t>
      </w:r>
    </w:p>
    <w:p w:rsidR="7AE8E0F5" w:rsidP="7AE8E0F5" w:rsidRDefault="7AE8E0F5" w14:paraId="705DAD10" w14:textId="582EA4C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edition of the following newspapers did you read in the past two weeks?</w:t>
      </w:r>
    </w:p>
    <w:p w:rsidR="7AE8E0F5" w:rsidP="7AE8E0F5" w:rsidRDefault="7AE8E0F5" w14:paraId="58FC62B0" w14:textId="34E23A3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 for each. </w:t>
      </w:r>
    </w:p>
    <w:p w:rsidR="7AE8E0F5" w:rsidP="7AE8E0F5" w:rsidRDefault="7AE8E0F5" w14:paraId="28E3C18B" w14:textId="3E2C0D5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4A51C9F8" w14:textId="724E787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COLUMNS</w:t>
      </w:r>
    </w:p>
    <w:p w:rsidR="7AE8E0F5" w:rsidP="7AE8E0F5" w:rsidRDefault="7AE8E0F5" w14:paraId="088BE1C7" w14:textId="2DBEBD6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Weekday edition</w:t>
      </w:r>
    </w:p>
    <w:p w:rsidR="7AE8E0F5" w:rsidP="7AE8E0F5" w:rsidRDefault="7AE8E0F5" w14:paraId="0AC21203" w14:textId="0D8AE7B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Weekend/Sunday edition</w:t>
      </w:r>
    </w:p>
    <w:p w:rsidR="7AE8E0F5" w:rsidP="7AE8E0F5" w:rsidRDefault="7AE8E0F5" w14:paraId="4845982D" w14:textId="0CCA946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C615D29" w14:textId="341465C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281E63B5" w14:textId="72984D5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INSERT IN PLAN NEWSPAPERS SELECTED IN OTS_PRINTNEWS1</w:t>
      </w:r>
    </w:p>
    <w:sectPr w:rsidRPr="00EE5AD4" w:rsidR="006E18D9" w:rsidSect="00F278DA">
      <w:headerReference w:type="default" r:id="rId17"/>
      <w:footerReference w:type="even" r:id="rId18"/>
      <w:footerReference w:type="default" r:id="rId19"/>
      <w:headerReference w:type="first" r:id="rId20"/>
      <w:pgSz w:w="12240" w:h="15840" w:orient="portrait"/>
      <w:pgMar w:top="1734" w:right="1800" w:bottom="1440" w:left="1800" w:header="706" w:footer="706" w:gutter="0"/>
      <w:cols w:space="708"/>
      <w:titlePg/>
      <w:docGrid w:linePitch="360"/>
      <w:footerReference w:type="first" r:id="Ra6b4db4f1c3349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32D" w:rsidP="00C373B6" w:rsidRDefault="008D232D" w14:paraId="15340516" w14:textId="77777777">
      <w:r>
        <w:separator/>
      </w:r>
    </w:p>
    <w:p w:rsidR="008D232D" w:rsidRDefault="008D232D" w14:paraId="07B3E706" w14:textId="77777777"/>
  </w:endnote>
  <w:endnote w:type="continuationSeparator" w:id="0">
    <w:p w:rsidR="008D232D" w:rsidP="00C373B6" w:rsidRDefault="008D232D" w14:paraId="2D3E542F" w14:textId="77777777">
      <w:r>
        <w:continuationSeparator/>
      </w:r>
    </w:p>
    <w:p w:rsidR="008D232D" w:rsidRDefault="008D232D" w14:paraId="4B305AFA" w14:textId="77777777"/>
  </w:endnote>
  <w:endnote w:type="continuationNotice" w:id="1">
    <w:p w:rsidR="008D232D" w:rsidRDefault="008D232D" w14:paraId="55B8BE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P Object Sans">
    <w:altName w:val="Calibri"/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arkOT-Light">
    <w:panose1 w:val="020B0504020101010102"/>
    <w:charset w:val="4D"/>
    <w:family w:val="swiss"/>
    <w:pitch w:val="variable"/>
    <w:sig w:usb0="A00000EF" w:usb1="5000FCFB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ade Gothic LT Std">
    <w:panose1 w:val="00000500000000000000"/>
    <w:charset w:val="00"/>
    <w:family w:val="auto"/>
    <w:pitch w:val="variable"/>
    <w:sig w:usb0="800000AF" w:usb1="4000204A" w:usb2="00000000" w:usb3="00000000" w:csb0="00000001" w:csb1="00000000"/>
  </w:font>
  <w:font w:name="MarkOT-Bold">
    <w:panose1 w:val="020B0804020101010102"/>
    <w:charset w:val="4D"/>
    <w:family w:val="swiss"/>
    <w:pitch w:val="variable"/>
    <w:sig w:usb0="A00000EF" w:usb1="5000FCFB" w:usb2="00000000" w:usb3="00000000" w:csb0="00000001" w:csb1="00000000"/>
  </w:font>
  <w:font w:name="MarkOT">
    <w:panose1 w:val="020B0504020101010102"/>
    <w:charset w:val="4D"/>
    <w:family w:val="swiss"/>
    <w:notTrueType/>
    <w:pitch w:val="variable"/>
    <w:sig w:usb0="A00000EF" w:usb1="5000FCF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LT Pro">
    <w:altName w:val="Calibri"/>
    <w:panose1 w:val="020B0504020202020204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4E" w:rsidP="00C373B6" w:rsidRDefault="009C434E" w14:paraId="0B5A0473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34E" w:rsidP="00C373B6" w:rsidRDefault="009C434E" w14:paraId="17697504" w14:textId="77777777">
    <w:pPr>
      <w:pStyle w:val="Footer"/>
    </w:pPr>
  </w:p>
  <w:p w:rsidR="00C902B8" w:rsidRDefault="00C902B8" w14:paraId="002A01A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4E" w:rsidP="00C373B6" w:rsidRDefault="009C434E" w14:paraId="6F897FF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9C434E" w:rsidP="00C373B6" w:rsidRDefault="009C434E" w14:paraId="090033EE" w14:textId="77777777">
    <w:pPr>
      <w:pStyle w:val="Footer"/>
    </w:pPr>
  </w:p>
  <w:p w:rsidR="00C902B8" w:rsidRDefault="00C902B8" w14:paraId="77CFCF2C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E688398" w:rsidTr="1E688398" w14:paraId="4957991B">
      <w:trPr>
        <w:trHeight w:val="300"/>
      </w:trPr>
      <w:tc>
        <w:tcPr>
          <w:tcW w:w="2880" w:type="dxa"/>
          <w:tcMar/>
        </w:tcPr>
        <w:p w:rsidR="1E688398" w:rsidP="1E688398" w:rsidRDefault="1E688398" w14:paraId="6B3638DC" w14:textId="6A9D6E9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E688398" w:rsidP="1E688398" w:rsidRDefault="1E688398" w14:paraId="2D0E698D" w14:textId="67BA5F96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E688398" w:rsidP="1E688398" w:rsidRDefault="1E688398" w14:paraId="235FC819" w14:textId="2F6DBC8A">
          <w:pPr>
            <w:pStyle w:val="Header"/>
            <w:bidi w:val="0"/>
            <w:ind w:right="-115"/>
            <w:jc w:val="right"/>
          </w:pPr>
        </w:p>
      </w:tc>
    </w:tr>
  </w:tbl>
  <w:p w:rsidR="1E688398" w:rsidP="1E688398" w:rsidRDefault="1E688398" w14:paraId="3A25E285" w14:textId="3214B5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32D" w:rsidP="00C373B6" w:rsidRDefault="008D232D" w14:paraId="2A8A78BA" w14:textId="77777777">
      <w:r>
        <w:separator/>
      </w:r>
    </w:p>
    <w:p w:rsidR="008D232D" w:rsidRDefault="008D232D" w14:paraId="1D463038" w14:textId="77777777"/>
  </w:footnote>
  <w:footnote w:type="continuationSeparator" w:id="0">
    <w:p w:rsidR="008D232D" w:rsidP="00C373B6" w:rsidRDefault="008D232D" w14:paraId="32A2BFC1" w14:textId="77777777">
      <w:r>
        <w:continuationSeparator/>
      </w:r>
    </w:p>
    <w:p w:rsidR="008D232D" w:rsidRDefault="008D232D" w14:paraId="28A310D4" w14:textId="77777777"/>
  </w:footnote>
  <w:footnote w:type="continuationNotice" w:id="1">
    <w:p w:rsidR="008D232D" w:rsidRDefault="008D232D" w14:paraId="50A6A7A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C434E" w:rsidP="00C373B6" w:rsidRDefault="00D90420" w14:paraId="5194B90E" w14:textId="08181504">
    <w:pPr>
      <w:pStyle w:val="NoSpacing"/>
    </w:pPr>
  </w:p>
  <w:p w:rsidR="00C902B8" w:rsidRDefault="00C902B8" w14:paraId="1CED536A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C434E" w:rsidP="00C373B6" w:rsidRDefault="00937305" w14:paraId="6CAD64E0" w14:textId="61742D7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qaguzYZW">
      <int2:state int2:type="LegacyProofing" int2:value="Rejected"/>
    </int2:textHash>
    <int2:textHash int2:hashCode="1PUG0R9Tvv+41n" int2:id="mO5cJnNG">
      <int2:state int2:type="LegacyProofing" int2:value="Rejected"/>
    </int2:textHash>
    <int2:textHash int2:hashCode="BK/7UQmgqIdMmI" int2:id="3UpPGZZ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5e9e4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5ba0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c32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790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4ef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031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61c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1ae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446650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FFFFFF89"/>
    <w:multiLevelType w:val="singleLevel"/>
    <w:tmpl w:val="DD2A1B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2187469"/>
    <w:multiLevelType w:val="multilevel"/>
    <w:tmpl w:val="8494C8CE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3ED5D2C"/>
    <w:multiLevelType w:val="hybridMultilevel"/>
    <w:tmpl w:val="B8B8E478"/>
    <w:lvl w:ilvl="0" w:tplc="4AFC3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C05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B64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6A2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42B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66F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CE96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4E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744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303CE"/>
    <w:multiLevelType w:val="hybridMultilevel"/>
    <w:tmpl w:val="0A746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2193"/>
    <w:multiLevelType w:val="hybridMultilevel"/>
    <w:tmpl w:val="4DC60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1139"/>
    <w:multiLevelType w:val="hybridMultilevel"/>
    <w:tmpl w:val="A11C3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A9261B"/>
    <w:multiLevelType w:val="hybridMultilevel"/>
    <w:tmpl w:val="83C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2D715A"/>
    <w:multiLevelType w:val="hybridMultilevel"/>
    <w:tmpl w:val="B100DE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8CF9"/>
    <w:multiLevelType w:val="hybridMultilevel"/>
    <w:tmpl w:val="C4CC40C2"/>
    <w:lvl w:ilvl="0" w:tplc="AC027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F812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E65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02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56E4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AE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94F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D25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BE1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D31B82"/>
    <w:multiLevelType w:val="hybridMultilevel"/>
    <w:tmpl w:val="F0BE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CDA"/>
    <w:multiLevelType w:val="hybridMultilevel"/>
    <w:tmpl w:val="2A1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012F4"/>
    <w:multiLevelType w:val="hybridMultilevel"/>
    <w:tmpl w:val="6ED0BFD8"/>
    <w:lvl w:ilvl="0" w:tplc="8F0E7560">
      <w:start w:val="5"/>
      <w:numFmt w:val="bullet"/>
      <w:lvlText w:val="-"/>
      <w:lvlJc w:val="left"/>
      <w:pPr>
        <w:ind w:left="720" w:hanging="360"/>
      </w:pPr>
      <w:rPr>
        <w:rFonts w:hint="default" w:ascii="PP Object Sans" w:hAnsi="PP Object San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5A3332"/>
    <w:multiLevelType w:val="hybridMultilevel"/>
    <w:tmpl w:val="94783F0E"/>
    <w:lvl w:ilvl="0" w:tplc="63369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0ED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A0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F4D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646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762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C88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B4D2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F45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3D4E49"/>
    <w:multiLevelType w:val="hybridMultilevel"/>
    <w:tmpl w:val="70CA4F2E"/>
    <w:lvl w:ilvl="0" w:tplc="2F16B0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B23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B86C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EE2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FA5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49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3CE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25C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8A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70086F"/>
    <w:multiLevelType w:val="hybridMultilevel"/>
    <w:tmpl w:val="B5E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E404"/>
    <w:multiLevelType w:val="hybridMultilevel"/>
    <w:tmpl w:val="36A84926"/>
    <w:lvl w:ilvl="0" w:tplc="A9AE0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8C80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362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32C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B49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22E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303B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F6F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B84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03145F4"/>
    <w:multiLevelType w:val="hybridMultilevel"/>
    <w:tmpl w:val="00E493CE"/>
    <w:lvl w:ilvl="0" w:tplc="F3349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EE8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FEC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C6C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AE3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4AA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2C00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40DA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C24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8131EF"/>
    <w:multiLevelType w:val="hybridMultilevel"/>
    <w:tmpl w:val="C42418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5B2006A"/>
    <w:multiLevelType w:val="hybridMultilevel"/>
    <w:tmpl w:val="3D904244"/>
    <w:lvl w:ilvl="0" w:tplc="76643CEA">
      <w:start w:val="1"/>
      <w:numFmt w:val="bullet"/>
      <w:lvlText w:val="-"/>
      <w:lvlJc w:val="left"/>
      <w:pPr>
        <w:ind w:left="720" w:hanging="360"/>
      </w:pPr>
      <w:rPr>
        <w:rFonts w:hint="default" w:ascii="PP Object Sans" w:hAnsi="PP Object San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F9B5FE"/>
    <w:multiLevelType w:val="hybridMultilevel"/>
    <w:tmpl w:val="63AC27D8"/>
    <w:lvl w:ilvl="0" w:tplc="E236C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A460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E6E0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0D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0E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92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C9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F675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DCD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851725386">
    <w:abstractNumId w:val="1"/>
  </w:num>
  <w:num w:numId="2" w16cid:durableId="2037347985">
    <w:abstractNumId w:val="0"/>
  </w:num>
  <w:num w:numId="3" w16cid:durableId="31196260">
    <w:abstractNumId w:val="2"/>
  </w:num>
  <w:num w:numId="4" w16cid:durableId="1234043464">
    <w:abstractNumId w:val="15"/>
  </w:num>
  <w:num w:numId="5" w16cid:durableId="1817915267">
    <w:abstractNumId w:val="18"/>
  </w:num>
  <w:num w:numId="6" w16cid:durableId="470638850">
    <w:abstractNumId w:val="17"/>
  </w:num>
  <w:num w:numId="7" w16cid:durableId="1302661169">
    <w:abstractNumId w:val="13"/>
  </w:num>
  <w:num w:numId="8" w16cid:durableId="1214346557">
    <w:abstractNumId w:val="9"/>
  </w:num>
  <w:num w:numId="9" w16cid:durableId="472604852">
    <w:abstractNumId w:val="16"/>
  </w:num>
  <w:num w:numId="10" w16cid:durableId="651179081">
    <w:abstractNumId w:val="14"/>
  </w:num>
  <w:num w:numId="11" w16cid:durableId="691230066">
    <w:abstractNumId w:val="20"/>
  </w:num>
  <w:num w:numId="12" w16cid:durableId="546186297">
    <w:abstractNumId w:val="3"/>
  </w:num>
  <w:num w:numId="13" w16cid:durableId="1184520072">
    <w:abstractNumId w:val="6"/>
  </w:num>
  <w:num w:numId="14" w16cid:durableId="1724602090">
    <w:abstractNumId w:val="11"/>
  </w:num>
  <w:num w:numId="15" w16cid:durableId="305473681">
    <w:abstractNumId w:val="4"/>
  </w:num>
  <w:num w:numId="16" w16cid:durableId="1323198678">
    <w:abstractNumId w:val="5"/>
  </w:num>
  <w:num w:numId="17" w16cid:durableId="1642298677">
    <w:abstractNumId w:val="10"/>
  </w:num>
  <w:num w:numId="18" w16cid:durableId="411119520">
    <w:abstractNumId w:val="19"/>
  </w:num>
  <w:num w:numId="19" w16cid:durableId="642278565">
    <w:abstractNumId w:val="12"/>
  </w:num>
  <w:num w:numId="20" w16cid:durableId="1866290442">
    <w:abstractNumId w:val="8"/>
  </w:num>
  <w:num w:numId="21" w16cid:durableId="1902401575">
    <w:abstractNumId w:val="7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activeWritingStyle w:lang="en-GB" w:vendorID="64" w:dllVersion="0" w:nlCheck="1" w:checkStyle="0" w:appName="MSWord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B0"/>
    <w:rsid w:val="00000CE0"/>
    <w:rsid w:val="00002275"/>
    <w:rsid w:val="0000382B"/>
    <w:rsid w:val="00003EB9"/>
    <w:rsid w:val="00003EEB"/>
    <w:rsid w:val="00004A5F"/>
    <w:rsid w:val="00006729"/>
    <w:rsid w:val="00006A03"/>
    <w:rsid w:val="000123D5"/>
    <w:rsid w:val="000129E1"/>
    <w:rsid w:val="00014037"/>
    <w:rsid w:val="0001422F"/>
    <w:rsid w:val="00014573"/>
    <w:rsid w:val="0001580A"/>
    <w:rsid w:val="00017928"/>
    <w:rsid w:val="00017B58"/>
    <w:rsid w:val="00017C94"/>
    <w:rsid w:val="00017E00"/>
    <w:rsid w:val="000206D3"/>
    <w:rsid w:val="00022631"/>
    <w:rsid w:val="000228CF"/>
    <w:rsid w:val="00024D54"/>
    <w:rsid w:val="0003025B"/>
    <w:rsid w:val="00030F97"/>
    <w:rsid w:val="000313BB"/>
    <w:rsid w:val="000328F1"/>
    <w:rsid w:val="00033D5D"/>
    <w:rsid w:val="00035FC6"/>
    <w:rsid w:val="00040AFB"/>
    <w:rsid w:val="00041CA9"/>
    <w:rsid w:val="00043C9F"/>
    <w:rsid w:val="00044372"/>
    <w:rsid w:val="000445FB"/>
    <w:rsid w:val="000474E4"/>
    <w:rsid w:val="00050181"/>
    <w:rsid w:val="000512CB"/>
    <w:rsid w:val="00051DDA"/>
    <w:rsid w:val="0005233C"/>
    <w:rsid w:val="00053D23"/>
    <w:rsid w:val="00055D61"/>
    <w:rsid w:val="00055E3D"/>
    <w:rsid w:val="00057DE2"/>
    <w:rsid w:val="0006010C"/>
    <w:rsid w:val="000604C9"/>
    <w:rsid w:val="00060798"/>
    <w:rsid w:val="00060C03"/>
    <w:rsid w:val="000631D8"/>
    <w:rsid w:val="0006378A"/>
    <w:rsid w:val="00072DD4"/>
    <w:rsid w:val="000732D4"/>
    <w:rsid w:val="000732E7"/>
    <w:rsid w:val="00074EC3"/>
    <w:rsid w:val="000752C5"/>
    <w:rsid w:val="00075480"/>
    <w:rsid w:val="00075884"/>
    <w:rsid w:val="00076245"/>
    <w:rsid w:val="00082C09"/>
    <w:rsid w:val="00083854"/>
    <w:rsid w:val="00085B0F"/>
    <w:rsid w:val="00087073"/>
    <w:rsid w:val="00090E96"/>
    <w:rsid w:val="00091B89"/>
    <w:rsid w:val="00093166"/>
    <w:rsid w:val="00096912"/>
    <w:rsid w:val="000970E1"/>
    <w:rsid w:val="00097E5A"/>
    <w:rsid w:val="00097FB6"/>
    <w:rsid w:val="000A0469"/>
    <w:rsid w:val="000A0590"/>
    <w:rsid w:val="000A0A2F"/>
    <w:rsid w:val="000A1188"/>
    <w:rsid w:val="000A2B3B"/>
    <w:rsid w:val="000A3615"/>
    <w:rsid w:val="000A3A57"/>
    <w:rsid w:val="000A5286"/>
    <w:rsid w:val="000A5F9A"/>
    <w:rsid w:val="000A7D44"/>
    <w:rsid w:val="000A7EEA"/>
    <w:rsid w:val="000A7FD4"/>
    <w:rsid w:val="000B3CA4"/>
    <w:rsid w:val="000B60CA"/>
    <w:rsid w:val="000B7BF0"/>
    <w:rsid w:val="000C0475"/>
    <w:rsid w:val="000C17B9"/>
    <w:rsid w:val="000C2641"/>
    <w:rsid w:val="000C3669"/>
    <w:rsid w:val="000C38D7"/>
    <w:rsid w:val="000C4413"/>
    <w:rsid w:val="000C6CF3"/>
    <w:rsid w:val="000C74A1"/>
    <w:rsid w:val="000C7A3B"/>
    <w:rsid w:val="000C7D53"/>
    <w:rsid w:val="000D18FB"/>
    <w:rsid w:val="000D2842"/>
    <w:rsid w:val="000E0A1E"/>
    <w:rsid w:val="000E0E4F"/>
    <w:rsid w:val="000E1772"/>
    <w:rsid w:val="000E2C92"/>
    <w:rsid w:val="000E2C93"/>
    <w:rsid w:val="000E2F09"/>
    <w:rsid w:val="000E318F"/>
    <w:rsid w:val="000E33BE"/>
    <w:rsid w:val="000E3675"/>
    <w:rsid w:val="000E40F6"/>
    <w:rsid w:val="000E4E41"/>
    <w:rsid w:val="000E51A9"/>
    <w:rsid w:val="000E5682"/>
    <w:rsid w:val="000E6869"/>
    <w:rsid w:val="000E7BDE"/>
    <w:rsid w:val="000F08C7"/>
    <w:rsid w:val="000F0E84"/>
    <w:rsid w:val="000F142E"/>
    <w:rsid w:val="000F214D"/>
    <w:rsid w:val="000F4B66"/>
    <w:rsid w:val="000F5066"/>
    <w:rsid w:val="00100D33"/>
    <w:rsid w:val="001032E3"/>
    <w:rsid w:val="00103880"/>
    <w:rsid w:val="00103ED1"/>
    <w:rsid w:val="00104290"/>
    <w:rsid w:val="00104D08"/>
    <w:rsid w:val="00104DF8"/>
    <w:rsid w:val="001102D2"/>
    <w:rsid w:val="001119E5"/>
    <w:rsid w:val="001144C1"/>
    <w:rsid w:val="0011662D"/>
    <w:rsid w:val="00116642"/>
    <w:rsid w:val="001178E3"/>
    <w:rsid w:val="001202F0"/>
    <w:rsid w:val="0012052D"/>
    <w:rsid w:val="00120AFB"/>
    <w:rsid w:val="00120BE1"/>
    <w:rsid w:val="00122243"/>
    <w:rsid w:val="0012422A"/>
    <w:rsid w:val="001252F7"/>
    <w:rsid w:val="001261D1"/>
    <w:rsid w:val="00126882"/>
    <w:rsid w:val="001268CA"/>
    <w:rsid w:val="00130058"/>
    <w:rsid w:val="001302AC"/>
    <w:rsid w:val="001340FD"/>
    <w:rsid w:val="0013425A"/>
    <w:rsid w:val="001349D1"/>
    <w:rsid w:val="00135B48"/>
    <w:rsid w:val="0013727B"/>
    <w:rsid w:val="001415B1"/>
    <w:rsid w:val="001423C2"/>
    <w:rsid w:val="00142CBD"/>
    <w:rsid w:val="001433AF"/>
    <w:rsid w:val="00143C7F"/>
    <w:rsid w:val="00145CAF"/>
    <w:rsid w:val="00146A26"/>
    <w:rsid w:val="0014737F"/>
    <w:rsid w:val="00147ECB"/>
    <w:rsid w:val="00150A26"/>
    <w:rsid w:val="00151296"/>
    <w:rsid w:val="00151440"/>
    <w:rsid w:val="001516B6"/>
    <w:rsid w:val="00152074"/>
    <w:rsid w:val="0015297D"/>
    <w:rsid w:val="00152B21"/>
    <w:rsid w:val="0015362F"/>
    <w:rsid w:val="001559B1"/>
    <w:rsid w:val="00155FBE"/>
    <w:rsid w:val="001579AA"/>
    <w:rsid w:val="001608CE"/>
    <w:rsid w:val="001609CC"/>
    <w:rsid w:val="00160D66"/>
    <w:rsid w:val="00161001"/>
    <w:rsid w:val="00161380"/>
    <w:rsid w:val="00161406"/>
    <w:rsid w:val="00163636"/>
    <w:rsid w:val="00164189"/>
    <w:rsid w:val="0016585D"/>
    <w:rsid w:val="00165E26"/>
    <w:rsid w:val="00166501"/>
    <w:rsid w:val="00166529"/>
    <w:rsid w:val="00167FC2"/>
    <w:rsid w:val="00170275"/>
    <w:rsid w:val="00170BA8"/>
    <w:rsid w:val="0017191D"/>
    <w:rsid w:val="00172351"/>
    <w:rsid w:val="00173653"/>
    <w:rsid w:val="00176926"/>
    <w:rsid w:val="00176EA7"/>
    <w:rsid w:val="00176F6C"/>
    <w:rsid w:val="00180561"/>
    <w:rsid w:val="0018286E"/>
    <w:rsid w:val="00186CBB"/>
    <w:rsid w:val="0019084D"/>
    <w:rsid w:val="00190987"/>
    <w:rsid w:val="001939C5"/>
    <w:rsid w:val="00194656"/>
    <w:rsid w:val="001951CB"/>
    <w:rsid w:val="0019565F"/>
    <w:rsid w:val="001959F2"/>
    <w:rsid w:val="001973D2"/>
    <w:rsid w:val="001A19D3"/>
    <w:rsid w:val="001A1B25"/>
    <w:rsid w:val="001A1B8F"/>
    <w:rsid w:val="001A2642"/>
    <w:rsid w:val="001A4876"/>
    <w:rsid w:val="001A5867"/>
    <w:rsid w:val="001A6B13"/>
    <w:rsid w:val="001B02EF"/>
    <w:rsid w:val="001B415E"/>
    <w:rsid w:val="001B4E33"/>
    <w:rsid w:val="001B6164"/>
    <w:rsid w:val="001B6F4A"/>
    <w:rsid w:val="001C0789"/>
    <w:rsid w:val="001C472D"/>
    <w:rsid w:val="001C4F87"/>
    <w:rsid w:val="001C526B"/>
    <w:rsid w:val="001D2173"/>
    <w:rsid w:val="001D2759"/>
    <w:rsid w:val="001D3348"/>
    <w:rsid w:val="001D37EB"/>
    <w:rsid w:val="001D45B4"/>
    <w:rsid w:val="001D6045"/>
    <w:rsid w:val="001D66AC"/>
    <w:rsid w:val="001D742D"/>
    <w:rsid w:val="001E01E9"/>
    <w:rsid w:val="001E4BF3"/>
    <w:rsid w:val="001E5E78"/>
    <w:rsid w:val="001E63C4"/>
    <w:rsid w:val="001E6ACC"/>
    <w:rsid w:val="001E785C"/>
    <w:rsid w:val="001F05FB"/>
    <w:rsid w:val="001F5107"/>
    <w:rsid w:val="00200B31"/>
    <w:rsid w:val="00200EEE"/>
    <w:rsid w:val="0020380C"/>
    <w:rsid w:val="00206372"/>
    <w:rsid w:val="00206D3B"/>
    <w:rsid w:val="002111EA"/>
    <w:rsid w:val="002121ED"/>
    <w:rsid w:val="0021391F"/>
    <w:rsid w:val="0021410F"/>
    <w:rsid w:val="002172C5"/>
    <w:rsid w:val="00217A48"/>
    <w:rsid w:val="00221CF0"/>
    <w:rsid w:val="00222F67"/>
    <w:rsid w:val="002232A9"/>
    <w:rsid w:val="002239D9"/>
    <w:rsid w:val="00223AC4"/>
    <w:rsid w:val="00223B36"/>
    <w:rsid w:val="00227C9A"/>
    <w:rsid w:val="002301E5"/>
    <w:rsid w:val="00230220"/>
    <w:rsid w:val="002318C6"/>
    <w:rsid w:val="002346A9"/>
    <w:rsid w:val="002357A2"/>
    <w:rsid w:val="002357C9"/>
    <w:rsid w:val="00235BD4"/>
    <w:rsid w:val="00240D18"/>
    <w:rsid w:val="00240E9A"/>
    <w:rsid w:val="00241D16"/>
    <w:rsid w:val="0024214D"/>
    <w:rsid w:val="0024247F"/>
    <w:rsid w:val="00242DD1"/>
    <w:rsid w:val="002446E0"/>
    <w:rsid w:val="002456B8"/>
    <w:rsid w:val="002459CE"/>
    <w:rsid w:val="0024638E"/>
    <w:rsid w:val="00246DAC"/>
    <w:rsid w:val="00247579"/>
    <w:rsid w:val="00252FB5"/>
    <w:rsid w:val="0025579E"/>
    <w:rsid w:val="00255D3F"/>
    <w:rsid w:val="00255DD7"/>
    <w:rsid w:val="002622BB"/>
    <w:rsid w:val="002639B4"/>
    <w:rsid w:val="00264FB5"/>
    <w:rsid w:val="002662C7"/>
    <w:rsid w:val="00271D12"/>
    <w:rsid w:val="00271E67"/>
    <w:rsid w:val="00272B04"/>
    <w:rsid w:val="0027768A"/>
    <w:rsid w:val="00277BFC"/>
    <w:rsid w:val="00283F2F"/>
    <w:rsid w:val="00284F56"/>
    <w:rsid w:val="00285F3D"/>
    <w:rsid w:val="0028649A"/>
    <w:rsid w:val="0028740A"/>
    <w:rsid w:val="00287BD8"/>
    <w:rsid w:val="00291C64"/>
    <w:rsid w:val="00292F39"/>
    <w:rsid w:val="00293416"/>
    <w:rsid w:val="002A05B6"/>
    <w:rsid w:val="002A1597"/>
    <w:rsid w:val="002A33BA"/>
    <w:rsid w:val="002A48F2"/>
    <w:rsid w:val="002A4976"/>
    <w:rsid w:val="002A6044"/>
    <w:rsid w:val="002A614D"/>
    <w:rsid w:val="002A7B45"/>
    <w:rsid w:val="002B0472"/>
    <w:rsid w:val="002B0E5F"/>
    <w:rsid w:val="002B167D"/>
    <w:rsid w:val="002B2C4A"/>
    <w:rsid w:val="002B3E90"/>
    <w:rsid w:val="002B502A"/>
    <w:rsid w:val="002B5C04"/>
    <w:rsid w:val="002B6726"/>
    <w:rsid w:val="002B71D3"/>
    <w:rsid w:val="002B79B5"/>
    <w:rsid w:val="002C0223"/>
    <w:rsid w:val="002C356A"/>
    <w:rsid w:val="002C369C"/>
    <w:rsid w:val="002C3BB6"/>
    <w:rsid w:val="002C3DC1"/>
    <w:rsid w:val="002C57D9"/>
    <w:rsid w:val="002C734C"/>
    <w:rsid w:val="002D00E6"/>
    <w:rsid w:val="002D0117"/>
    <w:rsid w:val="002D1C42"/>
    <w:rsid w:val="002D2926"/>
    <w:rsid w:val="002D29E8"/>
    <w:rsid w:val="002D3FED"/>
    <w:rsid w:val="002D44E5"/>
    <w:rsid w:val="002D5A93"/>
    <w:rsid w:val="002D6BE5"/>
    <w:rsid w:val="002D6D9A"/>
    <w:rsid w:val="002E2408"/>
    <w:rsid w:val="002E34F7"/>
    <w:rsid w:val="002E4548"/>
    <w:rsid w:val="002E4823"/>
    <w:rsid w:val="002E6ACA"/>
    <w:rsid w:val="002F0749"/>
    <w:rsid w:val="002F0D66"/>
    <w:rsid w:val="002F3992"/>
    <w:rsid w:val="002F3AB2"/>
    <w:rsid w:val="002F5934"/>
    <w:rsid w:val="002F5A0C"/>
    <w:rsid w:val="002F761C"/>
    <w:rsid w:val="00300374"/>
    <w:rsid w:val="00301306"/>
    <w:rsid w:val="00301399"/>
    <w:rsid w:val="00301440"/>
    <w:rsid w:val="00303A76"/>
    <w:rsid w:val="00304A3D"/>
    <w:rsid w:val="00304C7C"/>
    <w:rsid w:val="00304C91"/>
    <w:rsid w:val="0030536B"/>
    <w:rsid w:val="0030767A"/>
    <w:rsid w:val="00307EDC"/>
    <w:rsid w:val="00307FBC"/>
    <w:rsid w:val="003121CA"/>
    <w:rsid w:val="00314024"/>
    <w:rsid w:val="00314BF1"/>
    <w:rsid w:val="00315AD3"/>
    <w:rsid w:val="00315C75"/>
    <w:rsid w:val="003162F3"/>
    <w:rsid w:val="0032097D"/>
    <w:rsid w:val="00320EC3"/>
    <w:rsid w:val="00321818"/>
    <w:rsid w:val="003224F3"/>
    <w:rsid w:val="00324A9E"/>
    <w:rsid w:val="00325F2C"/>
    <w:rsid w:val="00326269"/>
    <w:rsid w:val="00326300"/>
    <w:rsid w:val="00326968"/>
    <w:rsid w:val="00326FF8"/>
    <w:rsid w:val="00327752"/>
    <w:rsid w:val="00330101"/>
    <w:rsid w:val="003328EE"/>
    <w:rsid w:val="00333767"/>
    <w:rsid w:val="00333C7A"/>
    <w:rsid w:val="00335840"/>
    <w:rsid w:val="00335DAD"/>
    <w:rsid w:val="00340F49"/>
    <w:rsid w:val="003413CB"/>
    <w:rsid w:val="00341ECD"/>
    <w:rsid w:val="00342178"/>
    <w:rsid w:val="0034228D"/>
    <w:rsid w:val="003435B8"/>
    <w:rsid w:val="00343822"/>
    <w:rsid w:val="00344A19"/>
    <w:rsid w:val="0034527B"/>
    <w:rsid w:val="0034676E"/>
    <w:rsid w:val="00347722"/>
    <w:rsid w:val="003517D0"/>
    <w:rsid w:val="00356B48"/>
    <w:rsid w:val="00356CD3"/>
    <w:rsid w:val="003613F7"/>
    <w:rsid w:val="00361D52"/>
    <w:rsid w:val="0036256D"/>
    <w:rsid w:val="0036477D"/>
    <w:rsid w:val="00364BBD"/>
    <w:rsid w:val="0036521A"/>
    <w:rsid w:val="00372FF4"/>
    <w:rsid w:val="00373278"/>
    <w:rsid w:val="00376783"/>
    <w:rsid w:val="0037681E"/>
    <w:rsid w:val="00377728"/>
    <w:rsid w:val="00380C29"/>
    <w:rsid w:val="003812DF"/>
    <w:rsid w:val="003813DA"/>
    <w:rsid w:val="003845A4"/>
    <w:rsid w:val="00385F03"/>
    <w:rsid w:val="00390324"/>
    <w:rsid w:val="00390E6D"/>
    <w:rsid w:val="00392965"/>
    <w:rsid w:val="00393D54"/>
    <w:rsid w:val="003963E0"/>
    <w:rsid w:val="0039710E"/>
    <w:rsid w:val="00397B09"/>
    <w:rsid w:val="003A02B1"/>
    <w:rsid w:val="003A45EC"/>
    <w:rsid w:val="003A530C"/>
    <w:rsid w:val="003A767A"/>
    <w:rsid w:val="003A7A70"/>
    <w:rsid w:val="003B1938"/>
    <w:rsid w:val="003B277E"/>
    <w:rsid w:val="003B3896"/>
    <w:rsid w:val="003B4C82"/>
    <w:rsid w:val="003B586D"/>
    <w:rsid w:val="003B5973"/>
    <w:rsid w:val="003B5B51"/>
    <w:rsid w:val="003C0119"/>
    <w:rsid w:val="003C1E25"/>
    <w:rsid w:val="003C4711"/>
    <w:rsid w:val="003C626C"/>
    <w:rsid w:val="003D0B36"/>
    <w:rsid w:val="003D1CF8"/>
    <w:rsid w:val="003D3074"/>
    <w:rsid w:val="003D353A"/>
    <w:rsid w:val="003D3D97"/>
    <w:rsid w:val="003E147D"/>
    <w:rsid w:val="003E1E29"/>
    <w:rsid w:val="003E43A5"/>
    <w:rsid w:val="003E44C8"/>
    <w:rsid w:val="003E4A84"/>
    <w:rsid w:val="003E4B41"/>
    <w:rsid w:val="003E53CF"/>
    <w:rsid w:val="003E5E76"/>
    <w:rsid w:val="003E5E9A"/>
    <w:rsid w:val="003E71D0"/>
    <w:rsid w:val="003F06D9"/>
    <w:rsid w:val="003F19FB"/>
    <w:rsid w:val="003F259C"/>
    <w:rsid w:val="003F2895"/>
    <w:rsid w:val="003F60E4"/>
    <w:rsid w:val="003F67E8"/>
    <w:rsid w:val="003F77BB"/>
    <w:rsid w:val="004013E2"/>
    <w:rsid w:val="004023B4"/>
    <w:rsid w:val="00403257"/>
    <w:rsid w:val="004057DB"/>
    <w:rsid w:val="00406708"/>
    <w:rsid w:val="00410435"/>
    <w:rsid w:val="0041367B"/>
    <w:rsid w:val="00414B0F"/>
    <w:rsid w:val="00414F48"/>
    <w:rsid w:val="00416027"/>
    <w:rsid w:val="00416883"/>
    <w:rsid w:val="004168C0"/>
    <w:rsid w:val="00422C3C"/>
    <w:rsid w:val="0042347F"/>
    <w:rsid w:val="00423769"/>
    <w:rsid w:val="00424343"/>
    <w:rsid w:val="00424715"/>
    <w:rsid w:val="00425A30"/>
    <w:rsid w:val="00425A42"/>
    <w:rsid w:val="00425BD0"/>
    <w:rsid w:val="00426209"/>
    <w:rsid w:val="00426AB4"/>
    <w:rsid w:val="0043243E"/>
    <w:rsid w:val="00432826"/>
    <w:rsid w:val="00434678"/>
    <w:rsid w:val="00435399"/>
    <w:rsid w:val="00435998"/>
    <w:rsid w:val="00440E63"/>
    <w:rsid w:val="00441088"/>
    <w:rsid w:val="0044422D"/>
    <w:rsid w:val="00446E94"/>
    <w:rsid w:val="0045070A"/>
    <w:rsid w:val="00450CD1"/>
    <w:rsid w:val="00456969"/>
    <w:rsid w:val="0046245D"/>
    <w:rsid w:val="00464B29"/>
    <w:rsid w:val="00465A3B"/>
    <w:rsid w:val="0046662A"/>
    <w:rsid w:val="004708C0"/>
    <w:rsid w:val="00470BD7"/>
    <w:rsid w:val="00472C67"/>
    <w:rsid w:val="00472D08"/>
    <w:rsid w:val="00472D98"/>
    <w:rsid w:val="00473081"/>
    <w:rsid w:val="00476CBE"/>
    <w:rsid w:val="004772E1"/>
    <w:rsid w:val="00477E72"/>
    <w:rsid w:val="00480C30"/>
    <w:rsid w:val="00482F0E"/>
    <w:rsid w:val="00482F45"/>
    <w:rsid w:val="00483633"/>
    <w:rsid w:val="00486638"/>
    <w:rsid w:val="004867EA"/>
    <w:rsid w:val="00486BC3"/>
    <w:rsid w:val="004911BA"/>
    <w:rsid w:val="004941F6"/>
    <w:rsid w:val="00494DEC"/>
    <w:rsid w:val="004A2B87"/>
    <w:rsid w:val="004A2E53"/>
    <w:rsid w:val="004B11B2"/>
    <w:rsid w:val="004B31E5"/>
    <w:rsid w:val="004B33E9"/>
    <w:rsid w:val="004B4E62"/>
    <w:rsid w:val="004B4F26"/>
    <w:rsid w:val="004B5606"/>
    <w:rsid w:val="004B610B"/>
    <w:rsid w:val="004B77CE"/>
    <w:rsid w:val="004C0A42"/>
    <w:rsid w:val="004C1DED"/>
    <w:rsid w:val="004C1F3A"/>
    <w:rsid w:val="004C2B0D"/>
    <w:rsid w:val="004C2D40"/>
    <w:rsid w:val="004C3205"/>
    <w:rsid w:val="004C337F"/>
    <w:rsid w:val="004C442E"/>
    <w:rsid w:val="004C4E29"/>
    <w:rsid w:val="004C5611"/>
    <w:rsid w:val="004C6F2C"/>
    <w:rsid w:val="004D1539"/>
    <w:rsid w:val="004D1695"/>
    <w:rsid w:val="004D22DA"/>
    <w:rsid w:val="004D744C"/>
    <w:rsid w:val="004D7644"/>
    <w:rsid w:val="004E2171"/>
    <w:rsid w:val="004E46B0"/>
    <w:rsid w:val="004E4A70"/>
    <w:rsid w:val="004E5FA5"/>
    <w:rsid w:val="004F0F8D"/>
    <w:rsid w:val="004F13BB"/>
    <w:rsid w:val="004F1893"/>
    <w:rsid w:val="004F2EFD"/>
    <w:rsid w:val="004F3114"/>
    <w:rsid w:val="004F50D0"/>
    <w:rsid w:val="004F65AB"/>
    <w:rsid w:val="004F65AF"/>
    <w:rsid w:val="00502F71"/>
    <w:rsid w:val="00502FEE"/>
    <w:rsid w:val="00507CE1"/>
    <w:rsid w:val="005107EC"/>
    <w:rsid w:val="0051188E"/>
    <w:rsid w:val="00512901"/>
    <w:rsid w:val="005141EF"/>
    <w:rsid w:val="00516821"/>
    <w:rsid w:val="005177E8"/>
    <w:rsid w:val="00520510"/>
    <w:rsid w:val="005215CD"/>
    <w:rsid w:val="0052176B"/>
    <w:rsid w:val="00522F83"/>
    <w:rsid w:val="00524143"/>
    <w:rsid w:val="00527674"/>
    <w:rsid w:val="0053117A"/>
    <w:rsid w:val="00531C1D"/>
    <w:rsid w:val="0053217C"/>
    <w:rsid w:val="00533A54"/>
    <w:rsid w:val="00534795"/>
    <w:rsid w:val="005355D1"/>
    <w:rsid w:val="00535EEA"/>
    <w:rsid w:val="005364EB"/>
    <w:rsid w:val="0053676D"/>
    <w:rsid w:val="00536816"/>
    <w:rsid w:val="00540896"/>
    <w:rsid w:val="00541669"/>
    <w:rsid w:val="00541ECA"/>
    <w:rsid w:val="005428AA"/>
    <w:rsid w:val="00543D52"/>
    <w:rsid w:val="00544502"/>
    <w:rsid w:val="005469BC"/>
    <w:rsid w:val="005506B0"/>
    <w:rsid w:val="00551789"/>
    <w:rsid w:val="00551A5D"/>
    <w:rsid w:val="00553438"/>
    <w:rsid w:val="00553E07"/>
    <w:rsid w:val="00556D0C"/>
    <w:rsid w:val="00556D27"/>
    <w:rsid w:val="005606AB"/>
    <w:rsid w:val="00560C59"/>
    <w:rsid w:val="005619A4"/>
    <w:rsid w:val="0056236B"/>
    <w:rsid w:val="0057041A"/>
    <w:rsid w:val="00570520"/>
    <w:rsid w:val="00571C01"/>
    <w:rsid w:val="0057328E"/>
    <w:rsid w:val="005750A6"/>
    <w:rsid w:val="00576537"/>
    <w:rsid w:val="00576610"/>
    <w:rsid w:val="005773C8"/>
    <w:rsid w:val="00577417"/>
    <w:rsid w:val="00581579"/>
    <w:rsid w:val="00584922"/>
    <w:rsid w:val="00584CDA"/>
    <w:rsid w:val="00584DC2"/>
    <w:rsid w:val="00585EF2"/>
    <w:rsid w:val="00590F9D"/>
    <w:rsid w:val="005925CC"/>
    <w:rsid w:val="00593F46"/>
    <w:rsid w:val="005A18A3"/>
    <w:rsid w:val="005A521B"/>
    <w:rsid w:val="005A656B"/>
    <w:rsid w:val="005A6809"/>
    <w:rsid w:val="005A6B7F"/>
    <w:rsid w:val="005B19FB"/>
    <w:rsid w:val="005B3ECF"/>
    <w:rsid w:val="005B4C68"/>
    <w:rsid w:val="005B7E8C"/>
    <w:rsid w:val="005C184C"/>
    <w:rsid w:val="005C3C73"/>
    <w:rsid w:val="005C5DBB"/>
    <w:rsid w:val="005C6E83"/>
    <w:rsid w:val="005C79CD"/>
    <w:rsid w:val="005D1770"/>
    <w:rsid w:val="005D1F9A"/>
    <w:rsid w:val="005D223A"/>
    <w:rsid w:val="005D34E0"/>
    <w:rsid w:val="005E389D"/>
    <w:rsid w:val="005E3D38"/>
    <w:rsid w:val="005E47F4"/>
    <w:rsid w:val="005E5607"/>
    <w:rsid w:val="005E5907"/>
    <w:rsid w:val="005E7072"/>
    <w:rsid w:val="005E78DE"/>
    <w:rsid w:val="005F01E3"/>
    <w:rsid w:val="005F33A1"/>
    <w:rsid w:val="005F4484"/>
    <w:rsid w:val="005F539F"/>
    <w:rsid w:val="005F6224"/>
    <w:rsid w:val="005F748A"/>
    <w:rsid w:val="00600510"/>
    <w:rsid w:val="00600A7B"/>
    <w:rsid w:val="00601F21"/>
    <w:rsid w:val="00602210"/>
    <w:rsid w:val="00602223"/>
    <w:rsid w:val="00602735"/>
    <w:rsid w:val="00604AA5"/>
    <w:rsid w:val="00605A90"/>
    <w:rsid w:val="00605B06"/>
    <w:rsid w:val="00605E4A"/>
    <w:rsid w:val="00606628"/>
    <w:rsid w:val="00613EB2"/>
    <w:rsid w:val="00614445"/>
    <w:rsid w:val="00620B5F"/>
    <w:rsid w:val="0062186A"/>
    <w:rsid w:val="0062262C"/>
    <w:rsid w:val="0062438D"/>
    <w:rsid w:val="00624C07"/>
    <w:rsid w:val="00624F12"/>
    <w:rsid w:val="0063013B"/>
    <w:rsid w:val="0063150E"/>
    <w:rsid w:val="0063190F"/>
    <w:rsid w:val="00631B93"/>
    <w:rsid w:val="0063292B"/>
    <w:rsid w:val="006345C3"/>
    <w:rsid w:val="00636FA4"/>
    <w:rsid w:val="00637019"/>
    <w:rsid w:val="006375C1"/>
    <w:rsid w:val="00637E9D"/>
    <w:rsid w:val="0064087C"/>
    <w:rsid w:val="00646592"/>
    <w:rsid w:val="006465BB"/>
    <w:rsid w:val="0064664B"/>
    <w:rsid w:val="00651625"/>
    <w:rsid w:val="006517F2"/>
    <w:rsid w:val="006518E6"/>
    <w:rsid w:val="00651AC3"/>
    <w:rsid w:val="006524C3"/>
    <w:rsid w:val="00652F64"/>
    <w:rsid w:val="00653FC1"/>
    <w:rsid w:val="00654B34"/>
    <w:rsid w:val="00654E52"/>
    <w:rsid w:val="00654F58"/>
    <w:rsid w:val="006577DE"/>
    <w:rsid w:val="00657A5B"/>
    <w:rsid w:val="0066061A"/>
    <w:rsid w:val="0066332E"/>
    <w:rsid w:val="00664A92"/>
    <w:rsid w:val="00665BD8"/>
    <w:rsid w:val="0066656D"/>
    <w:rsid w:val="00670609"/>
    <w:rsid w:val="00670939"/>
    <w:rsid w:val="006746A4"/>
    <w:rsid w:val="00674AF4"/>
    <w:rsid w:val="00674C86"/>
    <w:rsid w:val="006757D0"/>
    <w:rsid w:val="00681E19"/>
    <w:rsid w:val="006821F4"/>
    <w:rsid w:val="006855D3"/>
    <w:rsid w:val="00687E0A"/>
    <w:rsid w:val="0069199F"/>
    <w:rsid w:val="00692243"/>
    <w:rsid w:val="00693036"/>
    <w:rsid w:val="0069529E"/>
    <w:rsid w:val="006954FC"/>
    <w:rsid w:val="0069607A"/>
    <w:rsid w:val="00697156"/>
    <w:rsid w:val="006973DA"/>
    <w:rsid w:val="006A2753"/>
    <w:rsid w:val="006A2BE9"/>
    <w:rsid w:val="006A4935"/>
    <w:rsid w:val="006A7047"/>
    <w:rsid w:val="006A7278"/>
    <w:rsid w:val="006A7C8F"/>
    <w:rsid w:val="006B02D1"/>
    <w:rsid w:val="006B1DB5"/>
    <w:rsid w:val="006B28BE"/>
    <w:rsid w:val="006B2BBB"/>
    <w:rsid w:val="006B35B4"/>
    <w:rsid w:val="006B410F"/>
    <w:rsid w:val="006B45B3"/>
    <w:rsid w:val="006B52CE"/>
    <w:rsid w:val="006B71E5"/>
    <w:rsid w:val="006C0045"/>
    <w:rsid w:val="006C07A4"/>
    <w:rsid w:val="006C1560"/>
    <w:rsid w:val="006C2183"/>
    <w:rsid w:val="006C61F7"/>
    <w:rsid w:val="006C6E46"/>
    <w:rsid w:val="006C7297"/>
    <w:rsid w:val="006D0358"/>
    <w:rsid w:val="006D160F"/>
    <w:rsid w:val="006D1698"/>
    <w:rsid w:val="006D1A2F"/>
    <w:rsid w:val="006D2486"/>
    <w:rsid w:val="006D248F"/>
    <w:rsid w:val="006D284D"/>
    <w:rsid w:val="006D3076"/>
    <w:rsid w:val="006D490A"/>
    <w:rsid w:val="006D53D5"/>
    <w:rsid w:val="006E0B40"/>
    <w:rsid w:val="006E15E0"/>
    <w:rsid w:val="006E1871"/>
    <w:rsid w:val="006E18D9"/>
    <w:rsid w:val="006E2922"/>
    <w:rsid w:val="006E4ED2"/>
    <w:rsid w:val="006E54BE"/>
    <w:rsid w:val="006F2528"/>
    <w:rsid w:val="006F39C8"/>
    <w:rsid w:val="006F52E7"/>
    <w:rsid w:val="006F765C"/>
    <w:rsid w:val="006F7799"/>
    <w:rsid w:val="00701488"/>
    <w:rsid w:val="0070311E"/>
    <w:rsid w:val="00705A49"/>
    <w:rsid w:val="00705B40"/>
    <w:rsid w:val="0070775A"/>
    <w:rsid w:val="007121B4"/>
    <w:rsid w:val="00713A48"/>
    <w:rsid w:val="00713CB2"/>
    <w:rsid w:val="00713EA8"/>
    <w:rsid w:val="007150F4"/>
    <w:rsid w:val="007159BE"/>
    <w:rsid w:val="0071761E"/>
    <w:rsid w:val="007208B7"/>
    <w:rsid w:val="00721A40"/>
    <w:rsid w:val="00722DDB"/>
    <w:rsid w:val="00722F6E"/>
    <w:rsid w:val="00723F04"/>
    <w:rsid w:val="00726022"/>
    <w:rsid w:val="007262B6"/>
    <w:rsid w:val="00726739"/>
    <w:rsid w:val="00730DC9"/>
    <w:rsid w:val="00731ED7"/>
    <w:rsid w:val="0073211C"/>
    <w:rsid w:val="007325DD"/>
    <w:rsid w:val="00733799"/>
    <w:rsid w:val="007349D1"/>
    <w:rsid w:val="00735EAF"/>
    <w:rsid w:val="007367E5"/>
    <w:rsid w:val="0073724D"/>
    <w:rsid w:val="00737CBE"/>
    <w:rsid w:val="007405FC"/>
    <w:rsid w:val="0074099C"/>
    <w:rsid w:val="00741CB9"/>
    <w:rsid w:val="0074332A"/>
    <w:rsid w:val="00747261"/>
    <w:rsid w:val="00751F97"/>
    <w:rsid w:val="007540E0"/>
    <w:rsid w:val="00754120"/>
    <w:rsid w:val="00754A9C"/>
    <w:rsid w:val="00755E97"/>
    <w:rsid w:val="00760130"/>
    <w:rsid w:val="00760E18"/>
    <w:rsid w:val="007621DB"/>
    <w:rsid w:val="00762DEA"/>
    <w:rsid w:val="00764BA5"/>
    <w:rsid w:val="0076531B"/>
    <w:rsid w:val="00766EAF"/>
    <w:rsid w:val="0076798F"/>
    <w:rsid w:val="00773FD8"/>
    <w:rsid w:val="007743A9"/>
    <w:rsid w:val="0077556A"/>
    <w:rsid w:val="007760AE"/>
    <w:rsid w:val="00777815"/>
    <w:rsid w:val="00777EF1"/>
    <w:rsid w:val="00780AC5"/>
    <w:rsid w:val="007818FD"/>
    <w:rsid w:val="007823AC"/>
    <w:rsid w:val="0078429A"/>
    <w:rsid w:val="0078684D"/>
    <w:rsid w:val="00786B1A"/>
    <w:rsid w:val="007876CA"/>
    <w:rsid w:val="00791543"/>
    <w:rsid w:val="00791746"/>
    <w:rsid w:val="00794EDF"/>
    <w:rsid w:val="0079670B"/>
    <w:rsid w:val="00796BF7"/>
    <w:rsid w:val="007974B5"/>
    <w:rsid w:val="007974B7"/>
    <w:rsid w:val="007A0BFA"/>
    <w:rsid w:val="007A1FE0"/>
    <w:rsid w:val="007A210A"/>
    <w:rsid w:val="007A353C"/>
    <w:rsid w:val="007A3F47"/>
    <w:rsid w:val="007A46AA"/>
    <w:rsid w:val="007A5D7D"/>
    <w:rsid w:val="007A68CD"/>
    <w:rsid w:val="007A73C7"/>
    <w:rsid w:val="007A7C42"/>
    <w:rsid w:val="007B02D8"/>
    <w:rsid w:val="007B304B"/>
    <w:rsid w:val="007B4401"/>
    <w:rsid w:val="007C0044"/>
    <w:rsid w:val="007C0176"/>
    <w:rsid w:val="007C1B69"/>
    <w:rsid w:val="007C2077"/>
    <w:rsid w:val="007C44EF"/>
    <w:rsid w:val="007C71F1"/>
    <w:rsid w:val="007D253B"/>
    <w:rsid w:val="007D4E96"/>
    <w:rsid w:val="007D5263"/>
    <w:rsid w:val="007D5FBF"/>
    <w:rsid w:val="007D62BC"/>
    <w:rsid w:val="007D6D11"/>
    <w:rsid w:val="007E12F9"/>
    <w:rsid w:val="007E178C"/>
    <w:rsid w:val="007E2EFF"/>
    <w:rsid w:val="007E6E63"/>
    <w:rsid w:val="007F10FE"/>
    <w:rsid w:val="007F1CF8"/>
    <w:rsid w:val="007F2408"/>
    <w:rsid w:val="007F2CD7"/>
    <w:rsid w:val="0080173F"/>
    <w:rsid w:val="008019D4"/>
    <w:rsid w:val="0080558D"/>
    <w:rsid w:val="00805BF0"/>
    <w:rsid w:val="00805C24"/>
    <w:rsid w:val="00806095"/>
    <w:rsid w:val="008070FA"/>
    <w:rsid w:val="0080754B"/>
    <w:rsid w:val="008122FF"/>
    <w:rsid w:val="0081561C"/>
    <w:rsid w:val="00820244"/>
    <w:rsid w:val="0082117A"/>
    <w:rsid w:val="008219B9"/>
    <w:rsid w:val="00821DFA"/>
    <w:rsid w:val="00823609"/>
    <w:rsid w:val="0082437B"/>
    <w:rsid w:val="008255E1"/>
    <w:rsid w:val="00825E8C"/>
    <w:rsid w:val="008266B2"/>
    <w:rsid w:val="00827997"/>
    <w:rsid w:val="008336F9"/>
    <w:rsid w:val="00836027"/>
    <w:rsid w:val="00837EA5"/>
    <w:rsid w:val="00841220"/>
    <w:rsid w:val="00842630"/>
    <w:rsid w:val="00842963"/>
    <w:rsid w:val="00843684"/>
    <w:rsid w:val="00844AFC"/>
    <w:rsid w:val="00845F8F"/>
    <w:rsid w:val="008461D1"/>
    <w:rsid w:val="00846972"/>
    <w:rsid w:val="00846BB5"/>
    <w:rsid w:val="00846D08"/>
    <w:rsid w:val="00851176"/>
    <w:rsid w:val="00851449"/>
    <w:rsid w:val="00851B1F"/>
    <w:rsid w:val="008525D2"/>
    <w:rsid w:val="0085405F"/>
    <w:rsid w:val="00854D55"/>
    <w:rsid w:val="00855996"/>
    <w:rsid w:val="0085638C"/>
    <w:rsid w:val="00857B89"/>
    <w:rsid w:val="00862572"/>
    <w:rsid w:val="00862840"/>
    <w:rsid w:val="008639DC"/>
    <w:rsid w:val="00863FDF"/>
    <w:rsid w:val="00870EC8"/>
    <w:rsid w:val="0087375E"/>
    <w:rsid w:val="00874D2E"/>
    <w:rsid w:val="00875A56"/>
    <w:rsid w:val="00876DA9"/>
    <w:rsid w:val="00880F1B"/>
    <w:rsid w:val="0088180E"/>
    <w:rsid w:val="00881B31"/>
    <w:rsid w:val="008836AE"/>
    <w:rsid w:val="00883E7B"/>
    <w:rsid w:val="00884C6F"/>
    <w:rsid w:val="00885515"/>
    <w:rsid w:val="00885FAC"/>
    <w:rsid w:val="0088621B"/>
    <w:rsid w:val="00886DE7"/>
    <w:rsid w:val="00891870"/>
    <w:rsid w:val="00891C5B"/>
    <w:rsid w:val="00891DF3"/>
    <w:rsid w:val="0089350A"/>
    <w:rsid w:val="00896964"/>
    <w:rsid w:val="008A0A3F"/>
    <w:rsid w:val="008A179E"/>
    <w:rsid w:val="008A1823"/>
    <w:rsid w:val="008A2B70"/>
    <w:rsid w:val="008A2C6F"/>
    <w:rsid w:val="008A4214"/>
    <w:rsid w:val="008A6547"/>
    <w:rsid w:val="008A7D2C"/>
    <w:rsid w:val="008B1A02"/>
    <w:rsid w:val="008B1B40"/>
    <w:rsid w:val="008B2F8E"/>
    <w:rsid w:val="008B59C6"/>
    <w:rsid w:val="008B5C21"/>
    <w:rsid w:val="008B7276"/>
    <w:rsid w:val="008B7845"/>
    <w:rsid w:val="008B7E45"/>
    <w:rsid w:val="008C005D"/>
    <w:rsid w:val="008C051C"/>
    <w:rsid w:val="008C0583"/>
    <w:rsid w:val="008C23D6"/>
    <w:rsid w:val="008C394C"/>
    <w:rsid w:val="008C4630"/>
    <w:rsid w:val="008C6811"/>
    <w:rsid w:val="008D0235"/>
    <w:rsid w:val="008D232D"/>
    <w:rsid w:val="008D27FC"/>
    <w:rsid w:val="008D3752"/>
    <w:rsid w:val="008D54B6"/>
    <w:rsid w:val="008D7B65"/>
    <w:rsid w:val="008D7E0E"/>
    <w:rsid w:val="008E04ED"/>
    <w:rsid w:val="008E1989"/>
    <w:rsid w:val="008E490F"/>
    <w:rsid w:val="008E7654"/>
    <w:rsid w:val="008F00F9"/>
    <w:rsid w:val="008F064A"/>
    <w:rsid w:val="008F0B00"/>
    <w:rsid w:val="008F2CA5"/>
    <w:rsid w:val="008F323B"/>
    <w:rsid w:val="008F398E"/>
    <w:rsid w:val="008F4A67"/>
    <w:rsid w:val="008F6289"/>
    <w:rsid w:val="009010B7"/>
    <w:rsid w:val="009013AB"/>
    <w:rsid w:val="00901B85"/>
    <w:rsid w:val="00902041"/>
    <w:rsid w:val="0090288D"/>
    <w:rsid w:val="0090586E"/>
    <w:rsid w:val="0090673B"/>
    <w:rsid w:val="0091113C"/>
    <w:rsid w:val="0091366E"/>
    <w:rsid w:val="00913FBD"/>
    <w:rsid w:val="009150CE"/>
    <w:rsid w:val="00915685"/>
    <w:rsid w:val="00916557"/>
    <w:rsid w:val="00917738"/>
    <w:rsid w:val="00920C03"/>
    <w:rsid w:val="00923646"/>
    <w:rsid w:val="009263ED"/>
    <w:rsid w:val="009279CD"/>
    <w:rsid w:val="00931A9F"/>
    <w:rsid w:val="009340DA"/>
    <w:rsid w:val="009345C5"/>
    <w:rsid w:val="00935498"/>
    <w:rsid w:val="00935D99"/>
    <w:rsid w:val="00937305"/>
    <w:rsid w:val="00940753"/>
    <w:rsid w:val="00942CE1"/>
    <w:rsid w:val="009446B2"/>
    <w:rsid w:val="00945A66"/>
    <w:rsid w:val="00945F25"/>
    <w:rsid w:val="009468BC"/>
    <w:rsid w:val="00946BDE"/>
    <w:rsid w:val="00950E5C"/>
    <w:rsid w:val="009512F4"/>
    <w:rsid w:val="009517B0"/>
    <w:rsid w:val="009526C3"/>
    <w:rsid w:val="00952B68"/>
    <w:rsid w:val="00954A92"/>
    <w:rsid w:val="00955923"/>
    <w:rsid w:val="009567A1"/>
    <w:rsid w:val="009568FA"/>
    <w:rsid w:val="0096096E"/>
    <w:rsid w:val="00962972"/>
    <w:rsid w:val="00962A2D"/>
    <w:rsid w:val="009646FA"/>
    <w:rsid w:val="009651AC"/>
    <w:rsid w:val="00966824"/>
    <w:rsid w:val="009673FC"/>
    <w:rsid w:val="009678A5"/>
    <w:rsid w:val="009715C1"/>
    <w:rsid w:val="0097387F"/>
    <w:rsid w:val="00973D91"/>
    <w:rsid w:val="009745EA"/>
    <w:rsid w:val="0097526A"/>
    <w:rsid w:val="00975723"/>
    <w:rsid w:val="009801A5"/>
    <w:rsid w:val="00982104"/>
    <w:rsid w:val="009849CF"/>
    <w:rsid w:val="00986A18"/>
    <w:rsid w:val="0098796F"/>
    <w:rsid w:val="00991BB5"/>
    <w:rsid w:val="009926DF"/>
    <w:rsid w:val="00992A10"/>
    <w:rsid w:val="0099315A"/>
    <w:rsid w:val="009935C4"/>
    <w:rsid w:val="0099390C"/>
    <w:rsid w:val="00993EE9"/>
    <w:rsid w:val="009943B8"/>
    <w:rsid w:val="00994D08"/>
    <w:rsid w:val="00997811"/>
    <w:rsid w:val="009A00C0"/>
    <w:rsid w:val="009A3227"/>
    <w:rsid w:val="009A4415"/>
    <w:rsid w:val="009A5397"/>
    <w:rsid w:val="009A61B0"/>
    <w:rsid w:val="009A6CAB"/>
    <w:rsid w:val="009B1501"/>
    <w:rsid w:val="009B269E"/>
    <w:rsid w:val="009B4461"/>
    <w:rsid w:val="009B4A51"/>
    <w:rsid w:val="009B5258"/>
    <w:rsid w:val="009B5C90"/>
    <w:rsid w:val="009B6A98"/>
    <w:rsid w:val="009C0D16"/>
    <w:rsid w:val="009C1425"/>
    <w:rsid w:val="009C434E"/>
    <w:rsid w:val="009C4B1D"/>
    <w:rsid w:val="009C66F5"/>
    <w:rsid w:val="009C7212"/>
    <w:rsid w:val="009C7812"/>
    <w:rsid w:val="009C7838"/>
    <w:rsid w:val="009C7E2F"/>
    <w:rsid w:val="009D1D31"/>
    <w:rsid w:val="009D394D"/>
    <w:rsid w:val="009D4088"/>
    <w:rsid w:val="009D5636"/>
    <w:rsid w:val="009D5BB9"/>
    <w:rsid w:val="009D7C13"/>
    <w:rsid w:val="009E3360"/>
    <w:rsid w:val="009F0962"/>
    <w:rsid w:val="009F0DB6"/>
    <w:rsid w:val="009F0FBE"/>
    <w:rsid w:val="009F3A00"/>
    <w:rsid w:val="00A0005A"/>
    <w:rsid w:val="00A033BA"/>
    <w:rsid w:val="00A04203"/>
    <w:rsid w:val="00A05667"/>
    <w:rsid w:val="00A0578D"/>
    <w:rsid w:val="00A059E8"/>
    <w:rsid w:val="00A07673"/>
    <w:rsid w:val="00A07CC6"/>
    <w:rsid w:val="00A10473"/>
    <w:rsid w:val="00A10AD8"/>
    <w:rsid w:val="00A118F1"/>
    <w:rsid w:val="00A1278C"/>
    <w:rsid w:val="00A13409"/>
    <w:rsid w:val="00A14ABF"/>
    <w:rsid w:val="00A14F0B"/>
    <w:rsid w:val="00A150C2"/>
    <w:rsid w:val="00A15D83"/>
    <w:rsid w:val="00A16874"/>
    <w:rsid w:val="00A201F2"/>
    <w:rsid w:val="00A20297"/>
    <w:rsid w:val="00A21321"/>
    <w:rsid w:val="00A22808"/>
    <w:rsid w:val="00A24881"/>
    <w:rsid w:val="00A25830"/>
    <w:rsid w:val="00A25967"/>
    <w:rsid w:val="00A27631"/>
    <w:rsid w:val="00A31715"/>
    <w:rsid w:val="00A32ACD"/>
    <w:rsid w:val="00A33562"/>
    <w:rsid w:val="00A3460F"/>
    <w:rsid w:val="00A40A6D"/>
    <w:rsid w:val="00A41102"/>
    <w:rsid w:val="00A4612F"/>
    <w:rsid w:val="00A46B60"/>
    <w:rsid w:val="00A521CB"/>
    <w:rsid w:val="00A52D5E"/>
    <w:rsid w:val="00A53257"/>
    <w:rsid w:val="00A534A7"/>
    <w:rsid w:val="00A535A1"/>
    <w:rsid w:val="00A53676"/>
    <w:rsid w:val="00A53ED2"/>
    <w:rsid w:val="00A55855"/>
    <w:rsid w:val="00A61134"/>
    <w:rsid w:val="00A61878"/>
    <w:rsid w:val="00A618CD"/>
    <w:rsid w:val="00A64473"/>
    <w:rsid w:val="00A721F4"/>
    <w:rsid w:val="00A73D20"/>
    <w:rsid w:val="00A7617E"/>
    <w:rsid w:val="00A762D6"/>
    <w:rsid w:val="00A76F5B"/>
    <w:rsid w:val="00A77DC9"/>
    <w:rsid w:val="00A81294"/>
    <w:rsid w:val="00A8178F"/>
    <w:rsid w:val="00A8711C"/>
    <w:rsid w:val="00A90D03"/>
    <w:rsid w:val="00A931E6"/>
    <w:rsid w:val="00A93299"/>
    <w:rsid w:val="00A93EC2"/>
    <w:rsid w:val="00A94216"/>
    <w:rsid w:val="00A951A3"/>
    <w:rsid w:val="00A965AF"/>
    <w:rsid w:val="00A96FB3"/>
    <w:rsid w:val="00AA0F22"/>
    <w:rsid w:val="00AA1B85"/>
    <w:rsid w:val="00AA1D7F"/>
    <w:rsid w:val="00AA2BF0"/>
    <w:rsid w:val="00AA2D3F"/>
    <w:rsid w:val="00AA2EA4"/>
    <w:rsid w:val="00AA334C"/>
    <w:rsid w:val="00AA378D"/>
    <w:rsid w:val="00AA486B"/>
    <w:rsid w:val="00AA4BAD"/>
    <w:rsid w:val="00AA4FD5"/>
    <w:rsid w:val="00AA531F"/>
    <w:rsid w:val="00AA603A"/>
    <w:rsid w:val="00AA71E0"/>
    <w:rsid w:val="00AB0C22"/>
    <w:rsid w:val="00AB0CC8"/>
    <w:rsid w:val="00AB1034"/>
    <w:rsid w:val="00AB1A8E"/>
    <w:rsid w:val="00AB1B6D"/>
    <w:rsid w:val="00AB3ADD"/>
    <w:rsid w:val="00AB419B"/>
    <w:rsid w:val="00AB5101"/>
    <w:rsid w:val="00AB784F"/>
    <w:rsid w:val="00AC2E92"/>
    <w:rsid w:val="00AC44A9"/>
    <w:rsid w:val="00AD0E87"/>
    <w:rsid w:val="00AD0ED4"/>
    <w:rsid w:val="00AD24A8"/>
    <w:rsid w:val="00AD380F"/>
    <w:rsid w:val="00AD49B7"/>
    <w:rsid w:val="00AD53E4"/>
    <w:rsid w:val="00AD5F36"/>
    <w:rsid w:val="00AD7498"/>
    <w:rsid w:val="00AE3964"/>
    <w:rsid w:val="00AE49AF"/>
    <w:rsid w:val="00AE7894"/>
    <w:rsid w:val="00AEBE30"/>
    <w:rsid w:val="00AF0A55"/>
    <w:rsid w:val="00AF11D4"/>
    <w:rsid w:val="00AF19C0"/>
    <w:rsid w:val="00AF49A8"/>
    <w:rsid w:val="00AF4F98"/>
    <w:rsid w:val="00AF5823"/>
    <w:rsid w:val="00AF7568"/>
    <w:rsid w:val="00AF7B24"/>
    <w:rsid w:val="00B016AA"/>
    <w:rsid w:val="00B01A95"/>
    <w:rsid w:val="00B029A0"/>
    <w:rsid w:val="00B034D5"/>
    <w:rsid w:val="00B065F3"/>
    <w:rsid w:val="00B06EFA"/>
    <w:rsid w:val="00B073A6"/>
    <w:rsid w:val="00B07547"/>
    <w:rsid w:val="00B13B72"/>
    <w:rsid w:val="00B14942"/>
    <w:rsid w:val="00B1743E"/>
    <w:rsid w:val="00B228B2"/>
    <w:rsid w:val="00B2515F"/>
    <w:rsid w:val="00B2620D"/>
    <w:rsid w:val="00B30FA1"/>
    <w:rsid w:val="00B3532C"/>
    <w:rsid w:val="00B373B5"/>
    <w:rsid w:val="00B37F27"/>
    <w:rsid w:val="00B41D6D"/>
    <w:rsid w:val="00B42F7E"/>
    <w:rsid w:val="00B43202"/>
    <w:rsid w:val="00B44483"/>
    <w:rsid w:val="00B4670C"/>
    <w:rsid w:val="00B4705B"/>
    <w:rsid w:val="00B507A4"/>
    <w:rsid w:val="00B50A97"/>
    <w:rsid w:val="00B51719"/>
    <w:rsid w:val="00B51DA4"/>
    <w:rsid w:val="00B51E8B"/>
    <w:rsid w:val="00B527D4"/>
    <w:rsid w:val="00B52BFC"/>
    <w:rsid w:val="00B55F19"/>
    <w:rsid w:val="00B55F33"/>
    <w:rsid w:val="00B56514"/>
    <w:rsid w:val="00B56D44"/>
    <w:rsid w:val="00B573AD"/>
    <w:rsid w:val="00B62E02"/>
    <w:rsid w:val="00B64C06"/>
    <w:rsid w:val="00B65564"/>
    <w:rsid w:val="00B65CEE"/>
    <w:rsid w:val="00B6773E"/>
    <w:rsid w:val="00B70137"/>
    <w:rsid w:val="00B702F8"/>
    <w:rsid w:val="00B7077C"/>
    <w:rsid w:val="00B72471"/>
    <w:rsid w:val="00B72614"/>
    <w:rsid w:val="00B73C86"/>
    <w:rsid w:val="00B73FC2"/>
    <w:rsid w:val="00B7419B"/>
    <w:rsid w:val="00B766CD"/>
    <w:rsid w:val="00B8017E"/>
    <w:rsid w:val="00B82B6C"/>
    <w:rsid w:val="00B84024"/>
    <w:rsid w:val="00B840AE"/>
    <w:rsid w:val="00B87A14"/>
    <w:rsid w:val="00B87A1E"/>
    <w:rsid w:val="00B91470"/>
    <w:rsid w:val="00B91FEE"/>
    <w:rsid w:val="00B92FF5"/>
    <w:rsid w:val="00B93E7C"/>
    <w:rsid w:val="00B94AAE"/>
    <w:rsid w:val="00B951E5"/>
    <w:rsid w:val="00B9627D"/>
    <w:rsid w:val="00B9630E"/>
    <w:rsid w:val="00B968D6"/>
    <w:rsid w:val="00B96AA5"/>
    <w:rsid w:val="00B96C5D"/>
    <w:rsid w:val="00B979E6"/>
    <w:rsid w:val="00BA0178"/>
    <w:rsid w:val="00BA01A0"/>
    <w:rsid w:val="00BA2DD9"/>
    <w:rsid w:val="00BA3F42"/>
    <w:rsid w:val="00BA4286"/>
    <w:rsid w:val="00BA42AA"/>
    <w:rsid w:val="00BA4C78"/>
    <w:rsid w:val="00BA64B0"/>
    <w:rsid w:val="00BB0625"/>
    <w:rsid w:val="00BB1230"/>
    <w:rsid w:val="00BB2743"/>
    <w:rsid w:val="00BB5327"/>
    <w:rsid w:val="00BB5D87"/>
    <w:rsid w:val="00BB76E4"/>
    <w:rsid w:val="00BC094A"/>
    <w:rsid w:val="00BC2FBE"/>
    <w:rsid w:val="00BC3EAA"/>
    <w:rsid w:val="00BC5212"/>
    <w:rsid w:val="00BC59C1"/>
    <w:rsid w:val="00BC741E"/>
    <w:rsid w:val="00BC7F38"/>
    <w:rsid w:val="00BD050C"/>
    <w:rsid w:val="00BD0B76"/>
    <w:rsid w:val="00BD0CF7"/>
    <w:rsid w:val="00BD1900"/>
    <w:rsid w:val="00BD39B2"/>
    <w:rsid w:val="00BD5990"/>
    <w:rsid w:val="00BD682B"/>
    <w:rsid w:val="00BE06C8"/>
    <w:rsid w:val="00BE2A35"/>
    <w:rsid w:val="00BE3BC0"/>
    <w:rsid w:val="00BE4635"/>
    <w:rsid w:val="00BF262F"/>
    <w:rsid w:val="00BF3140"/>
    <w:rsid w:val="00BF35E0"/>
    <w:rsid w:val="00BF6376"/>
    <w:rsid w:val="00BF7CC1"/>
    <w:rsid w:val="00C01FB2"/>
    <w:rsid w:val="00C02598"/>
    <w:rsid w:val="00C05C02"/>
    <w:rsid w:val="00C05E31"/>
    <w:rsid w:val="00C06DBA"/>
    <w:rsid w:val="00C1124D"/>
    <w:rsid w:val="00C12250"/>
    <w:rsid w:val="00C16553"/>
    <w:rsid w:val="00C1694B"/>
    <w:rsid w:val="00C16F1C"/>
    <w:rsid w:val="00C17CDF"/>
    <w:rsid w:val="00C2024F"/>
    <w:rsid w:val="00C2087F"/>
    <w:rsid w:val="00C22292"/>
    <w:rsid w:val="00C2355A"/>
    <w:rsid w:val="00C241C7"/>
    <w:rsid w:val="00C27792"/>
    <w:rsid w:val="00C30E07"/>
    <w:rsid w:val="00C30E6A"/>
    <w:rsid w:val="00C330B7"/>
    <w:rsid w:val="00C34281"/>
    <w:rsid w:val="00C37133"/>
    <w:rsid w:val="00C373B6"/>
    <w:rsid w:val="00C41A8C"/>
    <w:rsid w:val="00C42A7F"/>
    <w:rsid w:val="00C43927"/>
    <w:rsid w:val="00C448EF"/>
    <w:rsid w:val="00C45F27"/>
    <w:rsid w:val="00C46102"/>
    <w:rsid w:val="00C46940"/>
    <w:rsid w:val="00C474B8"/>
    <w:rsid w:val="00C509F0"/>
    <w:rsid w:val="00C53111"/>
    <w:rsid w:val="00C55024"/>
    <w:rsid w:val="00C570D3"/>
    <w:rsid w:val="00C57179"/>
    <w:rsid w:val="00C57985"/>
    <w:rsid w:val="00C60AE6"/>
    <w:rsid w:val="00C60FFA"/>
    <w:rsid w:val="00C62B11"/>
    <w:rsid w:val="00C64E17"/>
    <w:rsid w:val="00C6572D"/>
    <w:rsid w:val="00C70C76"/>
    <w:rsid w:val="00C747FB"/>
    <w:rsid w:val="00C75985"/>
    <w:rsid w:val="00C763EE"/>
    <w:rsid w:val="00C77CD3"/>
    <w:rsid w:val="00C8048D"/>
    <w:rsid w:val="00C810CC"/>
    <w:rsid w:val="00C815A5"/>
    <w:rsid w:val="00C81E4B"/>
    <w:rsid w:val="00C83255"/>
    <w:rsid w:val="00C832A3"/>
    <w:rsid w:val="00C9028F"/>
    <w:rsid w:val="00C902B8"/>
    <w:rsid w:val="00C907C2"/>
    <w:rsid w:val="00C93492"/>
    <w:rsid w:val="00C94A67"/>
    <w:rsid w:val="00C96AE1"/>
    <w:rsid w:val="00CA016E"/>
    <w:rsid w:val="00CA138A"/>
    <w:rsid w:val="00CA4883"/>
    <w:rsid w:val="00CA4EB3"/>
    <w:rsid w:val="00CA5AF3"/>
    <w:rsid w:val="00CA64F2"/>
    <w:rsid w:val="00CA6A51"/>
    <w:rsid w:val="00CA73AE"/>
    <w:rsid w:val="00CA7D88"/>
    <w:rsid w:val="00CB1838"/>
    <w:rsid w:val="00CB3346"/>
    <w:rsid w:val="00CB3B45"/>
    <w:rsid w:val="00CB57E6"/>
    <w:rsid w:val="00CB7FAE"/>
    <w:rsid w:val="00CC0AA7"/>
    <w:rsid w:val="00CC282F"/>
    <w:rsid w:val="00CC5490"/>
    <w:rsid w:val="00CC64A3"/>
    <w:rsid w:val="00CC7FA6"/>
    <w:rsid w:val="00CD039E"/>
    <w:rsid w:val="00CD29EE"/>
    <w:rsid w:val="00CD2B35"/>
    <w:rsid w:val="00CD300B"/>
    <w:rsid w:val="00CD3139"/>
    <w:rsid w:val="00CD3EB9"/>
    <w:rsid w:val="00CD4425"/>
    <w:rsid w:val="00CD47C5"/>
    <w:rsid w:val="00CD4900"/>
    <w:rsid w:val="00CD4941"/>
    <w:rsid w:val="00CD6060"/>
    <w:rsid w:val="00CE0474"/>
    <w:rsid w:val="00CE183C"/>
    <w:rsid w:val="00CE22E6"/>
    <w:rsid w:val="00CE3ADC"/>
    <w:rsid w:val="00CE45D2"/>
    <w:rsid w:val="00CE4B1A"/>
    <w:rsid w:val="00CE7E54"/>
    <w:rsid w:val="00CF6BF5"/>
    <w:rsid w:val="00CF7469"/>
    <w:rsid w:val="00CF791F"/>
    <w:rsid w:val="00D01143"/>
    <w:rsid w:val="00D0175F"/>
    <w:rsid w:val="00D02B00"/>
    <w:rsid w:val="00D03D1F"/>
    <w:rsid w:val="00D05D7B"/>
    <w:rsid w:val="00D078FD"/>
    <w:rsid w:val="00D10486"/>
    <w:rsid w:val="00D1156E"/>
    <w:rsid w:val="00D11E2F"/>
    <w:rsid w:val="00D1493A"/>
    <w:rsid w:val="00D156C3"/>
    <w:rsid w:val="00D16BBF"/>
    <w:rsid w:val="00D1712A"/>
    <w:rsid w:val="00D23BBA"/>
    <w:rsid w:val="00D25CDB"/>
    <w:rsid w:val="00D272EE"/>
    <w:rsid w:val="00D30102"/>
    <w:rsid w:val="00D30687"/>
    <w:rsid w:val="00D30696"/>
    <w:rsid w:val="00D30D69"/>
    <w:rsid w:val="00D337BF"/>
    <w:rsid w:val="00D35CF4"/>
    <w:rsid w:val="00D36263"/>
    <w:rsid w:val="00D43064"/>
    <w:rsid w:val="00D43A6D"/>
    <w:rsid w:val="00D43AA8"/>
    <w:rsid w:val="00D44085"/>
    <w:rsid w:val="00D470D5"/>
    <w:rsid w:val="00D51050"/>
    <w:rsid w:val="00D5684F"/>
    <w:rsid w:val="00D57A4F"/>
    <w:rsid w:val="00D63FD8"/>
    <w:rsid w:val="00D64CAE"/>
    <w:rsid w:val="00D65891"/>
    <w:rsid w:val="00D67447"/>
    <w:rsid w:val="00D67C03"/>
    <w:rsid w:val="00D712FA"/>
    <w:rsid w:val="00D72503"/>
    <w:rsid w:val="00D72927"/>
    <w:rsid w:val="00D74B78"/>
    <w:rsid w:val="00D75210"/>
    <w:rsid w:val="00D75457"/>
    <w:rsid w:val="00D7799B"/>
    <w:rsid w:val="00D83BD7"/>
    <w:rsid w:val="00D8493E"/>
    <w:rsid w:val="00D9017F"/>
    <w:rsid w:val="00D90420"/>
    <w:rsid w:val="00D912A2"/>
    <w:rsid w:val="00D919A6"/>
    <w:rsid w:val="00D92782"/>
    <w:rsid w:val="00D939F3"/>
    <w:rsid w:val="00D93CAA"/>
    <w:rsid w:val="00D93FFE"/>
    <w:rsid w:val="00D94032"/>
    <w:rsid w:val="00D95613"/>
    <w:rsid w:val="00DA079F"/>
    <w:rsid w:val="00DA16EF"/>
    <w:rsid w:val="00DA2D9E"/>
    <w:rsid w:val="00DA3377"/>
    <w:rsid w:val="00DA3736"/>
    <w:rsid w:val="00DA430A"/>
    <w:rsid w:val="00DA4930"/>
    <w:rsid w:val="00DA4FD9"/>
    <w:rsid w:val="00DA5954"/>
    <w:rsid w:val="00DA65AA"/>
    <w:rsid w:val="00DA6605"/>
    <w:rsid w:val="00DB014B"/>
    <w:rsid w:val="00DB1CE1"/>
    <w:rsid w:val="00DB2C36"/>
    <w:rsid w:val="00DB4D14"/>
    <w:rsid w:val="00DB7BF3"/>
    <w:rsid w:val="00DB7E40"/>
    <w:rsid w:val="00DC05B7"/>
    <w:rsid w:val="00DC0DD9"/>
    <w:rsid w:val="00DC177E"/>
    <w:rsid w:val="00DC1DAE"/>
    <w:rsid w:val="00DD1250"/>
    <w:rsid w:val="00DD4549"/>
    <w:rsid w:val="00DD51BF"/>
    <w:rsid w:val="00DD581E"/>
    <w:rsid w:val="00DD6156"/>
    <w:rsid w:val="00DD6BE7"/>
    <w:rsid w:val="00DE0C7C"/>
    <w:rsid w:val="00DE43C6"/>
    <w:rsid w:val="00DE5D29"/>
    <w:rsid w:val="00DE6521"/>
    <w:rsid w:val="00DE721B"/>
    <w:rsid w:val="00DE7ACA"/>
    <w:rsid w:val="00DF0BBF"/>
    <w:rsid w:val="00DF2167"/>
    <w:rsid w:val="00DF4F61"/>
    <w:rsid w:val="00E00442"/>
    <w:rsid w:val="00E03F5E"/>
    <w:rsid w:val="00E04CB6"/>
    <w:rsid w:val="00E070F9"/>
    <w:rsid w:val="00E07435"/>
    <w:rsid w:val="00E11534"/>
    <w:rsid w:val="00E11545"/>
    <w:rsid w:val="00E1160B"/>
    <w:rsid w:val="00E1228E"/>
    <w:rsid w:val="00E1311F"/>
    <w:rsid w:val="00E14733"/>
    <w:rsid w:val="00E149F2"/>
    <w:rsid w:val="00E15550"/>
    <w:rsid w:val="00E15B7F"/>
    <w:rsid w:val="00E160AC"/>
    <w:rsid w:val="00E17506"/>
    <w:rsid w:val="00E22030"/>
    <w:rsid w:val="00E22ACA"/>
    <w:rsid w:val="00E22D5B"/>
    <w:rsid w:val="00E24780"/>
    <w:rsid w:val="00E24820"/>
    <w:rsid w:val="00E2587D"/>
    <w:rsid w:val="00E26121"/>
    <w:rsid w:val="00E30BF8"/>
    <w:rsid w:val="00E32F9F"/>
    <w:rsid w:val="00E33896"/>
    <w:rsid w:val="00E344D7"/>
    <w:rsid w:val="00E3555E"/>
    <w:rsid w:val="00E35C1E"/>
    <w:rsid w:val="00E35DAF"/>
    <w:rsid w:val="00E368E4"/>
    <w:rsid w:val="00E401EF"/>
    <w:rsid w:val="00E40763"/>
    <w:rsid w:val="00E41F6E"/>
    <w:rsid w:val="00E46970"/>
    <w:rsid w:val="00E46F4C"/>
    <w:rsid w:val="00E50E0E"/>
    <w:rsid w:val="00E5186C"/>
    <w:rsid w:val="00E51C37"/>
    <w:rsid w:val="00E525DD"/>
    <w:rsid w:val="00E53FF1"/>
    <w:rsid w:val="00E54580"/>
    <w:rsid w:val="00E562C8"/>
    <w:rsid w:val="00E611DA"/>
    <w:rsid w:val="00E62947"/>
    <w:rsid w:val="00E64552"/>
    <w:rsid w:val="00E7242C"/>
    <w:rsid w:val="00E729AE"/>
    <w:rsid w:val="00E755E6"/>
    <w:rsid w:val="00E756A1"/>
    <w:rsid w:val="00E764F8"/>
    <w:rsid w:val="00E8005A"/>
    <w:rsid w:val="00E82BD0"/>
    <w:rsid w:val="00E82EB2"/>
    <w:rsid w:val="00E8422F"/>
    <w:rsid w:val="00E8492E"/>
    <w:rsid w:val="00E86038"/>
    <w:rsid w:val="00E87A04"/>
    <w:rsid w:val="00E9004F"/>
    <w:rsid w:val="00E91DF6"/>
    <w:rsid w:val="00E94861"/>
    <w:rsid w:val="00E94912"/>
    <w:rsid w:val="00E95F43"/>
    <w:rsid w:val="00E97554"/>
    <w:rsid w:val="00EA0A37"/>
    <w:rsid w:val="00EA207F"/>
    <w:rsid w:val="00EA4A9C"/>
    <w:rsid w:val="00EA6F5F"/>
    <w:rsid w:val="00EA707D"/>
    <w:rsid w:val="00EA7516"/>
    <w:rsid w:val="00EA765D"/>
    <w:rsid w:val="00EB171D"/>
    <w:rsid w:val="00EB378B"/>
    <w:rsid w:val="00EB3A00"/>
    <w:rsid w:val="00EB481F"/>
    <w:rsid w:val="00EB5EE6"/>
    <w:rsid w:val="00EB65FA"/>
    <w:rsid w:val="00EB7827"/>
    <w:rsid w:val="00EC0FD0"/>
    <w:rsid w:val="00EC379F"/>
    <w:rsid w:val="00EC44F8"/>
    <w:rsid w:val="00EC52D7"/>
    <w:rsid w:val="00EC52E7"/>
    <w:rsid w:val="00EC5500"/>
    <w:rsid w:val="00EC5923"/>
    <w:rsid w:val="00EC5C1D"/>
    <w:rsid w:val="00EC6B11"/>
    <w:rsid w:val="00ED117A"/>
    <w:rsid w:val="00ED3AAE"/>
    <w:rsid w:val="00ED40C8"/>
    <w:rsid w:val="00ED6D18"/>
    <w:rsid w:val="00EE162B"/>
    <w:rsid w:val="00EE28B4"/>
    <w:rsid w:val="00EE2B47"/>
    <w:rsid w:val="00EE5AD4"/>
    <w:rsid w:val="00EE5B5F"/>
    <w:rsid w:val="00EE6265"/>
    <w:rsid w:val="00EE67FF"/>
    <w:rsid w:val="00EE6C53"/>
    <w:rsid w:val="00EF1514"/>
    <w:rsid w:val="00EF1535"/>
    <w:rsid w:val="00EF23EB"/>
    <w:rsid w:val="00EF2D43"/>
    <w:rsid w:val="00EF6B03"/>
    <w:rsid w:val="00EF7E1C"/>
    <w:rsid w:val="00F00B71"/>
    <w:rsid w:val="00F00DF1"/>
    <w:rsid w:val="00F04DD8"/>
    <w:rsid w:val="00F04FD7"/>
    <w:rsid w:val="00F07268"/>
    <w:rsid w:val="00F137E8"/>
    <w:rsid w:val="00F21336"/>
    <w:rsid w:val="00F22478"/>
    <w:rsid w:val="00F256E7"/>
    <w:rsid w:val="00F278DA"/>
    <w:rsid w:val="00F27E21"/>
    <w:rsid w:val="00F31647"/>
    <w:rsid w:val="00F32618"/>
    <w:rsid w:val="00F33154"/>
    <w:rsid w:val="00F355DC"/>
    <w:rsid w:val="00F427AF"/>
    <w:rsid w:val="00F427C4"/>
    <w:rsid w:val="00F44309"/>
    <w:rsid w:val="00F463E2"/>
    <w:rsid w:val="00F46986"/>
    <w:rsid w:val="00F50C29"/>
    <w:rsid w:val="00F52182"/>
    <w:rsid w:val="00F5419C"/>
    <w:rsid w:val="00F54DBB"/>
    <w:rsid w:val="00F56321"/>
    <w:rsid w:val="00F5745D"/>
    <w:rsid w:val="00F615FD"/>
    <w:rsid w:val="00F627AC"/>
    <w:rsid w:val="00F646A5"/>
    <w:rsid w:val="00F66032"/>
    <w:rsid w:val="00F660B4"/>
    <w:rsid w:val="00F668E1"/>
    <w:rsid w:val="00F66F8F"/>
    <w:rsid w:val="00F6728F"/>
    <w:rsid w:val="00F7201E"/>
    <w:rsid w:val="00F721EE"/>
    <w:rsid w:val="00F7273D"/>
    <w:rsid w:val="00F72F29"/>
    <w:rsid w:val="00F7344F"/>
    <w:rsid w:val="00F77E1A"/>
    <w:rsid w:val="00F801EA"/>
    <w:rsid w:val="00F814E6"/>
    <w:rsid w:val="00F81E42"/>
    <w:rsid w:val="00F8384F"/>
    <w:rsid w:val="00F850E6"/>
    <w:rsid w:val="00F859D7"/>
    <w:rsid w:val="00F86035"/>
    <w:rsid w:val="00F86A79"/>
    <w:rsid w:val="00F9148F"/>
    <w:rsid w:val="00F919C6"/>
    <w:rsid w:val="00F92BB1"/>
    <w:rsid w:val="00F94795"/>
    <w:rsid w:val="00F94D4E"/>
    <w:rsid w:val="00F95C78"/>
    <w:rsid w:val="00FA2CAA"/>
    <w:rsid w:val="00FA4B3C"/>
    <w:rsid w:val="00FA57B8"/>
    <w:rsid w:val="00FA6612"/>
    <w:rsid w:val="00FB0858"/>
    <w:rsid w:val="00FB0FBD"/>
    <w:rsid w:val="00FB1844"/>
    <w:rsid w:val="00FB1A55"/>
    <w:rsid w:val="00FB1D3D"/>
    <w:rsid w:val="00FB2677"/>
    <w:rsid w:val="00FB269B"/>
    <w:rsid w:val="00FB3DD3"/>
    <w:rsid w:val="00FB4393"/>
    <w:rsid w:val="00FB56A5"/>
    <w:rsid w:val="00FB6F50"/>
    <w:rsid w:val="00FC1A0E"/>
    <w:rsid w:val="00FC351F"/>
    <w:rsid w:val="00FC48FD"/>
    <w:rsid w:val="00FD1450"/>
    <w:rsid w:val="00FD433A"/>
    <w:rsid w:val="00FD47A1"/>
    <w:rsid w:val="00FD68D9"/>
    <w:rsid w:val="00FD7205"/>
    <w:rsid w:val="00FD748F"/>
    <w:rsid w:val="00FD7D0A"/>
    <w:rsid w:val="00FE0AB3"/>
    <w:rsid w:val="00FE1823"/>
    <w:rsid w:val="00FE1A42"/>
    <w:rsid w:val="00FE2E82"/>
    <w:rsid w:val="00FE3B7B"/>
    <w:rsid w:val="00FE3BA9"/>
    <w:rsid w:val="00FE4625"/>
    <w:rsid w:val="00FE4786"/>
    <w:rsid w:val="00FE6503"/>
    <w:rsid w:val="00FE7B05"/>
    <w:rsid w:val="00FF18FE"/>
    <w:rsid w:val="00FF1C98"/>
    <w:rsid w:val="00FF2234"/>
    <w:rsid w:val="00FF3A78"/>
    <w:rsid w:val="01DD59A4"/>
    <w:rsid w:val="0228BDD1"/>
    <w:rsid w:val="023D6EC5"/>
    <w:rsid w:val="03319A95"/>
    <w:rsid w:val="05838CF3"/>
    <w:rsid w:val="061B8160"/>
    <w:rsid w:val="062F6391"/>
    <w:rsid w:val="06764836"/>
    <w:rsid w:val="06767315"/>
    <w:rsid w:val="06BB4BD3"/>
    <w:rsid w:val="0787EDCF"/>
    <w:rsid w:val="07B74085"/>
    <w:rsid w:val="0801352A"/>
    <w:rsid w:val="08499B74"/>
    <w:rsid w:val="09787B32"/>
    <w:rsid w:val="0A1A971C"/>
    <w:rsid w:val="0A767537"/>
    <w:rsid w:val="0C069E0C"/>
    <w:rsid w:val="0C32BFC4"/>
    <w:rsid w:val="0D1BE88B"/>
    <w:rsid w:val="0D86D423"/>
    <w:rsid w:val="0E3AC1A5"/>
    <w:rsid w:val="0E3BF6E1"/>
    <w:rsid w:val="0EA1A864"/>
    <w:rsid w:val="0F4073BD"/>
    <w:rsid w:val="0FD744E4"/>
    <w:rsid w:val="10557615"/>
    <w:rsid w:val="11CB2DDB"/>
    <w:rsid w:val="11E3C6FD"/>
    <w:rsid w:val="12D37E4D"/>
    <w:rsid w:val="12F10374"/>
    <w:rsid w:val="1373F6B1"/>
    <w:rsid w:val="14D6EE72"/>
    <w:rsid w:val="15A4723A"/>
    <w:rsid w:val="1622F48A"/>
    <w:rsid w:val="175583D5"/>
    <w:rsid w:val="17687DD4"/>
    <w:rsid w:val="178034DB"/>
    <w:rsid w:val="18F5A90E"/>
    <w:rsid w:val="196B5E7A"/>
    <w:rsid w:val="19D2D755"/>
    <w:rsid w:val="1A7C0294"/>
    <w:rsid w:val="1AA6AEB8"/>
    <w:rsid w:val="1B5D2E40"/>
    <w:rsid w:val="1CCF4D78"/>
    <w:rsid w:val="1E23903F"/>
    <w:rsid w:val="1E320A1E"/>
    <w:rsid w:val="1E3FA460"/>
    <w:rsid w:val="1E688398"/>
    <w:rsid w:val="1E793988"/>
    <w:rsid w:val="1EC91775"/>
    <w:rsid w:val="1EF987A6"/>
    <w:rsid w:val="1F6154B1"/>
    <w:rsid w:val="1F8E07CD"/>
    <w:rsid w:val="1FA5EE3F"/>
    <w:rsid w:val="1FC81E55"/>
    <w:rsid w:val="201B5276"/>
    <w:rsid w:val="2028E657"/>
    <w:rsid w:val="2031A5EA"/>
    <w:rsid w:val="209B8F77"/>
    <w:rsid w:val="21120D12"/>
    <w:rsid w:val="215627D0"/>
    <w:rsid w:val="218AE9BA"/>
    <w:rsid w:val="220377AA"/>
    <w:rsid w:val="22CF71B8"/>
    <w:rsid w:val="22FBD22A"/>
    <w:rsid w:val="23D71B43"/>
    <w:rsid w:val="2430390B"/>
    <w:rsid w:val="244DE8A4"/>
    <w:rsid w:val="253A9632"/>
    <w:rsid w:val="2541C726"/>
    <w:rsid w:val="2555A592"/>
    <w:rsid w:val="2571D2FA"/>
    <w:rsid w:val="2638BCEA"/>
    <w:rsid w:val="26B6DBB5"/>
    <w:rsid w:val="26D64C51"/>
    <w:rsid w:val="26FCE38E"/>
    <w:rsid w:val="27D2A334"/>
    <w:rsid w:val="280A7C33"/>
    <w:rsid w:val="28BD7075"/>
    <w:rsid w:val="29C7AB72"/>
    <w:rsid w:val="2A2A17C9"/>
    <w:rsid w:val="2A2B1D33"/>
    <w:rsid w:val="2AEE4F72"/>
    <w:rsid w:val="2CD5F288"/>
    <w:rsid w:val="2D27D69F"/>
    <w:rsid w:val="2D6CA8F3"/>
    <w:rsid w:val="2D8F7112"/>
    <w:rsid w:val="2F0B37C1"/>
    <w:rsid w:val="2FD0C1EA"/>
    <w:rsid w:val="302AF690"/>
    <w:rsid w:val="31228D5D"/>
    <w:rsid w:val="319FB263"/>
    <w:rsid w:val="34170D7F"/>
    <w:rsid w:val="350DA8E8"/>
    <w:rsid w:val="3542A0AC"/>
    <w:rsid w:val="3784BE88"/>
    <w:rsid w:val="3828A832"/>
    <w:rsid w:val="39353568"/>
    <w:rsid w:val="3E21E961"/>
    <w:rsid w:val="3E379BF2"/>
    <w:rsid w:val="3E4CE075"/>
    <w:rsid w:val="3E76A7DC"/>
    <w:rsid w:val="3E879624"/>
    <w:rsid w:val="3F5655E2"/>
    <w:rsid w:val="3F60BA42"/>
    <w:rsid w:val="3F93E216"/>
    <w:rsid w:val="411E7A95"/>
    <w:rsid w:val="41303E7E"/>
    <w:rsid w:val="4148EF72"/>
    <w:rsid w:val="4180CBC7"/>
    <w:rsid w:val="42069BBC"/>
    <w:rsid w:val="424AE5DB"/>
    <w:rsid w:val="4268BDE0"/>
    <w:rsid w:val="4298A8E0"/>
    <w:rsid w:val="4328EB2F"/>
    <w:rsid w:val="43D11C68"/>
    <w:rsid w:val="448E863C"/>
    <w:rsid w:val="44D7F77A"/>
    <w:rsid w:val="455FA7FA"/>
    <w:rsid w:val="470969E6"/>
    <w:rsid w:val="490B8D70"/>
    <w:rsid w:val="4A6CE0D0"/>
    <w:rsid w:val="4C7F86DA"/>
    <w:rsid w:val="4CAA3ABD"/>
    <w:rsid w:val="4D701DA6"/>
    <w:rsid w:val="4FEA2783"/>
    <w:rsid w:val="5269F794"/>
    <w:rsid w:val="526DFF73"/>
    <w:rsid w:val="535E939B"/>
    <w:rsid w:val="53847B96"/>
    <w:rsid w:val="54BE6349"/>
    <w:rsid w:val="5541A50F"/>
    <w:rsid w:val="5578F9D6"/>
    <w:rsid w:val="562EAB61"/>
    <w:rsid w:val="575725F4"/>
    <w:rsid w:val="5761F6D4"/>
    <w:rsid w:val="577F2D82"/>
    <w:rsid w:val="578E4835"/>
    <w:rsid w:val="59E44E74"/>
    <w:rsid w:val="59FC9942"/>
    <w:rsid w:val="5BDB80A8"/>
    <w:rsid w:val="5C2E5468"/>
    <w:rsid w:val="5CD9C826"/>
    <w:rsid w:val="5CE2ADCB"/>
    <w:rsid w:val="5DAC6626"/>
    <w:rsid w:val="5E252008"/>
    <w:rsid w:val="5E70B3E9"/>
    <w:rsid w:val="5ECD6B93"/>
    <w:rsid w:val="5F3775C8"/>
    <w:rsid w:val="5F485125"/>
    <w:rsid w:val="605F01CC"/>
    <w:rsid w:val="61603602"/>
    <w:rsid w:val="62B89899"/>
    <w:rsid w:val="62D3CF3D"/>
    <w:rsid w:val="6315D875"/>
    <w:rsid w:val="6411152A"/>
    <w:rsid w:val="6417E67C"/>
    <w:rsid w:val="64A0218F"/>
    <w:rsid w:val="652B63B3"/>
    <w:rsid w:val="6565B935"/>
    <w:rsid w:val="65AFB330"/>
    <w:rsid w:val="663A9270"/>
    <w:rsid w:val="66F37EBA"/>
    <w:rsid w:val="6722AB85"/>
    <w:rsid w:val="68DC0E20"/>
    <w:rsid w:val="690E7104"/>
    <w:rsid w:val="6A2D5997"/>
    <w:rsid w:val="6B49C729"/>
    <w:rsid w:val="6C589E16"/>
    <w:rsid w:val="6F05C5BE"/>
    <w:rsid w:val="6FD9506F"/>
    <w:rsid w:val="7064FA82"/>
    <w:rsid w:val="7072023D"/>
    <w:rsid w:val="70738D70"/>
    <w:rsid w:val="70ADBA71"/>
    <w:rsid w:val="70BBFC23"/>
    <w:rsid w:val="7106BC2E"/>
    <w:rsid w:val="713144D2"/>
    <w:rsid w:val="715AF1A2"/>
    <w:rsid w:val="732492CE"/>
    <w:rsid w:val="74029DE0"/>
    <w:rsid w:val="74587291"/>
    <w:rsid w:val="759CB919"/>
    <w:rsid w:val="76262587"/>
    <w:rsid w:val="7638CFEC"/>
    <w:rsid w:val="76B73E3E"/>
    <w:rsid w:val="77E0437D"/>
    <w:rsid w:val="78DB4FC3"/>
    <w:rsid w:val="78F9BF31"/>
    <w:rsid w:val="7AE8E0F5"/>
    <w:rsid w:val="7B853C41"/>
    <w:rsid w:val="7B8B8AC1"/>
    <w:rsid w:val="7BB3BEAA"/>
    <w:rsid w:val="7C2DA510"/>
    <w:rsid w:val="7CB6D742"/>
    <w:rsid w:val="7D534AD0"/>
    <w:rsid w:val="7DBF71C4"/>
    <w:rsid w:val="7FB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26E2A"/>
  <w14:defaultImageDpi w14:val="330"/>
  <w15:docId w15:val="{9B39A363-0C39-4A6C-BC5B-8B57A3E2F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3799"/>
    <w:rPr>
      <w:rFonts w:ascii="PP Object Sans" w:hAnsi="PP Object Sans" w:eastAsia="Times New Roman" w:cs="Times New Roman"/>
      <w:sz w:val="22"/>
      <w:lang w:eastAsia="zh-TW"/>
    </w:rPr>
  </w:style>
  <w:style w:type="paragraph" w:styleId="Heading1">
    <w:name w:val="heading 1"/>
    <w:basedOn w:val="Question"/>
    <w:next w:val="Normal"/>
    <w:link w:val="Heading1Char"/>
    <w:uiPriority w:val="9"/>
    <w:qFormat/>
    <w:rsid w:val="0024638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FA"/>
    <w:pPr>
      <w:keepNext/>
      <w:keepLines/>
      <w:spacing w:after="120"/>
      <w:outlineLvl w:val="1"/>
    </w:pPr>
    <w:rPr>
      <w:rFonts w:eastAsiaTheme="majorEastAsia" w:cstheme="majorHAnsi"/>
      <w:b/>
      <w:bCs/>
      <w:color w:val="000000" w:themeColor="text1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8FA"/>
    <w:pPr>
      <w:keepNext/>
      <w:keepLines/>
      <w:spacing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1EE"/>
    <w:pPr>
      <w:spacing w:after="120"/>
    </w:pPr>
    <w:rPr>
      <w:rFonts w:ascii="Lucida Grande" w:hAnsi="Lucida Grande" w:cs="Lucida Grande" w:eastAsiaTheme="minorEastAsi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1EE"/>
    <w:rPr>
      <w:rFonts w:ascii="Lucida Grande" w:hAnsi="Lucida Grande" w:cs="Lucida Grande"/>
      <w:sz w:val="18"/>
      <w:szCs w:val="18"/>
    </w:rPr>
  </w:style>
  <w:style w:type="paragraph" w:styleId="NoSpacing">
    <w:name w:val="No Spacing"/>
    <w:basedOn w:val="Normal"/>
    <w:link w:val="NoSpacingChar"/>
    <w:rsid w:val="00F721EE"/>
    <w:rPr>
      <w:rFonts w:eastAsiaTheme="minorEastAsia" w:cstheme="minorBidi"/>
      <w:szCs w:val="22"/>
    </w:rPr>
  </w:style>
  <w:style w:type="character" w:styleId="NoSpacingChar" w:customStyle="1">
    <w:name w:val="No Spacing Char"/>
    <w:basedOn w:val="DefaultParagraphFont"/>
    <w:link w:val="NoSpacing"/>
    <w:rsid w:val="00F721EE"/>
    <w:rPr>
      <w:rFonts w:asciiTheme="majorHAnsi" w:hAnsiTheme="maj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21EE"/>
    <w:pPr>
      <w:tabs>
        <w:tab w:val="center" w:pos="4320"/>
        <w:tab w:val="right" w:pos="8640"/>
      </w:tabs>
      <w:spacing w:after="120"/>
    </w:pPr>
    <w:rPr>
      <w:rFonts w:eastAsiaTheme="minorEastAsia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F721EE"/>
  </w:style>
  <w:style w:type="character" w:styleId="PageNumber">
    <w:name w:val="page number"/>
    <w:basedOn w:val="DefaultParagraphFont"/>
    <w:uiPriority w:val="99"/>
    <w:semiHidden/>
    <w:unhideWhenUsed/>
    <w:qFormat/>
    <w:rsid w:val="00F721EE"/>
    <w:rPr>
      <w:rFonts w:asciiTheme="majorHAnsi" w:hAnsiTheme="maj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F721EE"/>
    <w:pPr>
      <w:tabs>
        <w:tab w:val="center" w:pos="4320"/>
        <w:tab w:val="right" w:pos="8640"/>
      </w:tabs>
      <w:spacing w:after="120"/>
    </w:pPr>
    <w:rPr>
      <w:rFonts w:eastAsiaTheme="minorEastAsia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F721EE"/>
  </w:style>
  <w:style w:type="character" w:styleId="Heading1Char" w:customStyle="1">
    <w:name w:val="Heading 1 Char"/>
    <w:basedOn w:val="DefaultParagraphFont"/>
    <w:link w:val="Heading1"/>
    <w:uiPriority w:val="9"/>
    <w:rsid w:val="0024638E"/>
    <w:rPr>
      <w:rFonts w:ascii="PP Object Sans" w:hAnsi="PP Object Sans" w:eastAsia="Times New Roman" w:cs="Times New Roman"/>
      <w:b/>
      <w:bCs/>
      <w:sz w:val="28"/>
      <w:szCs w:val="32"/>
      <w:lang w:eastAsia="zh-TW"/>
    </w:rPr>
  </w:style>
  <w:style w:type="character" w:styleId="Heading2Char" w:customStyle="1">
    <w:name w:val="Heading 2 Char"/>
    <w:basedOn w:val="DefaultParagraphFont"/>
    <w:link w:val="Heading2"/>
    <w:uiPriority w:val="9"/>
    <w:rsid w:val="009568FA"/>
    <w:rPr>
      <w:rFonts w:ascii="MarkOT-Light" w:hAnsi="MarkOT-Light" w:eastAsiaTheme="majorEastAsia" w:cstheme="majorHAnsi"/>
      <w:b/>
      <w:bCs/>
      <w:color w:val="000000" w:themeColor="text1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21EE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721E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rsid w:val="009568FA"/>
    <w:rPr>
      <w:rFonts w:ascii="MarkOT-Light" w:hAnsi="MarkOT-Light" w:eastAsiaTheme="majorEastAsia" w:cstheme="majorBidi"/>
      <w:b/>
      <w:bCs/>
      <w:color w:val="000000" w:themeColor="text1"/>
      <w:sz w:val="22"/>
      <w:lang w:val="en-US"/>
    </w:rPr>
  </w:style>
  <w:style w:type="paragraph" w:styleId="ListBullet">
    <w:name w:val="List Bullet"/>
    <w:basedOn w:val="Normal"/>
    <w:uiPriority w:val="99"/>
    <w:unhideWhenUsed/>
    <w:qFormat/>
    <w:rsid w:val="009646FA"/>
    <w:pPr>
      <w:numPr>
        <w:numId w:val="1"/>
      </w:numPr>
      <w:spacing w:after="120"/>
      <w:ind w:left="357" w:hanging="357"/>
    </w:pPr>
    <w:rPr>
      <w:rFonts w:eastAsiaTheme="minorEastAsia" w:cstheme="minorBidi"/>
    </w:rPr>
  </w:style>
  <w:style w:type="paragraph" w:styleId="ListBullet2">
    <w:name w:val="List Bullet 2"/>
    <w:basedOn w:val="Normal"/>
    <w:uiPriority w:val="99"/>
    <w:unhideWhenUsed/>
    <w:qFormat/>
    <w:rsid w:val="009646FA"/>
    <w:pPr>
      <w:numPr>
        <w:numId w:val="2"/>
      </w:numPr>
      <w:ind w:left="641" w:hanging="357"/>
    </w:pPr>
    <w:rPr>
      <w:rFonts w:eastAsiaTheme="minorEastAsia" w:cstheme="minorBidi"/>
    </w:rPr>
  </w:style>
  <w:style w:type="paragraph" w:styleId="TOC2">
    <w:name w:val="toc 2"/>
    <w:basedOn w:val="Normal"/>
    <w:next w:val="Normal"/>
    <w:uiPriority w:val="39"/>
    <w:unhideWhenUsed/>
    <w:rsid w:val="00F850E6"/>
    <w:pPr>
      <w:spacing w:after="120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uiPriority w:val="39"/>
    <w:unhideWhenUsed/>
    <w:rsid w:val="00F850E6"/>
    <w:pPr>
      <w:tabs>
        <w:tab w:val="right" w:leader="dot" w:pos="8636"/>
      </w:tabs>
      <w:spacing w:after="120"/>
    </w:pPr>
    <w:rPr>
      <w:rFonts w:eastAsiaTheme="minorEastAsia" w:cstheme="minorBid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CD300B"/>
    <w:rPr>
      <w:rFonts w:eastAsiaTheme="minorEastAsia" w:cstheme="minorBid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440"/>
    </w:pPr>
    <w:rPr>
      <w:rFonts w:asciiTheme="minorHAnsi" w:hAnsiTheme="minorHAnsi" w:eastAsiaTheme="minorEastAsia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660"/>
    </w:pPr>
    <w:rPr>
      <w:rFonts w:asciiTheme="minorHAnsi" w:hAnsiTheme="minorHAnsi" w:eastAsiaTheme="minorEastAsia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880"/>
    </w:pPr>
    <w:rPr>
      <w:rFonts w:asciiTheme="minorHAnsi" w:hAnsiTheme="minorHAnsi" w:eastAsiaTheme="minorEastAsia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100"/>
    </w:pPr>
    <w:rPr>
      <w:rFonts w:asciiTheme="minorHAnsi" w:hAnsiTheme="minorHAnsi" w:eastAsiaTheme="minorEastAsia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320"/>
    </w:pPr>
    <w:rPr>
      <w:rFonts w:asciiTheme="minorHAnsi" w:hAnsiTheme="minorHAnsi" w:eastAsiaTheme="minorEastAsia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540"/>
    </w:pPr>
    <w:rPr>
      <w:rFonts w:asciiTheme="minorHAnsi" w:hAnsiTheme="minorHAnsi" w:eastAsiaTheme="minorEastAsia" w:cstheme="minorBidi"/>
      <w:sz w:val="20"/>
      <w:szCs w:val="20"/>
    </w:rPr>
  </w:style>
  <w:style w:type="paragraph" w:styleId="Question" w:customStyle="1">
    <w:name w:val="Question"/>
    <w:basedOn w:val="Normal"/>
    <w:qFormat/>
    <w:rsid w:val="00AB419B"/>
    <w:pPr>
      <w:pBdr>
        <w:bottom w:val="single" w:color="auto" w:sz="4" w:space="1"/>
      </w:pBdr>
      <w:jc w:val="right"/>
    </w:pPr>
    <w:rPr>
      <w:b/>
      <w:bCs/>
      <w:sz w:val="28"/>
      <w:szCs w:val="32"/>
    </w:rPr>
  </w:style>
  <w:style w:type="paragraph" w:styleId="Answers" w:customStyle="1">
    <w:name w:val="Answers"/>
    <w:basedOn w:val="Normal"/>
    <w:qFormat/>
    <w:rsid w:val="00AB419B"/>
    <w:pPr>
      <w:contextualSpacing/>
    </w:pPr>
    <w:rPr>
      <w:rFonts w:cs="Arial"/>
      <w:bCs/>
      <w:color w:val="0070C0"/>
      <w:szCs w:val="22"/>
      <w:lang w:val="en-GB"/>
    </w:rPr>
  </w:style>
  <w:style w:type="paragraph" w:styleId="Programmingnote" w:customStyle="1">
    <w:name w:val="Programming note"/>
    <w:basedOn w:val="Normal"/>
    <w:qFormat/>
    <w:rsid w:val="00F278DA"/>
    <w:pPr>
      <w:contextualSpacing/>
    </w:pPr>
    <w:rPr>
      <w:rFonts w:cs="Arial"/>
      <w:color w:val="C00000"/>
      <w:szCs w:val="22"/>
    </w:rPr>
  </w:style>
  <w:style w:type="paragraph" w:styleId="Datanote" w:customStyle="1">
    <w:name w:val="Data note"/>
    <w:basedOn w:val="Normal"/>
    <w:qFormat/>
    <w:rsid w:val="00F278DA"/>
    <w:pPr>
      <w:contextualSpacing/>
    </w:pPr>
    <w:rPr>
      <w:rFonts w:cs="Arial"/>
      <w:color w:val="D9D9D9" w:themeColor="background1" w:themeShade="D9"/>
      <w:szCs w:val="22"/>
      <w:lang w:val="en-GB"/>
    </w:rPr>
  </w:style>
  <w:style w:type="paragraph" w:styleId="ListParagraph">
    <w:name w:val="List Paragraph"/>
    <w:aliases w:val="cS List Paragraph"/>
    <w:basedOn w:val="Normal"/>
    <w:link w:val="ListParagraphChar"/>
    <w:uiPriority w:val="34"/>
    <w:qFormat/>
    <w:rsid w:val="008B7276"/>
    <w:pPr>
      <w:spacing w:after="120"/>
      <w:ind w:left="720"/>
      <w:contextualSpacing/>
    </w:pPr>
    <w:rPr>
      <w:rFonts w:eastAsiaTheme="minorEastAsia" w:cstheme="minorBidi"/>
    </w:rPr>
  </w:style>
  <w:style w:type="paragraph" w:styleId="NormalWeb">
    <w:name w:val="Normal (Web)"/>
    <w:basedOn w:val="Normal"/>
    <w:uiPriority w:val="99"/>
    <w:semiHidden/>
    <w:unhideWhenUsed/>
    <w:rsid w:val="004136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67B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E41F6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425B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39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1391F"/>
    <w:pPr>
      <w:spacing w:after="120"/>
    </w:pPr>
    <w:rPr>
      <w:rFonts w:eastAsiaTheme="minorEastAsia" w:cstheme="minorBidi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1391F"/>
    <w:rPr>
      <w:rFonts w:ascii="Trade Gothic LT Std" w:hAnsi="Trade Gothic LT St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91F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1391F"/>
    <w:rPr>
      <w:rFonts w:ascii="Trade Gothic LT Std" w:hAnsi="Trade Gothic LT Std"/>
      <w:b/>
      <w:bCs/>
      <w:sz w:val="20"/>
      <w:szCs w:val="20"/>
    </w:rPr>
  </w:style>
  <w:style w:type="paragraph" w:styleId="q" w:customStyle="1">
    <w:name w:val="q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a" w:customStyle="1">
    <w:name w:val="a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p" w:customStyle="1">
    <w:name w:val="p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d" w:customStyle="1">
    <w:name w:val="d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character" w:styleId="UnresolvedMention1" w:customStyle="1">
    <w:name w:val="Unresolved Mention1"/>
    <w:basedOn w:val="DefaultParagraphFont"/>
    <w:uiPriority w:val="99"/>
    <w:rsid w:val="0091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B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87A14"/>
    <w:rPr>
      <w:rFonts w:ascii="Trade Gothic LT Std" w:hAnsi="Trade Gothic LT Std"/>
      <w:sz w:val="22"/>
    </w:rPr>
  </w:style>
  <w:style w:type="paragraph" w:styleId="ProgrammingNote0" w:customStyle="1">
    <w:name w:val="Programming Note"/>
    <w:basedOn w:val="Normal"/>
    <w:rsid w:val="000C4413"/>
    <w:pPr>
      <w:spacing w:after="120"/>
    </w:pPr>
    <w:rPr>
      <w:rFonts w:ascii="MarkOT-Bold" w:hAnsi="MarkOT-Bold" w:eastAsiaTheme="minorEastAsia" w:cstheme="minorBidi"/>
      <w:b/>
      <w:bCs/>
      <w:caps/>
      <w:color w:val="0000FF"/>
      <w:szCs w:val="22"/>
    </w:rPr>
  </w:style>
  <w:style w:type="character" w:styleId="apple-converted-space" w:customStyle="1">
    <w:name w:val="apple-converted-space"/>
    <w:basedOn w:val="DefaultParagraphFont"/>
    <w:rsid w:val="00584DC2"/>
  </w:style>
  <w:style w:type="character" w:styleId="ListParagraphChar" w:customStyle="1">
    <w:name w:val="List Paragraph Char"/>
    <w:aliases w:val="cS List Paragraph Char"/>
    <w:link w:val="ListParagraph"/>
    <w:uiPriority w:val="34"/>
    <w:locked/>
    <w:rsid w:val="007A0BFA"/>
    <w:rPr>
      <w:rFonts w:ascii="MarkOT" w:hAnsi="MarkOT"/>
      <w:sz w:val="22"/>
    </w:rPr>
  </w:style>
  <w:style w:type="character" w:styleId="author-17043046594" w:customStyle="1">
    <w:name w:val="author-17043046594"/>
    <w:basedOn w:val="DefaultParagraphFont"/>
    <w:rsid w:val="009568FA"/>
  </w:style>
  <w:style w:type="paragraph" w:styleId="list-bullet1" w:customStyle="1">
    <w:name w:val="list-bullet1"/>
    <w:basedOn w:val="Normal"/>
    <w:rsid w:val="009568FA"/>
    <w:pPr>
      <w:spacing w:before="100" w:beforeAutospacing="1" w:after="100" w:afterAutospacing="1"/>
    </w:pPr>
  </w:style>
  <w:style w:type="paragraph" w:styleId="MediumGrid21" w:customStyle="1">
    <w:name w:val="Medium Grid 21"/>
    <w:uiPriority w:val="1"/>
    <w:qFormat/>
    <w:rsid w:val="00D90420"/>
    <w:rPr>
      <w:rFonts w:ascii="Calibri" w:hAnsi="Calibri" w:eastAsia="Calibr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2F6E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902041"/>
  </w:style>
  <w:style w:type="character" w:styleId="eop" w:customStyle="1">
    <w:name w:val="eop"/>
    <w:basedOn w:val="DefaultParagraphFont"/>
    <w:rsid w:val="00902041"/>
  </w:style>
  <w:style w:type="paragraph" w:styleId="paragraph" w:customStyle="1">
    <w:name w:val="paragraph"/>
    <w:basedOn w:val="Normal"/>
    <w:rsid w:val="0090204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wacimagecontainer" w:customStyle="1">
    <w:name w:val="wacimagecontainer"/>
    <w:basedOn w:val="DefaultParagraphFont"/>
    <w:rsid w:val="00902041"/>
  </w:style>
  <w:style w:type="paragraph" w:styleId="Q" w:customStyle="true">
    <w:uiPriority w:val="1"/>
    <w:name w:val="Q."/>
    <w:basedOn w:val="Normal"/>
    <w:qFormat/>
    <w:rsid w:val="74029DE0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6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613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440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2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endnotes" Target="endnotes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customXml" Target="../customXml/item7.xml" Id="rId7" /><Relationship Type="http://schemas.openxmlformats.org/officeDocument/2006/relationships/footnotes" Target="footnotes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webSettings" Target="webSettings.xml" Id="rId11" /><Relationship Type="http://schemas.openxmlformats.org/officeDocument/2006/relationships/customXml" Target="../customXml/item5.xml" Id="rId5" /><Relationship Type="http://schemas.openxmlformats.org/officeDocument/2006/relationships/settings" Target="setting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styles" Target="styles.xml" Id="rId9" /><Relationship Type="http://schemas.openxmlformats.org/officeDocument/2006/relationships/theme" Target="theme/theme1.xml" Id="rId22" /><Relationship Type="http://schemas.openxmlformats.org/officeDocument/2006/relationships/footer" Target="footer3.xml" Id="Ra6b4db4f1c3349a0" /><Relationship Type="http://schemas.microsoft.com/office/2020/10/relationships/intelligence" Target="intelligence2.xml" Id="R028e64642abe4f6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s/Library/CloudStorage/Box-Box/Curious/Curious/NEW%20PROJECTS%20-%20USE%20THIS%20FOLDER%20STRUCTURE/Questionnaire:ModGuide/Survey%20Questionna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RightsWATCHMark">9|CITI-No PII-Confidential|{00000000-0000-0000-0000-000000000000}</XMLData>
</file>

<file path=customXml/item2.xml><?xml version="1.0" encoding="utf-8"?>
<XMLData TextToDisplay="%USERNAME%">kt35199</XMLData>
</file>

<file path=customXml/item3.xml><?xml version="1.0" encoding="utf-8"?>
<XMLData TextToDisplay="%HOSTNAME%">USTX15369L03209.nam.nsroot.net</XMLData>
</file>

<file path=customXml/item4.xml><?xml version="1.0" encoding="utf-8"?>
<XMLData TextToDisplay="%EMAILADDRESS%">kt35199@imcnam.ssmb.com</XMLData>
</file>

<file path=customXml/item5.xml><?xml version="1.0" encoding="utf-8"?>
<XMLData TextToDisplay="%DOCUMENTGUID%">{00000000-0000-0000-0000-000000000000}</XMLData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XMLData TextToDisplay="%CLASSIFICATIONDATETIME%">14:59 23/07/2019</XMLData>
</file>

<file path=customXml/itemProps1.xml><?xml version="1.0" encoding="utf-8"?>
<ds:datastoreItem xmlns:ds="http://schemas.openxmlformats.org/officeDocument/2006/customXml" ds:itemID="{3E684B0D-FAAD-42BD-9E66-9F277615C15C}">
  <ds:schemaRefs/>
</ds:datastoreItem>
</file>

<file path=customXml/itemProps2.xml><?xml version="1.0" encoding="utf-8"?>
<ds:datastoreItem xmlns:ds="http://schemas.openxmlformats.org/officeDocument/2006/customXml" ds:itemID="{47346593-87B8-48D2-B8CE-FEAD0EB9AEB3}">
  <ds:schemaRefs/>
</ds:datastoreItem>
</file>

<file path=customXml/itemProps3.xml><?xml version="1.0" encoding="utf-8"?>
<ds:datastoreItem xmlns:ds="http://schemas.openxmlformats.org/officeDocument/2006/customXml" ds:itemID="{699BD7B2-FBB3-439C-9BB4-D81BD38E4DDA}">
  <ds:schemaRefs/>
</ds:datastoreItem>
</file>

<file path=customXml/itemProps4.xml><?xml version="1.0" encoding="utf-8"?>
<ds:datastoreItem xmlns:ds="http://schemas.openxmlformats.org/officeDocument/2006/customXml" ds:itemID="{9A2ADBC9-4977-4CD2-AD8F-22B4056A87D4}">
  <ds:schemaRefs/>
</ds:datastoreItem>
</file>

<file path=customXml/itemProps5.xml><?xml version="1.0" encoding="utf-8"?>
<ds:datastoreItem xmlns:ds="http://schemas.openxmlformats.org/officeDocument/2006/customXml" ds:itemID="{D6E84DCE-39C4-4EAB-BA93-A1263254591D}">
  <ds:schemaRefs/>
</ds:datastoreItem>
</file>

<file path=customXml/itemProps6.xml><?xml version="1.0" encoding="utf-8"?>
<ds:datastoreItem xmlns:ds="http://schemas.openxmlformats.org/officeDocument/2006/customXml" ds:itemID="{7225D71E-B947-C448-89B8-69BF4BA55F9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ED9ABFC-896E-441B-8F6E-5737016A85A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Survey Questionnaire.dotx</ap:Template>
  <ap:Application>Microsoft Word for the web</ap:Application>
  <ap:DocSecurity>0</ap:DocSecurity>
  <ap:ScaleCrop>false</ap:ScaleCrop>
  <ap:Company>Critical Mass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Whitney Thomas</lastModifiedBy>
  <revision>150</revision>
  <lastPrinted>2016-06-29T17:04:00.0000000Z</lastPrinted>
  <dcterms:created xsi:type="dcterms:W3CDTF">2024-07-03T14:16:00.0000000Z</dcterms:created>
  <dcterms:modified xsi:type="dcterms:W3CDTF">2024-09-27T04:34:25.3790703Z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9|CITI-No PII-Confidential|{00000000-0000-0000-0000-000000000000}</vt:lpwstr>
  </property>
</Properties>
</file>